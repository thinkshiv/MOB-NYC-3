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0BB06" w14:textId="39E573AE" w:rsidR="00113014" w:rsidRPr="001B3545" w:rsidRDefault="00A0678C" w:rsidP="00FD5C14">
      <w:pPr>
        <w:pStyle w:val="Heading1"/>
      </w:pPr>
      <w:r>
        <w:t xml:space="preserve">Executive </w:t>
      </w:r>
      <w:r w:rsidR="0048313C" w:rsidRPr="001B3545">
        <w:t>Summary</w:t>
      </w:r>
    </w:p>
    <w:p w14:paraId="2751C567" w14:textId="1CBDCF23" w:rsidR="009B1D9D" w:rsidRDefault="009B1D9D" w:rsidP="0048313C">
      <w:pPr>
        <w:rPr>
          <w:szCs w:val="20"/>
        </w:rPr>
      </w:pPr>
      <w:r>
        <w:rPr>
          <w:szCs w:val="20"/>
        </w:rPr>
        <w:t xml:space="preserve">In 2015, we want to continue to provide </w:t>
      </w:r>
    </w:p>
    <w:p w14:paraId="19D96D35" w14:textId="77777777" w:rsidR="00781F33" w:rsidRDefault="00781F33" w:rsidP="0048313C">
      <w:pPr>
        <w:rPr>
          <w:szCs w:val="20"/>
        </w:rPr>
      </w:pPr>
    </w:p>
    <w:p w14:paraId="6863913E" w14:textId="5EE189E6" w:rsidR="00665949" w:rsidRPr="001B3545" w:rsidRDefault="00665949" w:rsidP="00665949">
      <w:pPr>
        <w:pStyle w:val="Heading1"/>
      </w:pPr>
      <w:r>
        <w:t>Mission Statement</w:t>
      </w:r>
    </w:p>
    <w:p w14:paraId="4EC7DAF4" w14:textId="1A640253" w:rsidR="00665949" w:rsidRDefault="00665949" w:rsidP="00665949">
      <w:pPr>
        <w:rPr>
          <w:szCs w:val="20"/>
        </w:rPr>
      </w:pPr>
      <w:r>
        <w:rPr>
          <w:szCs w:val="20"/>
        </w:rPr>
        <w:t xml:space="preserve">Founded in 2015, Empower’s mission is to encourage people to cooperate to make each other better by offering a set of tools to provide instant, anytime, continuous feedback. </w:t>
      </w:r>
    </w:p>
    <w:p w14:paraId="00048917" w14:textId="77777777" w:rsidR="009B00D8" w:rsidRDefault="009B00D8" w:rsidP="00665949">
      <w:pPr>
        <w:rPr>
          <w:szCs w:val="20"/>
        </w:rPr>
      </w:pPr>
    </w:p>
    <w:p w14:paraId="6B942B15" w14:textId="649AABCD" w:rsidR="009B00D8" w:rsidRPr="001B3545" w:rsidRDefault="009B00D8" w:rsidP="009B00D8">
      <w:pPr>
        <w:pStyle w:val="Heading1"/>
      </w:pPr>
      <w:r>
        <w:t>What problem are we solving?</w:t>
      </w:r>
    </w:p>
    <w:p w14:paraId="099815E0" w14:textId="464CCED2" w:rsidR="00BF3ED4" w:rsidRPr="00BF3ED4" w:rsidRDefault="00BF3ED4" w:rsidP="00BF3ED4">
      <w:pPr>
        <w:rPr>
          <w:szCs w:val="20"/>
        </w:rPr>
      </w:pPr>
      <w:r>
        <w:rPr>
          <w:szCs w:val="20"/>
        </w:rPr>
        <w:t>T</w:t>
      </w:r>
      <w:r w:rsidRPr="00BF3ED4">
        <w:rPr>
          <w:szCs w:val="20"/>
        </w:rPr>
        <w:t>he current talent management problem suffers from a disdain</w:t>
      </w:r>
      <w:r>
        <w:rPr>
          <w:szCs w:val="20"/>
        </w:rPr>
        <w:t xml:space="preserve"> in performance appraisals</w:t>
      </w:r>
      <w:r w:rsidRPr="00BF3ED4">
        <w:rPr>
          <w:szCs w:val="20"/>
        </w:rPr>
        <w:t xml:space="preserve"> from both the owners of the process and</w:t>
      </w:r>
      <w:r>
        <w:rPr>
          <w:szCs w:val="20"/>
        </w:rPr>
        <w:t xml:space="preserve"> those who are being rated. Current systems do not assess actual performance and lack frequent feedback. They also tend to be based on very little data and lack any tracking of effectiveness metrics. </w:t>
      </w:r>
      <w:r w:rsidR="005E2546">
        <w:rPr>
          <w:szCs w:val="20"/>
        </w:rPr>
        <w:t xml:space="preserve">However, companies like Yelp, Airbnb, Uber, TripAdvisor have demonstrated that when you empower your customers to rate the service of a business, a host, a hotel, restaurant or a driver leads to building trust amongst both service providers and consumers. Empower is looking to take that same concept of enabling trust amongst service providers and consumers to rate the service or effectiveness of an employee with a simple, intuitive and easy-to-use tool.  </w:t>
      </w:r>
    </w:p>
    <w:p w14:paraId="490BFA75" w14:textId="77777777" w:rsidR="009B00D8" w:rsidRDefault="009B00D8" w:rsidP="00665949">
      <w:pPr>
        <w:rPr>
          <w:szCs w:val="20"/>
        </w:rPr>
      </w:pPr>
    </w:p>
    <w:p w14:paraId="04AC7DD2" w14:textId="77777777" w:rsidR="00665949" w:rsidRDefault="00665949" w:rsidP="0048313C">
      <w:pPr>
        <w:rPr>
          <w:szCs w:val="20"/>
        </w:rPr>
      </w:pPr>
    </w:p>
    <w:p w14:paraId="0C29926A" w14:textId="7E1585C1" w:rsidR="00A0678C" w:rsidRPr="001B3545" w:rsidRDefault="00665949" w:rsidP="001775A8">
      <w:pPr>
        <w:pStyle w:val="Heading1"/>
      </w:pPr>
      <w:r>
        <w:t>Use Cases</w:t>
      </w:r>
    </w:p>
    <w:p w14:paraId="303F8A8A" w14:textId="15EC516D" w:rsidR="0048313C" w:rsidRPr="001B3545" w:rsidRDefault="00A0678C" w:rsidP="0048313C">
      <w:pPr>
        <w:rPr>
          <w:szCs w:val="20"/>
        </w:rPr>
      </w:pPr>
      <w:r>
        <w:rPr>
          <w:szCs w:val="20"/>
        </w:rPr>
        <w:t xml:space="preserve">Working backwards from our customers, </w:t>
      </w:r>
      <w:r w:rsidR="00604BE5">
        <w:rPr>
          <w:szCs w:val="20"/>
        </w:rPr>
        <w:t>Empower</w:t>
      </w:r>
      <w:r>
        <w:rPr>
          <w:szCs w:val="20"/>
        </w:rPr>
        <w:t xml:space="preserve"> will a</w:t>
      </w:r>
      <w:r w:rsidR="0048313C" w:rsidRPr="001B3545">
        <w:rPr>
          <w:szCs w:val="20"/>
        </w:rPr>
        <w:t>nswer the following questions upon a successful launch:</w:t>
      </w:r>
    </w:p>
    <w:p w14:paraId="5C6FA323" w14:textId="318EB425" w:rsidR="00576757" w:rsidRPr="00576757" w:rsidRDefault="00576757" w:rsidP="00576757">
      <w:pPr>
        <w:pStyle w:val="ListParagraph"/>
        <w:numPr>
          <w:ilvl w:val="0"/>
          <w:numId w:val="40"/>
        </w:numPr>
        <w:spacing w:after="120"/>
        <w:rPr>
          <w:rFonts w:cstheme="minorHAnsi"/>
          <w:bCs/>
          <w:i/>
          <w:szCs w:val="20"/>
        </w:rPr>
      </w:pPr>
      <w:r>
        <w:rPr>
          <w:rFonts w:cstheme="minorHAnsi"/>
          <w:bCs/>
          <w:szCs w:val="20"/>
        </w:rPr>
        <w:t>Better talent management</w:t>
      </w:r>
      <w:r w:rsidR="00B74A04">
        <w:rPr>
          <w:rFonts w:cstheme="minorHAnsi"/>
          <w:bCs/>
          <w:szCs w:val="20"/>
        </w:rPr>
        <w:t>: make performance appraisal continuous and data enabled.</w:t>
      </w:r>
    </w:p>
    <w:p w14:paraId="770450D6" w14:textId="51026540" w:rsidR="00576757" w:rsidRPr="00576757" w:rsidRDefault="00576757" w:rsidP="00576757">
      <w:pPr>
        <w:pStyle w:val="ListParagraph"/>
        <w:numPr>
          <w:ilvl w:val="0"/>
          <w:numId w:val="40"/>
        </w:numPr>
        <w:spacing w:after="120"/>
        <w:rPr>
          <w:rFonts w:cstheme="minorHAnsi"/>
          <w:bCs/>
          <w:i/>
          <w:szCs w:val="20"/>
        </w:rPr>
      </w:pPr>
      <w:r>
        <w:rPr>
          <w:rFonts w:cstheme="minorHAnsi"/>
          <w:bCs/>
          <w:szCs w:val="20"/>
        </w:rPr>
        <w:t>Transparent recruitment</w:t>
      </w:r>
      <w:r w:rsidR="00B74A04">
        <w:rPr>
          <w:rFonts w:cstheme="minorHAnsi"/>
          <w:bCs/>
          <w:szCs w:val="20"/>
        </w:rPr>
        <w:t>: make recruitment more transparent and cost effective.</w:t>
      </w:r>
    </w:p>
    <w:p w14:paraId="74B4599B" w14:textId="56B2E0E0" w:rsidR="00576757" w:rsidRPr="001B3545" w:rsidRDefault="00576757" w:rsidP="00576757">
      <w:pPr>
        <w:pStyle w:val="ListParagraph"/>
        <w:numPr>
          <w:ilvl w:val="0"/>
          <w:numId w:val="40"/>
        </w:numPr>
        <w:spacing w:after="120"/>
        <w:rPr>
          <w:rFonts w:cstheme="minorHAnsi"/>
          <w:bCs/>
          <w:i/>
          <w:szCs w:val="20"/>
        </w:rPr>
      </w:pPr>
      <w:r>
        <w:rPr>
          <w:rFonts w:cstheme="minorHAnsi"/>
          <w:bCs/>
          <w:szCs w:val="20"/>
        </w:rPr>
        <w:t>Continuous improvement</w:t>
      </w:r>
      <w:r w:rsidR="00B74A04">
        <w:rPr>
          <w:rFonts w:cstheme="minorHAnsi"/>
          <w:bCs/>
          <w:szCs w:val="20"/>
        </w:rPr>
        <w:t>: empower people to help each by providing positive, continuous, anonymous and anytime feedback.</w:t>
      </w:r>
    </w:p>
    <w:p w14:paraId="07F47D07" w14:textId="2862476D" w:rsidR="00D01AC8" w:rsidRPr="001B3545" w:rsidRDefault="00826BE1" w:rsidP="00D01AC8">
      <w:pPr>
        <w:pStyle w:val="Heading1"/>
      </w:pPr>
      <w:bookmarkStart w:id="0" w:name="_GoBack"/>
      <w:bookmarkEnd w:id="0"/>
      <w:r>
        <w:t>FAQs</w:t>
      </w:r>
    </w:p>
    <w:p w14:paraId="15A29FD1" w14:textId="70A14C92" w:rsidR="00D01AC8" w:rsidRPr="001B3545" w:rsidRDefault="00D01AC8" w:rsidP="00826BE1">
      <w:pPr>
        <w:rPr>
          <w:rFonts w:cstheme="minorHAnsi"/>
          <w:bCs/>
          <w:i/>
          <w:szCs w:val="20"/>
        </w:rPr>
      </w:pPr>
      <w:r>
        <w:rPr>
          <w:szCs w:val="20"/>
        </w:rPr>
        <w:t xml:space="preserve">Working </w:t>
      </w:r>
    </w:p>
    <w:p w14:paraId="0C2E9F95" w14:textId="276768E7" w:rsidR="007E4717" w:rsidRDefault="007E4717" w:rsidP="00DF2686"/>
    <w:sectPr w:rsidR="007E4717" w:rsidSect="00DF2686">
      <w:headerReference w:type="default" r:id="rId12"/>
      <w:footerReference w:type="default" r:id="rId13"/>
      <w:type w:val="continuous"/>
      <w:pgSz w:w="12240" w:h="15840" w:code="1"/>
      <w:pgMar w:top="450" w:right="720" w:bottom="450" w:left="720" w:header="360" w:footer="25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6E385" w14:textId="77777777" w:rsidR="00D01AC8" w:rsidRDefault="00D01AC8" w:rsidP="006650EC">
      <w:r>
        <w:separator/>
      </w:r>
    </w:p>
  </w:endnote>
  <w:endnote w:type="continuationSeparator" w:id="0">
    <w:p w14:paraId="55E931C3" w14:textId="77777777" w:rsidR="00D01AC8" w:rsidRDefault="00D01AC8" w:rsidP="00665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AAC57" w14:textId="77777777" w:rsidR="00D01AC8" w:rsidRDefault="00D01AC8" w:rsidP="006650EC">
    <w:pPr>
      <w:pStyle w:val="Footer"/>
      <w:tabs>
        <w:tab w:val="left" w:pos="7380"/>
      </w:tabs>
      <w:rPr>
        <w:rFonts w:ascii="Verdana" w:hAnsi="Verdana" w:cs="Arial"/>
        <w:sz w:val="12"/>
        <w:szCs w:val="12"/>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D01AC8" w:rsidRPr="007E7FCF" w14:paraId="5AE250C1" w14:textId="77777777" w:rsidTr="007E7FCF">
      <w:trPr>
        <w:trHeight w:val="299"/>
      </w:trPr>
      <w:tc>
        <w:tcPr>
          <w:tcW w:w="5508" w:type="dxa"/>
          <w:vAlign w:val="center"/>
        </w:tcPr>
        <w:p w14:paraId="15727075" w14:textId="76119B3B" w:rsidR="00D01AC8" w:rsidRPr="007E7FCF" w:rsidRDefault="00D01AC8" w:rsidP="007333A1">
          <w:pPr>
            <w:pStyle w:val="Footer"/>
            <w:tabs>
              <w:tab w:val="left" w:pos="7380"/>
            </w:tabs>
            <w:rPr>
              <w:rFonts w:cs="Arial"/>
              <w:sz w:val="16"/>
              <w:szCs w:val="16"/>
            </w:rPr>
          </w:pPr>
          <w:r w:rsidRPr="007E7FCF">
            <w:rPr>
              <w:rFonts w:cs="Arial"/>
              <w:sz w:val="16"/>
              <w:szCs w:val="16"/>
            </w:rPr>
            <w:t xml:space="preserve">© </w:t>
          </w:r>
          <w:r w:rsidRPr="007E7FCF">
            <w:rPr>
              <w:rFonts w:cs="Arial"/>
              <w:sz w:val="16"/>
              <w:szCs w:val="16"/>
            </w:rPr>
            <w:fldChar w:fldCharType="begin"/>
          </w:r>
          <w:r w:rsidRPr="007E7FCF">
            <w:rPr>
              <w:rFonts w:cs="Arial"/>
              <w:sz w:val="16"/>
              <w:szCs w:val="16"/>
            </w:rPr>
            <w:instrText xml:space="preserve"> DATE  \@ "YYYY"  \* MERGEFORMAT </w:instrText>
          </w:r>
          <w:r w:rsidRPr="007E7FCF">
            <w:rPr>
              <w:rFonts w:cs="Arial"/>
              <w:sz w:val="16"/>
              <w:szCs w:val="16"/>
            </w:rPr>
            <w:fldChar w:fldCharType="separate"/>
          </w:r>
          <w:r>
            <w:rPr>
              <w:rFonts w:cs="Arial"/>
              <w:noProof/>
              <w:sz w:val="16"/>
              <w:szCs w:val="16"/>
            </w:rPr>
            <w:t>2015</w:t>
          </w:r>
          <w:r w:rsidRPr="007E7FCF">
            <w:rPr>
              <w:rFonts w:cs="Arial"/>
              <w:sz w:val="16"/>
              <w:szCs w:val="16"/>
            </w:rPr>
            <w:fldChar w:fldCharType="end"/>
          </w:r>
          <w:r w:rsidRPr="007E7FCF">
            <w:rPr>
              <w:rFonts w:cs="Arial"/>
              <w:sz w:val="16"/>
              <w:szCs w:val="16"/>
            </w:rPr>
            <w:t xml:space="preserve">, </w:t>
          </w:r>
          <w:r>
            <w:rPr>
              <w:rFonts w:cs="Arial"/>
              <w:sz w:val="16"/>
              <w:szCs w:val="16"/>
            </w:rPr>
            <w:t>ThinkShiv Labs</w:t>
          </w:r>
          <w:r w:rsidRPr="007E7FCF">
            <w:rPr>
              <w:rFonts w:cs="Arial"/>
              <w:sz w:val="16"/>
              <w:szCs w:val="16"/>
            </w:rPr>
            <w:t xml:space="preserve"> </w:t>
          </w:r>
          <w:r w:rsidRPr="007E7FCF">
            <w:rPr>
              <w:rFonts w:cs="Arial"/>
              <w:sz w:val="16"/>
              <w:szCs w:val="16"/>
            </w:rPr>
            <w:tab/>
            <w:t xml:space="preserve">                    </w:t>
          </w:r>
        </w:p>
        <w:p w14:paraId="6250F844" w14:textId="77777777" w:rsidR="00D01AC8" w:rsidRPr="007E7FCF" w:rsidRDefault="00D01AC8" w:rsidP="007E7FCF">
          <w:pPr>
            <w:pStyle w:val="Footer"/>
            <w:tabs>
              <w:tab w:val="left" w:pos="7380"/>
            </w:tabs>
            <w:rPr>
              <w:rFonts w:cs="Arial"/>
              <w:sz w:val="16"/>
              <w:szCs w:val="16"/>
            </w:rPr>
          </w:pPr>
          <w:r w:rsidRPr="007E7FCF">
            <w:rPr>
              <w:rFonts w:cs="Arial"/>
              <w:sz w:val="16"/>
              <w:szCs w:val="16"/>
            </w:rPr>
            <w:t xml:space="preserve">Last updated on </w:t>
          </w:r>
          <w:r w:rsidRPr="007E7FCF">
            <w:rPr>
              <w:rFonts w:cs="Arial"/>
              <w:sz w:val="16"/>
              <w:szCs w:val="16"/>
            </w:rPr>
            <w:fldChar w:fldCharType="begin"/>
          </w:r>
          <w:r w:rsidRPr="007E7FCF">
            <w:rPr>
              <w:rFonts w:cs="Arial"/>
              <w:sz w:val="16"/>
              <w:szCs w:val="16"/>
            </w:rPr>
            <w:instrText xml:space="preserve"> DATE  \@ "YYYY-MMM-DD"  \* MERGEFORMAT </w:instrText>
          </w:r>
          <w:r w:rsidRPr="007E7FCF">
            <w:rPr>
              <w:rFonts w:cs="Arial"/>
              <w:sz w:val="16"/>
              <w:szCs w:val="16"/>
            </w:rPr>
            <w:fldChar w:fldCharType="separate"/>
          </w:r>
          <w:r>
            <w:rPr>
              <w:rFonts w:cs="Arial"/>
              <w:noProof/>
              <w:sz w:val="16"/>
              <w:szCs w:val="16"/>
            </w:rPr>
            <w:t>2015-Jun-21</w:t>
          </w:r>
          <w:r w:rsidRPr="007E7FCF">
            <w:rPr>
              <w:rFonts w:cs="Arial"/>
              <w:sz w:val="16"/>
              <w:szCs w:val="16"/>
            </w:rPr>
            <w:fldChar w:fldCharType="end"/>
          </w:r>
        </w:p>
      </w:tc>
      <w:tc>
        <w:tcPr>
          <w:tcW w:w="5508" w:type="dxa"/>
          <w:vAlign w:val="center"/>
        </w:tcPr>
        <w:p w14:paraId="575138A5" w14:textId="06A4FF62" w:rsidR="00D01AC8" w:rsidRPr="007E7FCF" w:rsidRDefault="00D01AC8" w:rsidP="00055CE8">
          <w:pPr>
            <w:pStyle w:val="Footer"/>
            <w:tabs>
              <w:tab w:val="left" w:pos="7380"/>
            </w:tabs>
            <w:jc w:val="right"/>
            <w:rPr>
              <w:rFonts w:cs="Arial"/>
              <w:b/>
              <w:color w:val="FF0000"/>
              <w:sz w:val="16"/>
              <w:szCs w:val="16"/>
            </w:rPr>
          </w:pPr>
          <w:r w:rsidRPr="007E7FCF">
            <w:rPr>
              <w:rFonts w:cs="Arial"/>
              <w:b/>
              <w:color w:val="FF0000"/>
              <w:sz w:val="16"/>
              <w:szCs w:val="16"/>
            </w:rPr>
            <w:t>CONFIDENTIAL &amp; PROPRIETARY to</w:t>
          </w:r>
          <w:r>
            <w:rPr>
              <w:rFonts w:cs="Arial"/>
              <w:b/>
              <w:color w:val="FF0000"/>
              <w:sz w:val="16"/>
              <w:szCs w:val="16"/>
            </w:rPr>
            <w:t xml:space="preserve"> THINKSHIV</w:t>
          </w:r>
          <w:r w:rsidRPr="007E7FCF">
            <w:rPr>
              <w:rFonts w:cs="Arial"/>
              <w:b/>
              <w:color w:val="FF0000"/>
              <w:sz w:val="16"/>
              <w:szCs w:val="16"/>
            </w:rPr>
            <w:t>.COM</w:t>
          </w:r>
        </w:p>
        <w:p w14:paraId="61F6FA04" w14:textId="77777777" w:rsidR="00D01AC8" w:rsidRPr="007E7FCF" w:rsidRDefault="00D01AC8" w:rsidP="00055CE8">
          <w:pPr>
            <w:pStyle w:val="Footer"/>
            <w:tabs>
              <w:tab w:val="left" w:pos="7380"/>
            </w:tabs>
            <w:jc w:val="right"/>
            <w:rPr>
              <w:rFonts w:cs="Arial"/>
              <w:sz w:val="16"/>
              <w:szCs w:val="16"/>
            </w:rPr>
          </w:pPr>
          <w:r w:rsidRPr="007E7FCF">
            <w:rPr>
              <w:rFonts w:cs="Arial"/>
              <w:b/>
              <w:color w:val="FF0000"/>
              <w:sz w:val="16"/>
              <w:szCs w:val="16"/>
            </w:rPr>
            <w:t>DO NOT DISTRIBUTE</w:t>
          </w:r>
        </w:p>
      </w:tc>
    </w:tr>
  </w:tbl>
  <w:p w14:paraId="3740EC22" w14:textId="77777777" w:rsidR="00D01AC8" w:rsidRPr="007E7FCF" w:rsidRDefault="00D01AC8" w:rsidP="00283D81">
    <w:pPr>
      <w:pStyle w:val="Footer"/>
      <w:tabs>
        <w:tab w:val="left" w:pos="7380"/>
      </w:tabs>
      <w:jc w:val="center"/>
      <w:rPr>
        <w:rFonts w:cs="Arial"/>
        <w:sz w:val="16"/>
        <w:szCs w:val="16"/>
      </w:rPr>
    </w:pPr>
    <w:r w:rsidRPr="007E7FCF">
      <w:rPr>
        <w:rStyle w:val="PageNumber"/>
        <w:sz w:val="16"/>
        <w:szCs w:val="16"/>
      </w:rPr>
      <w:t xml:space="preserve">Page </w:t>
    </w:r>
    <w:r w:rsidRPr="007E7FCF">
      <w:rPr>
        <w:rStyle w:val="PageNumber"/>
        <w:sz w:val="16"/>
        <w:szCs w:val="16"/>
      </w:rPr>
      <w:fldChar w:fldCharType="begin"/>
    </w:r>
    <w:r w:rsidRPr="007E7FCF">
      <w:rPr>
        <w:rStyle w:val="PageNumber"/>
        <w:sz w:val="16"/>
        <w:szCs w:val="16"/>
      </w:rPr>
      <w:instrText xml:space="preserve"> PAGE </w:instrText>
    </w:r>
    <w:r w:rsidRPr="007E7FCF">
      <w:rPr>
        <w:rStyle w:val="PageNumber"/>
        <w:sz w:val="16"/>
        <w:szCs w:val="16"/>
      </w:rPr>
      <w:fldChar w:fldCharType="separate"/>
    </w:r>
    <w:r w:rsidR="00826BE1">
      <w:rPr>
        <w:rStyle w:val="PageNumber"/>
        <w:noProof/>
        <w:sz w:val="16"/>
        <w:szCs w:val="16"/>
      </w:rPr>
      <w:t>1</w:t>
    </w:r>
    <w:r w:rsidRPr="007E7FCF">
      <w:rPr>
        <w:rStyle w:val="PageNumber"/>
        <w:sz w:val="16"/>
        <w:szCs w:val="16"/>
      </w:rPr>
      <w:fldChar w:fldCharType="end"/>
    </w:r>
    <w:r w:rsidRPr="007E7FCF">
      <w:rPr>
        <w:rStyle w:val="PageNumber"/>
        <w:sz w:val="16"/>
        <w:szCs w:val="16"/>
      </w:rPr>
      <w:t xml:space="preserve"> of </w:t>
    </w:r>
    <w:r w:rsidRPr="007E7FCF">
      <w:rPr>
        <w:rStyle w:val="PageNumber"/>
        <w:sz w:val="16"/>
        <w:szCs w:val="16"/>
      </w:rPr>
      <w:fldChar w:fldCharType="begin"/>
    </w:r>
    <w:r w:rsidRPr="007E7FCF">
      <w:rPr>
        <w:rStyle w:val="PageNumber"/>
        <w:sz w:val="16"/>
        <w:szCs w:val="16"/>
      </w:rPr>
      <w:instrText xml:space="preserve"> NUMPAGES   \* MERGEFORMAT </w:instrText>
    </w:r>
    <w:r w:rsidRPr="007E7FCF">
      <w:rPr>
        <w:rStyle w:val="PageNumber"/>
        <w:sz w:val="16"/>
        <w:szCs w:val="16"/>
      </w:rPr>
      <w:fldChar w:fldCharType="separate"/>
    </w:r>
    <w:r w:rsidR="00826BE1">
      <w:rPr>
        <w:rStyle w:val="PageNumber"/>
        <w:noProof/>
        <w:sz w:val="16"/>
        <w:szCs w:val="16"/>
      </w:rPr>
      <w:t>1</w:t>
    </w:r>
    <w:r w:rsidRPr="007E7FCF">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8E846" w14:textId="77777777" w:rsidR="00D01AC8" w:rsidRDefault="00D01AC8" w:rsidP="006650EC">
      <w:r>
        <w:separator/>
      </w:r>
    </w:p>
  </w:footnote>
  <w:footnote w:type="continuationSeparator" w:id="0">
    <w:p w14:paraId="52095247" w14:textId="77777777" w:rsidR="00D01AC8" w:rsidRDefault="00D01AC8" w:rsidP="006650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D01AC8" w14:paraId="3F984A5D" w14:textId="77777777" w:rsidTr="00055CE8">
      <w:tc>
        <w:tcPr>
          <w:tcW w:w="5508" w:type="dxa"/>
          <w:vAlign w:val="center"/>
        </w:tcPr>
        <w:p w14:paraId="684DCC89" w14:textId="241B3B07" w:rsidR="00D01AC8" w:rsidRDefault="00D01AC8" w:rsidP="00055CE8"/>
      </w:tc>
      <w:tc>
        <w:tcPr>
          <w:tcW w:w="5508" w:type="dxa"/>
          <w:vAlign w:val="center"/>
        </w:tcPr>
        <w:p w14:paraId="56D718BF" w14:textId="2F461AC6" w:rsidR="00D01AC8" w:rsidRDefault="00D01AC8" w:rsidP="00001335">
          <w:pPr>
            <w:spacing w:line="276" w:lineRule="auto"/>
            <w:jc w:val="right"/>
            <w:rPr>
              <w:b/>
              <w:sz w:val="24"/>
              <w:szCs w:val="24"/>
            </w:rPr>
          </w:pPr>
          <w:r>
            <w:rPr>
              <w:b/>
              <w:color w:val="E36C0A"/>
              <w:sz w:val="24"/>
              <w:szCs w:val="24"/>
            </w:rPr>
            <w:t>EMPOWER</w:t>
          </w:r>
        </w:p>
        <w:p w14:paraId="31564EE1" w14:textId="0B2779D1" w:rsidR="00D01AC8" w:rsidRDefault="00D01AC8" w:rsidP="00001335">
          <w:pPr>
            <w:spacing w:line="276" w:lineRule="auto"/>
            <w:jc w:val="right"/>
            <w:rPr>
              <w:sz w:val="16"/>
              <w:szCs w:val="16"/>
            </w:rPr>
          </w:pPr>
          <w:r>
            <w:rPr>
              <w:sz w:val="16"/>
              <w:szCs w:val="16"/>
            </w:rPr>
            <w:t>Product Overview and Use Cases</w:t>
          </w:r>
        </w:p>
        <w:p w14:paraId="34597551" w14:textId="74C4212E" w:rsidR="00D01AC8" w:rsidRPr="00001335" w:rsidRDefault="00D01AC8" w:rsidP="00001335">
          <w:pPr>
            <w:spacing w:line="276" w:lineRule="auto"/>
            <w:jc w:val="right"/>
            <w:rPr>
              <w:b/>
              <w:sz w:val="24"/>
              <w:szCs w:val="24"/>
            </w:rPr>
          </w:pPr>
          <w:r>
            <w:rPr>
              <w:sz w:val="16"/>
              <w:szCs w:val="16"/>
            </w:rPr>
            <w:t xml:space="preserve">June 21, 2015. </w:t>
          </w:r>
        </w:p>
        <w:p w14:paraId="74CB8AC9" w14:textId="66F6763F" w:rsidR="00D01AC8" w:rsidRPr="00E70849" w:rsidRDefault="00D01AC8" w:rsidP="00E70849">
          <w:pPr>
            <w:spacing w:line="276" w:lineRule="auto"/>
            <w:jc w:val="right"/>
            <w:rPr>
              <w:b/>
              <w:sz w:val="24"/>
              <w:szCs w:val="24"/>
            </w:rPr>
          </w:pPr>
          <w:r>
            <w:rPr>
              <w:sz w:val="16"/>
              <w:szCs w:val="16"/>
            </w:rPr>
            <w:t>Author: Shiven Ramji (ramji@)</w:t>
          </w:r>
        </w:p>
      </w:tc>
    </w:tr>
  </w:tbl>
  <w:p w14:paraId="5069A9AD" w14:textId="571CE09C" w:rsidR="00D01AC8" w:rsidRPr="00055CE8" w:rsidRDefault="00D01AC8" w:rsidP="00055CE8">
    <w:pPr>
      <w:tabs>
        <w:tab w:val="left" w:pos="5760"/>
      </w:tabs>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D3D62"/>
    <w:multiLevelType w:val="hybridMultilevel"/>
    <w:tmpl w:val="2D185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63091E"/>
    <w:multiLevelType w:val="hybridMultilevel"/>
    <w:tmpl w:val="DBAC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7184E"/>
    <w:multiLevelType w:val="hybridMultilevel"/>
    <w:tmpl w:val="2166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77C8B"/>
    <w:multiLevelType w:val="hybridMultilevel"/>
    <w:tmpl w:val="691CB476"/>
    <w:lvl w:ilvl="0" w:tplc="81FC359A">
      <w:start w:val="1"/>
      <w:numFmt w:val="decimal"/>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37964"/>
    <w:multiLevelType w:val="hybridMultilevel"/>
    <w:tmpl w:val="70C6D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234E25"/>
    <w:multiLevelType w:val="hybridMultilevel"/>
    <w:tmpl w:val="DD7C9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FA365B"/>
    <w:multiLevelType w:val="hybridMultilevel"/>
    <w:tmpl w:val="0684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932E3"/>
    <w:multiLevelType w:val="hybridMultilevel"/>
    <w:tmpl w:val="15ACB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5919C3"/>
    <w:multiLevelType w:val="hybridMultilevel"/>
    <w:tmpl w:val="4BD48632"/>
    <w:lvl w:ilvl="0" w:tplc="3F52B1B0">
      <w:start w:val="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7662FC"/>
    <w:multiLevelType w:val="hybridMultilevel"/>
    <w:tmpl w:val="F1D0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09642C"/>
    <w:multiLevelType w:val="hybridMultilevel"/>
    <w:tmpl w:val="7ADA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D4822"/>
    <w:multiLevelType w:val="hybridMultilevel"/>
    <w:tmpl w:val="217C1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2037DA2"/>
    <w:multiLevelType w:val="hybridMultilevel"/>
    <w:tmpl w:val="FBF0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0851EF"/>
    <w:multiLevelType w:val="hybridMultilevel"/>
    <w:tmpl w:val="D92E5A14"/>
    <w:lvl w:ilvl="0" w:tplc="C6AA0054">
      <w:start w:val="1"/>
      <w:numFmt w:val="decimal"/>
      <w:lvlText w:val="%1."/>
      <w:lvlJc w:val="left"/>
      <w:pPr>
        <w:ind w:left="720" w:hanging="360"/>
      </w:pPr>
      <w:rPr>
        <w:rFonts w:asciiTheme="majorHAnsi" w:hAnsiTheme="majorHAns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883578A"/>
    <w:multiLevelType w:val="hybridMultilevel"/>
    <w:tmpl w:val="AFA01FB6"/>
    <w:lvl w:ilvl="0" w:tplc="00C4C9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B40975"/>
    <w:multiLevelType w:val="hybridMultilevel"/>
    <w:tmpl w:val="0B7AA1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E54B87"/>
    <w:multiLevelType w:val="multilevel"/>
    <w:tmpl w:val="6840C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B5C1F2A"/>
    <w:multiLevelType w:val="hybridMultilevel"/>
    <w:tmpl w:val="AEE65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BF10ACC"/>
    <w:multiLevelType w:val="hybridMultilevel"/>
    <w:tmpl w:val="2578CB92"/>
    <w:lvl w:ilvl="0" w:tplc="06A8ADF6">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244269"/>
    <w:multiLevelType w:val="hybridMultilevel"/>
    <w:tmpl w:val="15ACB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D46CF2"/>
    <w:multiLevelType w:val="hybridMultilevel"/>
    <w:tmpl w:val="B516B58A"/>
    <w:lvl w:ilvl="0" w:tplc="B28C5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DF7763"/>
    <w:multiLevelType w:val="hybridMultilevel"/>
    <w:tmpl w:val="CCAE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90535A4"/>
    <w:multiLevelType w:val="hybridMultilevel"/>
    <w:tmpl w:val="15ACB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7925DD"/>
    <w:multiLevelType w:val="hybridMultilevel"/>
    <w:tmpl w:val="793E9A74"/>
    <w:lvl w:ilvl="0" w:tplc="F5A8D5A2">
      <w:start w:val="1"/>
      <w:numFmt w:val="bullet"/>
      <w:lvlText w:val=""/>
      <w:lvlJc w:val="left"/>
      <w:pPr>
        <w:tabs>
          <w:tab w:val="num" w:pos="720"/>
        </w:tabs>
        <w:ind w:left="720" w:hanging="360"/>
      </w:pPr>
      <w:rPr>
        <w:rFonts w:ascii="Wingdings" w:hAnsi="Wingdings" w:hint="default"/>
      </w:rPr>
    </w:lvl>
    <w:lvl w:ilvl="1" w:tplc="325682FC">
      <w:start w:val="1"/>
      <w:numFmt w:val="bullet"/>
      <w:lvlText w:val=""/>
      <w:lvlJc w:val="left"/>
      <w:pPr>
        <w:tabs>
          <w:tab w:val="num" w:pos="1440"/>
        </w:tabs>
        <w:ind w:left="1440" w:hanging="360"/>
      </w:pPr>
      <w:rPr>
        <w:rFonts w:ascii="Wingdings" w:hAnsi="Wingdings" w:hint="default"/>
      </w:rPr>
    </w:lvl>
    <w:lvl w:ilvl="2" w:tplc="902C4A16">
      <w:start w:val="1"/>
      <w:numFmt w:val="bullet"/>
      <w:lvlText w:val=""/>
      <w:lvlJc w:val="left"/>
      <w:pPr>
        <w:tabs>
          <w:tab w:val="num" w:pos="2160"/>
        </w:tabs>
        <w:ind w:left="2160" w:hanging="360"/>
      </w:pPr>
      <w:rPr>
        <w:rFonts w:ascii="Wingdings" w:hAnsi="Wingdings" w:hint="default"/>
      </w:rPr>
    </w:lvl>
    <w:lvl w:ilvl="3" w:tplc="C6B48434" w:tentative="1">
      <w:start w:val="1"/>
      <w:numFmt w:val="bullet"/>
      <w:lvlText w:val=""/>
      <w:lvlJc w:val="left"/>
      <w:pPr>
        <w:tabs>
          <w:tab w:val="num" w:pos="2880"/>
        </w:tabs>
        <w:ind w:left="2880" w:hanging="360"/>
      </w:pPr>
      <w:rPr>
        <w:rFonts w:ascii="Wingdings" w:hAnsi="Wingdings" w:hint="default"/>
      </w:rPr>
    </w:lvl>
    <w:lvl w:ilvl="4" w:tplc="4E52F7DC" w:tentative="1">
      <w:start w:val="1"/>
      <w:numFmt w:val="bullet"/>
      <w:lvlText w:val=""/>
      <w:lvlJc w:val="left"/>
      <w:pPr>
        <w:tabs>
          <w:tab w:val="num" w:pos="3600"/>
        </w:tabs>
        <w:ind w:left="3600" w:hanging="360"/>
      </w:pPr>
      <w:rPr>
        <w:rFonts w:ascii="Wingdings" w:hAnsi="Wingdings" w:hint="default"/>
      </w:rPr>
    </w:lvl>
    <w:lvl w:ilvl="5" w:tplc="7E18D876" w:tentative="1">
      <w:start w:val="1"/>
      <w:numFmt w:val="bullet"/>
      <w:lvlText w:val=""/>
      <w:lvlJc w:val="left"/>
      <w:pPr>
        <w:tabs>
          <w:tab w:val="num" w:pos="4320"/>
        </w:tabs>
        <w:ind w:left="4320" w:hanging="360"/>
      </w:pPr>
      <w:rPr>
        <w:rFonts w:ascii="Wingdings" w:hAnsi="Wingdings" w:hint="default"/>
      </w:rPr>
    </w:lvl>
    <w:lvl w:ilvl="6" w:tplc="BCD483A4" w:tentative="1">
      <w:start w:val="1"/>
      <w:numFmt w:val="bullet"/>
      <w:lvlText w:val=""/>
      <w:lvlJc w:val="left"/>
      <w:pPr>
        <w:tabs>
          <w:tab w:val="num" w:pos="5040"/>
        </w:tabs>
        <w:ind w:left="5040" w:hanging="360"/>
      </w:pPr>
      <w:rPr>
        <w:rFonts w:ascii="Wingdings" w:hAnsi="Wingdings" w:hint="default"/>
      </w:rPr>
    </w:lvl>
    <w:lvl w:ilvl="7" w:tplc="A6D25C3A" w:tentative="1">
      <w:start w:val="1"/>
      <w:numFmt w:val="bullet"/>
      <w:lvlText w:val=""/>
      <w:lvlJc w:val="left"/>
      <w:pPr>
        <w:tabs>
          <w:tab w:val="num" w:pos="5760"/>
        </w:tabs>
        <w:ind w:left="5760" w:hanging="360"/>
      </w:pPr>
      <w:rPr>
        <w:rFonts w:ascii="Wingdings" w:hAnsi="Wingdings" w:hint="default"/>
      </w:rPr>
    </w:lvl>
    <w:lvl w:ilvl="8" w:tplc="80E43176" w:tentative="1">
      <w:start w:val="1"/>
      <w:numFmt w:val="bullet"/>
      <w:lvlText w:val=""/>
      <w:lvlJc w:val="left"/>
      <w:pPr>
        <w:tabs>
          <w:tab w:val="num" w:pos="6480"/>
        </w:tabs>
        <w:ind w:left="6480" w:hanging="360"/>
      </w:pPr>
      <w:rPr>
        <w:rFonts w:ascii="Wingdings" w:hAnsi="Wingdings" w:hint="default"/>
      </w:rPr>
    </w:lvl>
  </w:abstractNum>
  <w:abstractNum w:abstractNumId="25">
    <w:nsid w:val="42823B66"/>
    <w:multiLevelType w:val="hybridMultilevel"/>
    <w:tmpl w:val="E09ECC8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4F93E90"/>
    <w:multiLevelType w:val="hybridMultilevel"/>
    <w:tmpl w:val="E294C276"/>
    <w:lvl w:ilvl="0" w:tplc="D006F5A4">
      <w:start w:val="1"/>
      <w:numFmt w:val="decimal"/>
      <w:lvlText w:val="%1."/>
      <w:lvlJc w:val="left"/>
      <w:pPr>
        <w:ind w:left="360" w:hanging="360"/>
      </w:pPr>
      <w:rPr>
        <w:rFonts w:asciiTheme="minorHAnsi" w:eastAsiaTheme="minorEastAsia" w:hAnsiTheme="minorHAnsi" w:cstheme="minorHAns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EE05F2"/>
    <w:multiLevelType w:val="hybridMultilevel"/>
    <w:tmpl w:val="01964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19455DD"/>
    <w:multiLevelType w:val="hybridMultilevel"/>
    <w:tmpl w:val="92D44C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F24692"/>
    <w:multiLevelType w:val="hybridMultilevel"/>
    <w:tmpl w:val="15A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3C6995"/>
    <w:multiLevelType w:val="hybridMultilevel"/>
    <w:tmpl w:val="885E0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3E5A1B"/>
    <w:multiLevelType w:val="hybridMultilevel"/>
    <w:tmpl w:val="DEC01D18"/>
    <w:lvl w:ilvl="0" w:tplc="1820C144">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140445"/>
    <w:multiLevelType w:val="hybridMultilevel"/>
    <w:tmpl w:val="29F05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45C79"/>
    <w:multiLevelType w:val="hybridMultilevel"/>
    <w:tmpl w:val="963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3275A4"/>
    <w:multiLevelType w:val="hybridMultilevel"/>
    <w:tmpl w:val="D4F8C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497E30"/>
    <w:multiLevelType w:val="hybridMultilevel"/>
    <w:tmpl w:val="3A8A1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9227E17"/>
    <w:multiLevelType w:val="hybridMultilevel"/>
    <w:tmpl w:val="B20CF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C1392C"/>
    <w:multiLevelType w:val="hybridMultilevel"/>
    <w:tmpl w:val="0ABC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EB645D"/>
    <w:multiLevelType w:val="multilevel"/>
    <w:tmpl w:val="3EFCC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10F1F5D"/>
    <w:multiLevelType w:val="multilevel"/>
    <w:tmpl w:val="F4C00B4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0">
    <w:nsid w:val="72446A56"/>
    <w:multiLevelType w:val="hybridMultilevel"/>
    <w:tmpl w:val="5804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9646E6"/>
    <w:multiLevelType w:val="hybridMultilevel"/>
    <w:tmpl w:val="27B6F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3124F3C"/>
    <w:multiLevelType w:val="hybridMultilevel"/>
    <w:tmpl w:val="1508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7C3DCE"/>
    <w:multiLevelType w:val="hybridMultilevel"/>
    <w:tmpl w:val="727E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D12205"/>
    <w:multiLevelType w:val="hybridMultilevel"/>
    <w:tmpl w:val="8FCC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11"/>
  </w:num>
  <w:num w:numId="3">
    <w:abstractNumId w:val="15"/>
  </w:num>
  <w:num w:numId="4">
    <w:abstractNumId w:val="7"/>
  </w:num>
  <w:num w:numId="5">
    <w:abstractNumId w:val="24"/>
  </w:num>
  <w:num w:numId="6">
    <w:abstractNumId w:val="19"/>
  </w:num>
  <w:num w:numId="7">
    <w:abstractNumId w:val="31"/>
  </w:num>
  <w:num w:numId="8">
    <w:abstractNumId w:val="33"/>
  </w:num>
  <w:num w:numId="9">
    <w:abstractNumId w:val="4"/>
  </w:num>
  <w:num w:numId="10">
    <w:abstractNumId w:val="37"/>
  </w:num>
  <w:num w:numId="11">
    <w:abstractNumId w:val="36"/>
  </w:num>
  <w:num w:numId="12">
    <w:abstractNumId w:val="1"/>
  </w:num>
  <w:num w:numId="13">
    <w:abstractNumId w:val="5"/>
  </w:num>
  <w:num w:numId="14">
    <w:abstractNumId w:val="22"/>
  </w:num>
  <w:num w:numId="15">
    <w:abstractNumId w:val="27"/>
  </w:num>
  <w:num w:numId="16">
    <w:abstractNumId w:val="6"/>
  </w:num>
  <w:num w:numId="17">
    <w:abstractNumId w:val="41"/>
  </w:num>
  <w:num w:numId="18">
    <w:abstractNumId w:val="25"/>
  </w:num>
  <w:num w:numId="19">
    <w:abstractNumId w:val="35"/>
  </w:num>
  <w:num w:numId="20">
    <w:abstractNumId w:val="29"/>
  </w:num>
  <w:num w:numId="21">
    <w:abstractNumId w:val="28"/>
  </w:num>
  <w:num w:numId="22">
    <w:abstractNumId w:val="12"/>
  </w:num>
  <w:num w:numId="23">
    <w:abstractNumId w:val="2"/>
  </w:num>
  <w:num w:numId="24">
    <w:abstractNumId w:val="40"/>
  </w:num>
  <w:num w:numId="25">
    <w:abstractNumId w:val="43"/>
  </w:num>
  <w:num w:numId="26">
    <w:abstractNumId w:val="16"/>
  </w:num>
  <w:num w:numId="27">
    <w:abstractNumId w:val="13"/>
  </w:num>
  <w:num w:numId="28">
    <w:abstractNumId w:val="26"/>
  </w:num>
  <w:num w:numId="29">
    <w:abstractNumId w:val="18"/>
  </w:num>
  <w:num w:numId="30">
    <w:abstractNumId w:val="32"/>
  </w:num>
  <w:num w:numId="31">
    <w:abstractNumId w:val="21"/>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0"/>
  </w:num>
  <w:num w:numId="35">
    <w:abstractNumId w:val="9"/>
  </w:num>
  <w:num w:numId="36">
    <w:abstractNumId w:val="3"/>
  </w:num>
  <w:num w:numId="37">
    <w:abstractNumId w:val="44"/>
  </w:num>
  <w:num w:numId="38">
    <w:abstractNumId w:val="34"/>
  </w:num>
  <w:num w:numId="39">
    <w:abstractNumId w:val="42"/>
  </w:num>
  <w:num w:numId="40">
    <w:abstractNumId w:val="23"/>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0"/>
  </w:num>
  <w:num w:numId="45">
    <w:abstractNumId w:val="30"/>
  </w:num>
  <w:num w:numId="4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D31"/>
    <w:rsid w:val="0000005C"/>
    <w:rsid w:val="0000132D"/>
    <w:rsid w:val="00001335"/>
    <w:rsid w:val="000023E0"/>
    <w:rsid w:val="0000252F"/>
    <w:rsid w:val="00002EA5"/>
    <w:rsid w:val="0000372F"/>
    <w:rsid w:val="00003AD8"/>
    <w:rsid w:val="00004548"/>
    <w:rsid w:val="0000519E"/>
    <w:rsid w:val="000059FB"/>
    <w:rsid w:val="000064CE"/>
    <w:rsid w:val="000071AA"/>
    <w:rsid w:val="0000797F"/>
    <w:rsid w:val="000079DC"/>
    <w:rsid w:val="00007B5A"/>
    <w:rsid w:val="00007DC8"/>
    <w:rsid w:val="00010735"/>
    <w:rsid w:val="0001093C"/>
    <w:rsid w:val="000116FA"/>
    <w:rsid w:val="00011ADA"/>
    <w:rsid w:val="0001238D"/>
    <w:rsid w:val="00013A9A"/>
    <w:rsid w:val="00014BE6"/>
    <w:rsid w:val="00015556"/>
    <w:rsid w:val="000155B1"/>
    <w:rsid w:val="00015690"/>
    <w:rsid w:val="00015907"/>
    <w:rsid w:val="00016072"/>
    <w:rsid w:val="000164E2"/>
    <w:rsid w:val="0001685E"/>
    <w:rsid w:val="000169FD"/>
    <w:rsid w:val="00016FBF"/>
    <w:rsid w:val="00017620"/>
    <w:rsid w:val="00017876"/>
    <w:rsid w:val="00022F08"/>
    <w:rsid w:val="000230DB"/>
    <w:rsid w:val="00023287"/>
    <w:rsid w:val="00023348"/>
    <w:rsid w:val="00026631"/>
    <w:rsid w:val="00026AB0"/>
    <w:rsid w:val="00027993"/>
    <w:rsid w:val="00030255"/>
    <w:rsid w:val="00030CB2"/>
    <w:rsid w:val="00031203"/>
    <w:rsid w:val="00031326"/>
    <w:rsid w:val="000314FF"/>
    <w:rsid w:val="0003167C"/>
    <w:rsid w:val="00031773"/>
    <w:rsid w:val="00031E23"/>
    <w:rsid w:val="00033536"/>
    <w:rsid w:val="0003372C"/>
    <w:rsid w:val="00033901"/>
    <w:rsid w:val="00034119"/>
    <w:rsid w:val="000341E3"/>
    <w:rsid w:val="0003439B"/>
    <w:rsid w:val="00034E63"/>
    <w:rsid w:val="000354A3"/>
    <w:rsid w:val="00035561"/>
    <w:rsid w:val="00035EA3"/>
    <w:rsid w:val="00036C45"/>
    <w:rsid w:val="0003726E"/>
    <w:rsid w:val="00037382"/>
    <w:rsid w:val="00040DD7"/>
    <w:rsid w:val="0004106B"/>
    <w:rsid w:val="00041618"/>
    <w:rsid w:val="0004175A"/>
    <w:rsid w:val="00041D93"/>
    <w:rsid w:val="000423C5"/>
    <w:rsid w:val="00042970"/>
    <w:rsid w:val="000431BE"/>
    <w:rsid w:val="00043AEA"/>
    <w:rsid w:val="00043C96"/>
    <w:rsid w:val="000444B8"/>
    <w:rsid w:val="0004479F"/>
    <w:rsid w:val="000447E6"/>
    <w:rsid w:val="00044E98"/>
    <w:rsid w:val="00045E07"/>
    <w:rsid w:val="0004688A"/>
    <w:rsid w:val="00046997"/>
    <w:rsid w:val="00047446"/>
    <w:rsid w:val="000505F1"/>
    <w:rsid w:val="000508FC"/>
    <w:rsid w:val="00050E24"/>
    <w:rsid w:val="0005174B"/>
    <w:rsid w:val="00051903"/>
    <w:rsid w:val="0005255C"/>
    <w:rsid w:val="000528B0"/>
    <w:rsid w:val="00053673"/>
    <w:rsid w:val="000536F6"/>
    <w:rsid w:val="000552F0"/>
    <w:rsid w:val="00055CE8"/>
    <w:rsid w:val="00055DC5"/>
    <w:rsid w:val="00056366"/>
    <w:rsid w:val="00056FE5"/>
    <w:rsid w:val="00057167"/>
    <w:rsid w:val="000572D7"/>
    <w:rsid w:val="00057329"/>
    <w:rsid w:val="0005755A"/>
    <w:rsid w:val="00060B7E"/>
    <w:rsid w:val="00061BE9"/>
    <w:rsid w:val="00061E7C"/>
    <w:rsid w:val="00062EA1"/>
    <w:rsid w:val="000648EB"/>
    <w:rsid w:val="00064EEF"/>
    <w:rsid w:val="00064FA4"/>
    <w:rsid w:val="0006541F"/>
    <w:rsid w:val="000663A7"/>
    <w:rsid w:val="0006668E"/>
    <w:rsid w:val="00067437"/>
    <w:rsid w:val="00067A6A"/>
    <w:rsid w:val="00070594"/>
    <w:rsid w:val="00070D49"/>
    <w:rsid w:val="000715BF"/>
    <w:rsid w:val="00071C2D"/>
    <w:rsid w:val="0007215D"/>
    <w:rsid w:val="0007264B"/>
    <w:rsid w:val="000733C1"/>
    <w:rsid w:val="00074535"/>
    <w:rsid w:val="000745B4"/>
    <w:rsid w:val="00074685"/>
    <w:rsid w:val="00075557"/>
    <w:rsid w:val="00076670"/>
    <w:rsid w:val="00076BFD"/>
    <w:rsid w:val="000773B1"/>
    <w:rsid w:val="00077553"/>
    <w:rsid w:val="000776FE"/>
    <w:rsid w:val="00077795"/>
    <w:rsid w:val="00077A84"/>
    <w:rsid w:val="00077B57"/>
    <w:rsid w:val="00080FC9"/>
    <w:rsid w:val="00081269"/>
    <w:rsid w:val="00081318"/>
    <w:rsid w:val="0008187D"/>
    <w:rsid w:val="00081A34"/>
    <w:rsid w:val="00081B6F"/>
    <w:rsid w:val="00081E18"/>
    <w:rsid w:val="0008214E"/>
    <w:rsid w:val="00082295"/>
    <w:rsid w:val="00082375"/>
    <w:rsid w:val="00083B28"/>
    <w:rsid w:val="00083D95"/>
    <w:rsid w:val="00083EDD"/>
    <w:rsid w:val="00084825"/>
    <w:rsid w:val="00085DF4"/>
    <w:rsid w:val="000867FC"/>
    <w:rsid w:val="00086CD0"/>
    <w:rsid w:val="00087277"/>
    <w:rsid w:val="00087506"/>
    <w:rsid w:val="000878E0"/>
    <w:rsid w:val="00087E86"/>
    <w:rsid w:val="00090067"/>
    <w:rsid w:val="0009021C"/>
    <w:rsid w:val="000911F1"/>
    <w:rsid w:val="00091D07"/>
    <w:rsid w:val="000921BC"/>
    <w:rsid w:val="00093012"/>
    <w:rsid w:val="000933BB"/>
    <w:rsid w:val="000938AB"/>
    <w:rsid w:val="00093CA9"/>
    <w:rsid w:val="00094189"/>
    <w:rsid w:val="000942C7"/>
    <w:rsid w:val="000943EA"/>
    <w:rsid w:val="000947BD"/>
    <w:rsid w:val="00095121"/>
    <w:rsid w:val="00095282"/>
    <w:rsid w:val="0009698C"/>
    <w:rsid w:val="00096FB0"/>
    <w:rsid w:val="00096FB8"/>
    <w:rsid w:val="0009722C"/>
    <w:rsid w:val="00097484"/>
    <w:rsid w:val="000979BB"/>
    <w:rsid w:val="00097E1F"/>
    <w:rsid w:val="000A00E6"/>
    <w:rsid w:val="000A037A"/>
    <w:rsid w:val="000A03FE"/>
    <w:rsid w:val="000A06B9"/>
    <w:rsid w:val="000A0CDA"/>
    <w:rsid w:val="000A0F26"/>
    <w:rsid w:val="000A104A"/>
    <w:rsid w:val="000A1530"/>
    <w:rsid w:val="000A21F5"/>
    <w:rsid w:val="000A2555"/>
    <w:rsid w:val="000A2A3A"/>
    <w:rsid w:val="000A2C0C"/>
    <w:rsid w:val="000A2D0F"/>
    <w:rsid w:val="000A3E13"/>
    <w:rsid w:val="000A449D"/>
    <w:rsid w:val="000A45BC"/>
    <w:rsid w:val="000A46D8"/>
    <w:rsid w:val="000A4846"/>
    <w:rsid w:val="000A4D54"/>
    <w:rsid w:val="000A5190"/>
    <w:rsid w:val="000A53E9"/>
    <w:rsid w:val="000A5E84"/>
    <w:rsid w:val="000A6831"/>
    <w:rsid w:val="000A6E9C"/>
    <w:rsid w:val="000B11BD"/>
    <w:rsid w:val="000B2432"/>
    <w:rsid w:val="000B27D8"/>
    <w:rsid w:val="000B2A94"/>
    <w:rsid w:val="000B31F5"/>
    <w:rsid w:val="000B3804"/>
    <w:rsid w:val="000B39AD"/>
    <w:rsid w:val="000B476A"/>
    <w:rsid w:val="000B57D7"/>
    <w:rsid w:val="000B586E"/>
    <w:rsid w:val="000B5931"/>
    <w:rsid w:val="000B5BB3"/>
    <w:rsid w:val="000B5D7D"/>
    <w:rsid w:val="000B6259"/>
    <w:rsid w:val="000B626E"/>
    <w:rsid w:val="000B6289"/>
    <w:rsid w:val="000B65EF"/>
    <w:rsid w:val="000C1171"/>
    <w:rsid w:val="000C149D"/>
    <w:rsid w:val="000C1577"/>
    <w:rsid w:val="000C1759"/>
    <w:rsid w:val="000C296D"/>
    <w:rsid w:val="000C3228"/>
    <w:rsid w:val="000C37FB"/>
    <w:rsid w:val="000C4C3A"/>
    <w:rsid w:val="000C4C86"/>
    <w:rsid w:val="000C56F6"/>
    <w:rsid w:val="000C6226"/>
    <w:rsid w:val="000C6581"/>
    <w:rsid w:val="000C7A90"/>
    <w:rsid w:val="000C7CB6"/>
    <w:rsid w:val="000C7DB7"/>
    <w:rsid w:val="000D06B8"/>
    <w:rsid w:val="000D0A5B"/>
    <w:rsid w:val="000D0E78"/>
    <w:rsid w:val="000D112E"/>
    <w:rsid w:val="000D295C"/>
    <w:rsid w:val="000D36EF"/>
    <w:rsid w:val="000D3D30"/>
    <w:rsid w:val="000D43EF"/>
    <w:rsid w:val="000D59E8"/>
    <w:rsid w:val="000D5EE1"/>
    <w:rsid w:val="000D6F51"/>
    <w:rsid w:val="000D7E7F"/>
    <w:rsid w:val="000E0036"/>
    <w:rsid w:val="000E0223"/>
    <w:rsid w:val="000E03D4"/>
    <w:rsid w:val="000E0606"/>
    <w:rsid w:val="000E1DC0"/>
    <w:rsid w:val="000E1EBE"/>
    <w:rsid w:val="000E3966"/>
    <w:rsid w:val="000E41B3"/>
    <w:rsid w:val="000E42CE"/>
    <w:rsid w:val="000E4593"/>
    <w:rsid w:val="000E582C"/>
    <w:rsid w:val="000E67E7"/>
    <w:rsid w:val="000E6861"/>
    <w:rsid w:val="000F274C"/>
    <w:rsid w:val="000F279D"/>
    <w:rsid w:val="000F29F2"/>
    <w:rsid w:val="000F2BFB"/>
    <w:rsid w:val="000F30AC"/>
    <w:rsid w:val="000F34B7"/>
    <w:rsid w:val="000F4070"/>
    <w:rsid w:val="000F47F7"/>
    <w:rsid w:val="000F4FF9"/>
    <w:rsid w:val="000F556C"/>
    <w:rsid w:val="000F5D65"/>
    <w:rsid w:val="000F6360"/>
    <w:rsid w:val="000F67D3"/>
    <w:rsid w:val="000F6A3E"/>
    <w:rsid w:val="000F6E7E"/>
    <w:rsid w:val="000F6FB9"/>
    <w:rsid w:val="000F7550"/>
    <w:rsid w:val="000F77C5"/>
    <w:rsid w:val="000F7E83"/>
    <w:rsid w:val="001003B4"/>
    <w:rsid w:val="0010133A"/>
    <w:rsid w:val="001018C8"/>
    <w:rsid w:val="0010238F"/>
    <w:rsid w:val="00102E3E"/>
    <w:rsid w:val="00102F15"/>
    <w:rsid w:val="00103A39"/>
    <w:rsid w:val="00103BBA"/>
    <w:rsid w:val="00103EDE"/>
    <w:rsid w:val="00104178"/>
    <w:rsid w:val="0010536A"/>
    <w:rsid w:val="00105492"/>
    <w:rsid w:val="00105718"/>
    <w:rsid w:val="001058BB"/>
    <w:rsid w:val="00105AEA"/>
    <w:rsid w:val="00106BDD"/>
    <w:rsid w:val="001110D7"/>
    <w:rsid w:val="00111393"/>
    <w:rsid w:val="0011241C"/>
    <w:rsid w:val="00112B88"/>
    <w:rsid w:val="00112FCE"/>
    <w:rsid w:val="00113014"/>
    <w:rsid w:val="001132A5"/>
    <w:rsid w:val="0011346C"/>
    <w:rsid w:val="00113846"/>
    <w:rsid w:val="00113E8A"/>
    <w:rsid w:val="00115322"/>
    <w:rsid w:val="0011598F"/>
    <w:rsid w:val="00115D6A"/>
    <w:rsid w:val="0011600C"/>
    <w:rsid w:val="0011630C"/>
    <w:rsid w:val="00117E1E"/>
    <w:rsid w:val="0012060A"/>
    <w:rsid w:val="00120ED4"/>
    <w:rsid w:val="00121C21"/>
    <w:rsid w:val="0012290C"/>
    <w:rsid w:val="0012377F"/>
    <w:rsid w:val="0012413B"/>
    <w:rsid w:val="001245F0"/>
    <w:rsid w:val="00124804"/>
    <w:rsid w:val="00124A25"/>
    <w:rsid w:val="001252DD"/>
    <w:rsid w:val="0012602B"/>
    <w:rsid w:val="00126261"/>
    <w:rsid w:val="00126759"/>
    <w:rsid w:val="001273B0"/>
    <w:rsid w:val="0012783A"/>
    <w:rsid w:val="00130DC5"/>
    <w:rsid w:val="0013135F"/>
    <w:rsid w:val="001313EA"/>
    <w:rsid w:val="00131C5B"/>
    <w:rsid w:val="00133166"/>
    <w:rsid w:val="00134132"/>
    <w:rsid w:val="00134186"/>
    <w:rsid w:val="00134A19"/>
    <w:rsid w:val="0013530F"/>
    <w:rsid w:val="00135731"/>
    <w:rsid w:val="00135D31"/>
    <w:rsid w:val="001362D9"/>
    <w:rsid w:val="001371EF"/>
    <w:rsid w:val="001374F1"/>
    <w:rsid w:val="001404AC"/>
    <w:rsid w:val="00140798"/>
    <w:rsid w:val="00140991"/>
    <w:rsid w:val="00142249"/>
    <w:rsid w:val="001425BE"/>
    <w:rsid w:val="00142810"/>
    <w:rsid w:val="00142A38"/>
    <w:rsid w:val="00142FB2"/>
    <w:rsid w:val="001431CB"/>
    <w:rsid w:val="00144513"/>
    <w:rsid w:val="00145326"/>
    <w:rsid w:val="00145903"/>
    <w:rsid w:val="00145E2D"/>
    <w:rsid w:val="001471DF"/>
    <w:rsid w:val="001471FE"/>
    <w:rsid w:val="0014786C"/>
    <w:rsid w:val="00150F53"/>
    <w:rsid w:val="00150F86"/>
    <w:rsid w:val="00152B3D"/>
    <w:rsid w:val="00152E1D"/>
    <w:rsid w:val="001533B2"/>
    <w:rsid w:val="00154A76"/>
    <w:rsid w:val="00154CF4"/>
    <w:rsid w:val="00155418"/>
    <w:rsid w:val="001558AE"/>
    <w:rsid w:val="00155BCF"/>
    <w:rsid w:val="00156C66"/>
    <w:rsid w:val="001579E8"/>
    <w:rsid w:val="00157B5F"/>
    <w:rsid w:val="00157EC7"/>
    <w:rsid w:val="001606A4"/>
    <w:rsid w:val="00160BC2"/>
    <w:rsid w:val="00160D72"/>
    <w:rsid w:val="00160FEA"/>
    <w:rsid w:val="001612D1"/>
    <w:rsid w:val="00161302"/>
    <w:rsid w:val="00162166"/>
    <w:rsid w:val="00162471"/>
    <w:rsid w:val="00162913"/>
    <w:rsid w:val="00163035"/>
    <w:rsid w:val="00163468"/>
    <w:rsid w:val="001636E5"/>
    <w:rsid w:val="00163783"/>
    <w:rsid w:val="00163C48"/>
    <w:rsid w:val="00163CC5"/>
    <w:rsid w:val="00163DC9"/>
    <w:rsid w:val="00165AE8"/>
    <w:rsid w:val="00165B75"/>
    <w:rsid w:val="00165BFA"/>
    <w:rsid w:val="00165ED4"/>
    <w:rsid w:val="001667C4"/>
    <w:rsid w:val="0016699E"/>
    <w:rsid w:val="001670EE"/>
    <w:rsid w:val="00167182"/>
    <w:rsid w:val="00167542"/>
    <w:rsid w:val="001706C2"/>
    <w:rsid w:val="00170908"/>
    <w:rsid w:val="00170D13"/>
    <w:rsid w:val="0017125B"/>
    <w:rsid w:val="001717C9"/>
    <w:rsid w:val="00171E74"/>
    <w:rsid w:val="00171ECE"/>
    <w:rsid w:val="00171EE8"/>
    <w:rsid w:val="00172807"/>
    <w:rsid w:val="001731FC"/>
    <w:rsid w:val="00173270"/>
    <w:rsid w:val="00174A02"/>
    <w:rsid w:val="00174FA2"/>
    <w:rsid w:val="001754DD"/>
    <w:rsid w:val="001755B5"/>
    <w:rsid w:val="00175967"/>
    <w:rsid w:val="00175E42"/>
    <w:rsid w:val="00176112"/>
    <w:rsid w:val="001765F0"/>
    <w:rsid w:val="0017667B"/>
    <w:rsid w:val="00176B56"/>
    <w:rsid w:val="00176C76"/>
    <w:rsid w:val="00177522"/>
    <w:rsid w:val="001775A8"/>
    <w:rsid w:val="001775F3"/>
    <w:rsid w:val="00180E97"/>
    <w:rsid w:val="00180FC7"/>
    <w:rsid w:val="0018205C"/>
    <w:rsid w:val="00182619"/>
    <w:rsid w:val="00182F41"/>
    <w:rsid w:val="00183682"/>
    <w:rsid w:val="001836EB"/>
    <w:rsid w:val="0018394C"/>
    <w:rsid w:val="00183A10"/>
    <w:rsid w:val="00183BB8"/>
    <w:rsid w:val="001841FF"/>
    <w:rsid w:val="00185CFF"/>
    <w:rsid w:val="00186303"/>
    <w:rsid w:val="00186E1D"/>
    <w:rsid w:val="00187015"/>
    <w:rsid w:val="00187669"/>
    <w:rsid w:val="00187965"/>
    <w:rsid w:val="00187AFA"/>
    <w:rsid w:val="00190003"/>
    <w:rsid w:val="001908C1"/>
    <w:rsid w:val="00190BA8"/>
    <w:rsid w:val="00190D78"/>
    <w:rsid w:val="001910E2"/>
    <w:rsid w:val="00192906"/>
    <w:rsid w:val="001929DA"/>
    <w:rsid w:val="00192D92"/>
    <w:rsid w:val="00193F70"/>
    <w:rsid w:val="001957DE"/>
    <w:rsid w:val="001958DB"/>
    <w:rsid w:val="001959F2"/>
    <w:rsid w:val="0019637E"/>
    <w:rsid w:val="0019648E"/>
    <w:rsid w:val="001966E0"/>
    <w:rsid w:val="001A0B9A"/>
    <w:rsid w:val="001A101C"/>
    <w:rsid w:val="001A2F85"/>
    <w:rsid w:val="001A4AA4"/>
    <w:rsid w:val="001A4B56"/>
    <w:rsid w:val="001A66FD"/>
    <w:rsid w:val="001A725F"/>
    <w:rsid w:val="001A7351"/>
    <w:rsid w:val="001A7391"/>
    <w:rsid w:val="001A76F1"/>
    <w:rsid w:val="001A7ED4"/>
    <w:rsid w:val="001B13C7"/>
    <w:rsid w:val="001B1A34"/>
    <w:rsid w:val="001B2311"/>
    <w:rsid w:val="001B3053"/>
    <w:rsid w:val="001B3545"/>
    <w:rsid w:val="001B3BCB"/>
    <w:rsid w:val="001B3EFE"/>
    <w:rsid w:val="001B4C41"/>
    <w:rsid w:val="001B4F2D"/>
    <w:rsid w:val="001B551C"/>
    <w:rsid w:val="001B6055"/>
    <w:rsid w:val="001B62EA"/>
    <w:rsid w:val="001B670C"/>
    <w:rsid w:val="001B776D"/>
    <w:rsid w:val="001B7837"/>
    <w:rsid w:val="001B7AD2"/>
    <w:rsid w:val="001C00E2"/>
    <w:rsid w:val="001C0B33"/>
    <w:rsid w:val="001C0F0A"/>
    <w:rsid w:val="001C1680"/>
    <w:rsid w:val="001C1D97"/>
    <w:rsid w:val="001C1DF3"/>
    <w:rsid w:val="001C2D83"/>
    <w:rsid w:val="001C3026"/>
    <w:rsid w:val="001C3298"/>
    <w:rsid w:val="001C3BFF"/>
    <w:rsid w:val="001C4219"/>
    <w:rsid w:val="001C425F"/>
    <w:rsid w:val="001C42C5"/>
    <w:rsid w:val="001C492C"/>
    <w:rsid w:val="001C5A3F"/>
    <w:rsid w:val="001C5EB2"/>
    <w:rsid w:val="001C5EE2"/>
    <w:rsid w:val="001C5FBA"/>
    <w:rsid w:val="001C694D"/>
    <w:rsid w:val="001C7086"/>
    <w:rsid w:val="001C70E5"/>
    <w:rsid w:val="001C7296"/>
    <w:rsid w:val="001C744A"/>
    <w:rsid w:val="001C756F"/>
    <w:rsid w:val="001D07A1"/>
    <w:rsid w:val="001D09F7"/>
    <w:rsid w:val="001D1F97"/>
    <w:rsid w:val="001D2204"/>
    <w:rsid w:val="001D2E23"/>
    <w:rsid w:val="001D3570"/>
    <w:rsid w:val="001D39DF"/>
    <w:rsid w:val="001D3FEE"/>
    <w:rsid w:val="001D5405"/>
    <w:rsid w:val="001D5B12"/>
    <w:rsid w:val="001D5CB9"/>
    <w:rsid w:val="001D6192"/>
    <w:rsid w:val="001D647F"/>
    <w:rsid w:val="001D6A4F"/>
    <w:rsid w:val="001D7316"/>
    <w:rsid w:val="001D74DA"/>
    <w:rsid w:val="001D74FB"/>
    <w:rsid w:val="001D7531"/>
    <w:rsid w:val="001D7D85"/>
    <w:rsid w:val="001E0013"/>
    <w:rsid w:val="001E078D"/>
    <w:rsid w:val="001E0F1F"/>
    <w:rsid w:val="001E15FF"/>
    <w:rsid w:val="001E225E"/>
    <w:rsid w:val="001E2707"/>
    <w:rsid w:val="001E38D3"/>
    <w:rsid w:val="001E3919"/>
    <w:rsid w:val="001E4062"/>
    <w:rsid w:val="001E4417"/>
    <w:rsid w:val="001E4440"/>
    <w:rsid w:val="001E486F"/>
    <w:rsid w:val="001E4F84"/>
    <w:rsid w:val="001E5B54"/>
    <w:rsid w:val="001E6608"/>
    <w:rsid w:val="001E664C"/>
    <w:rsid w:val="001E697F"/>
    <w:rsid w:val="001F142E"/>
    <w:rsid w:val="001F1877"/>
    <w:rsid w:val="001F29F9"/>
    <w:rsid w:val="001F2C62"/>
    <w:rsid w:val="001F2CA9"/>
    <w:rsid w:val="001F38DD"/>
    <w:rsid w:val="001F41B9"/>
    <w:rsid w:val="001F4961"/>
    <w:rsid w:val="001F535F"/>
    <w:rsid w:val="001F55FC"/>
    <w:rsid w:val="001F5701"/>
    <w:rsid w:val="001F5B64"/>
    <w:rsid w:val="001F5BCF"/>
    <w:rsid w:val="001F5BE4"/>
    <w:rsid w:val="001F5F9A"/>
    <w:rsid w:val="001F6650"/>
    <w:rsid w:val="001F6D05"/>
    <w:rsid w:val="001F6EC8"/>
    <w:rsid w:val="001F72AD"/>
    <w:rsid w:val="001F736D"/>
    <w:rsid w:val="001F7635"/>
    <w:rsid w:val="001F7891"/>
    <w:rsid w:val="00200E47"/>
    <w:rsid w:val="00200EE8"/>
    <w:rsid w:val="00201BED"/>
    <w:rsid w:val="002022D7"/>
    <w:rsid w:val="00202562"/>
    <w:rsid w:val="00202C11"/>
    <w:rsid w:val="0020308D"/>
    <w:rsid w:val="0020377F"/>
    <w:rsid w:val="002039FB"/>
    <w:rsid w:val="00203A4A"/>
    <w:rsid w:val="00205651"/>
    <w:rsid w:val="0020570F"/>
    <w:rsid w:val="002060D9"/>
    <w:rsid w:val="002071BF"/>
    <w:rsid w:val="0021004C"/>
    <w:rsid w:val="002100F7"/>
    <w:rsid w:val="0021174D"/>
    <w:rsid w:val="00211E55"/>
    <w:rsid w:val="00212A20"/>
    <w:rsid w:val="00212BAE"/>
    <w:rsid w:val="00212EBA"/>
    <w:rsid w:val="00213331"/>
    <w:rsid w:val="0021364C"/>
    <w:rsid w:val="00213E12"/>
    <w:rsid w:val="00214E96"/>
    <w:rsid w:val="00214EA4"/>
    <w:rsid w:val="002152FE"/>
    <w:rsid w:val="002153A1"/>
    <w:rsid w:val="00217882"/>
    <w:rsid w:val="00217A42"/>
    <w:rsid w:val="00220841"/>
    <w:rsid w:val="00220B20"/>
    <w:rsid w:val="002212C9"/>
    <w:rsid w:val="002220A7"/>
    <w:rsid w:val="00222BDA"/>
    <w:rsid w:val="00222D30"/>
    <w:rsid w:val="0022322A"/>
    <w:rsid w:val="002235B1"/>
    <w:rsid w:val="00223A01"/>
    <w:rsid w:val="00223F13"/>
    <w:rsid w:val="00224D38"/>
    <w:rsid w:val="00224F39"/>
    <w:rsid w:val="002257C0"/>
    <w:rsid w:val="00226D63"/>
    <w:rsid w:val="002273F2"/>
    <w:rsid w:val="00227414"/>
    <w:rsid w:val="00227914"/>
    <w:rsid w:val="00227D74"/>
    <w:rsid w:val="002301F5"/>
    <w:rsid w:val="00230FB1"/>
    <w:rsid w:val="0023335C"/>
    <w:rsid w:val="0023343B"/>
    <w:rsid w:val="002337E2"/>
    <w:rsid w:val="002337F1"/>
    <w:rsid w:val="002349ED"/>
    <w:rsid w:val="00235953"/>
    <w:rsid w:val="00235E8D"/>
    <w:rsid w:val="00236C52"/>
    <w:rsid w:val="002373EF"/>
    <w:rsid w:val="00237962"/>
    <w:rsid w:val="00241DC5"/>
    <w:rsid w:val="00242107"/>
    <w:rsid w:val="00242379"/>
    <w:rsid w:val="002423BD"/>
    <w:rsid w:val="0024279B"/>
    <w:rsid w:val="00242B74"/>
    <w:rsid w:val="002430D9"/>
    <w:rsid w:val="002447E7"/>
    <w:rsid w:val="00246229"/>
    <w:rsid w:val="002466EF"/>
    <w:rsid w:val="0024702D"/>
    <w:rsid w:val="002470BD"/>
    <w:rsid w:val="0024739D"/>
    <w:rsid w:val="00247966"/>
    <w:rsid w:val="00247B02"/>
    <w:rsid w:val="00251B9C"/>
    <w:rsid w:val="00252794"/>
    <w:rsid w:val="002537FB"/>
    <w:rsid w:val="00254142"/>
    <w:rsid w:val="0025459F"/>
    <w:rsid w:val="002546FC"/>
    <w:rsid w:val="002550A4"/>
    <w:rsid w:val="002551AA"/>
    <w:rsid w:val="00255D0D"/>
    <w:rsid w:val="00256051"/>
    <w:rsid w:val="00256D62"/>
    <w:rsid w:val="0025729D"/>
    <w:rsid w:val="0025747F"/>
    <w:rsid w:val="00257AB2"/>
    <w:rsid w:val="00257B51"/>
    <w:rsid w:val="00257BF1"/>
    <w:rsid w:val="0026068C"/>
    <w:rsid w:val="00260A47"/>
    <w:rsid w:val="00261C19"/>
    <w:rsid w:val="00261F02"/>
    <w:rsid w:val="00262519"/>
    <w:rsid w:val="002630AB"/>
    <w:rsid w:val="00263C72"/>
    <w:rsid w:val="002640F4"/>
    <w:rsid w:val="00264DE6"/>
    <w:rsid w:val="00265A93"/>
    <w:rsid w:val="00266594"/>
    <w:rsid w:val="00267F6F"/>
    <w:rsid w:val="002700C2"/>
    <w:rsid w:val="00270A33"/>
    <w:rsid w:val="00270D33"/>
    <w:rsid w:val="00271F77"/>
    <w:rsid w:val="00272490"/>
    <w:rsid w:val="00274B66"/>
    <w:rsid w:val="002753E2"/>
    <w:rsid w:val="002765C3"/>
    <w:rsid w:val="00276A44"/>
    <w:rsid w:val="002772C0"/>
    <w:rsid w:val="00280224"/>
    <w:rsid w:val="00280587"/>
    <w:rsid w:val="00280AB9"/>
    <w:rsid w:val="00280D49"/>
    <w:rsid w:val="00280EAA"/>
    <w:rsid w:val="00282696"/>
    <w:rsid w:val="00282C0D"/>
    <w:rsid w:val="00283D81"/>
    <w:rsid w:val="002840A8"/>
    <w:rsid w:val="002866B9"/>
    <w:rsid w:val="00290755"/>
    <w:rsid w:val="00290BB8"/>
    <w:rsid w:val="002912FE"/>
    <w:rsid w:val="0029181A"/>
    <w:rsid w:val="002918B3"/>
    <w:rsid w:val="00291D91"/>
    <w:rsid w:val="00292A36"/>
    <w:rsid w:val="002933D2"/>
    <w:rsid w:val="00293C10"/>
    <w:rsid w:val="00293CBB"/>
    <w:rsid w:val="00293F5C"/>
    <w:rsid w:val="00294E30"/>
    <w:rsid w:val="00295F7F"/>
    <w:rsid w:val="002963C9"/>
    <w:rsid w:val="00296C6D"/>
    <w:rsid w:val="002971DD"/>
    <w:rsid w:val="002A0116"/>
    <w:rsid w:val="002A03EE"/>
    <w:rsid w:val="002A0CDE"/>
    <w:rsid w:val="002A14EC"/>
    <w:rsid w:val="002A189A"/>
    <w:rsid w:val="002A2A11"/>
    <w:rsid w:val="002A2C4B"/>
    <w:rsid w:val="002A30A6"/>
    <w:rsid w:val="002A4944"/>
    <w:rsid w:val="002A54F6"/>
    <w:rsid w:val="002A56CF"/>
    <w:rsid w:val="002A5BCE"/>
    <w:rsid w:val="002A5E4F"/>
    <w:rsid w:val="002A684E"/>
    <w:rsid w:val="002A69B8"/>
    <w:rsid w:val="002A7EA5"/>
    <w:rsid w:val="002B091E"/>
    <w:rsid w:val="002B131A"/>
    <w:rsid w:val="002B196B"/>
    <w:rsid w:val="002B1BF2"/>
    <w:rsid w:val="002B2261"/>
    <w:rsid w:val="002B232F"/>
    <w:rsid w:val="002B4152"/>
    <w:rsid w:val="002B42DE"/>
    <w:rsid w:val="002B44B1"/>
    <w:rsid w:val="002B45DC"/>
    <w:rsid w:val="002B555B"/>
    <w:rsid w:val="002B5E3D"/>
    <w:rsid w:val="002B61AE"/>
    <w:rsid w:val="002B625F"/>
    <w:rsid w:val="002B6875"/>
    <w:rsid w:val="002B695E"/>
    <w:rsid w:val="002B7317"/>
    <w:rsid w:val="002B7865"/>
    <w:rsid w:val="002B7E89"/>
    <w:rsid w:val="002C036E"/>
    <w:rsid w:val="002C0595"/>
    <w:rsid w:val="002C067A"/>
    <w:rsid w:val="002C07F7"/>
    <w:rsid w:val="002C0AAD"/>
    <w:rsid w:val="002C0D40"/>
    <w:rsid w:val="002C16B3"/>
    <w:rsid w:val="002C18A3"/>
    <w:rsid w:val="002C1DB5"/>
    <w:rsid w:val="002C24A6"/>
    <w:rsid w:val="002C28FB"/>
    <w:rsid w:val="002C3536"/>
    <w:rsid w:val="002C3B5C"/>
    <w:rsid w:val="002C3C1E"/>
    <w:rsid w:val="002C3E56"/>
    <w:rsid w:val="002C4F6A"/>
    <w:rsid w:val="002C521A"/>
    <w:rsid w:val="002C52E5"/>
    <w:rsid w:val="002C698E"/>
    <w:rsid w:val="002C6A23"/>
    <w:rsid w:val="002C7F13"/>
    <w:rsid w:val="002D0031"/>
    <w:rsid w:val="002D0C5D"/>
    <w:rsid w:val="002D1022"/>
    <w:rsid w:val="002D1338"/>
    <w:rsid w:val="002D166A"/>
    <w:rsid w:val="002D2024"/>
    <w:rsid w:val="002D24D6"/>
    <w:rsid w:val="002D2EA7"/>
    <w:rsid w:val="002D36D4"/>
    <w:rsid w:val="002D49A1"/>
    <w:rsid w:val="002D562C"/>
    <w:rsid w:val="002D5DE4"/>
    <w:rsid w:val="002D66F7"/>
    <w:rsid w:val="002D6AB3"/>
    <w:rsid w:val="002D7389"/>
    <w:rsid w:val="002D7A64"/>
    <w:rsid w:val="002E167B"/>
    <w:rsid w:val="002E1BAF"/>
    <w:rsid w:val="002E1F41"/>
    <w:rsid w:val="002E2479"/>
    <w:rsid w:val="002E2613"/>
    <w:rsid w:val="002E261F"/>
    <w:rsid w:val="002E3823"/>
    <w:rsid w:val="002E38A9"/>
    <w:rsid w:val="002E4E7C"/>
    <w:rsid w:val="002E6C10"/>
    <w:rsid w:val="002E6C57"/>
    <w:rsid w:val="002F00CD"/>
    <w:rsid w:val="002F0175"/>
    <w:rsid w:val="002F06AF"/>
    <w:rsid w:val="002F0E11"/>
    <w:rsid w:val="002F2135"/>
    <w:rsid w:val="002F2929"/>
    <w:rsid w:val="002F2F20"/>
    <w:rsid w:val="002F2F45"/>
    <w:rsid w:val="002F4C7F"/>
    <w:rsid w:val="002F5CFB"/>
    <w:rsid w:val="002F6497"/>
    <w:rsid w:val="002F6AC7"/>
    <w:rsid w:val="002F6C17"/>
    <w:rsid w:val="002F6E86"/>
    <w:rsid w:val="00300C42"/>
    <w:rsid w:val="0030189B"/>
    <w:rsid w:val="00302D5F"/>
    <w:rsid w:val="00302F5E"/>
    <w:rsid w:val="003031CE"/>
    <w:rsid w:val="00303EE3"/>
    <w:rsid w:val="0030447E"/>
    <w:rsid w:val="00304B72"/>
    <w:rsid w:val="00304F6F"/>
    <w:rsid w:val="00305144"/>
    <w:rsid w:val="00306559"/>
    <w:rsid w:val="003065C2"/>
    <w:rsid w:val="0030755F"/>
    <w:rsid w:val="00307D9D"/>
    <w:rsid w:val="00310D7F"/>
    <w:rsid w:val="00310EC7"/>
    <w:rsid w:val="0031226D"/>
    <w:rsid w:val="00312EDC"/>
    <w:rsid w:val="00313B47"/>
    <w:rsid w:val="00314875"/>
    <w:rsid w:val="00314B35"/>
    <w:rsid w:val="003154C2"/>
    <w:rsid w:val="00316B50"/>
    <w:rsid w:val="00317A8D"/>
    <w:rsid w:val="00320418"/>
    <w:rsid w:val="00320C98"/>
    <w:rsid w:val="003212C3"/>
    <w:rsid w:val="00321306"/>
    <w:rsid w:val="00321445"/>
    <w:rsid w:val="00322133"/>
    <w:rsid w:val="0032251D"/>
    <w:rsid w:val="003234E7"/>
    <w:rsid w:val="00323733"/>
    <w:rsid w:val="00323B83"/>
    <w:rsid w:val="00323DB7"/>
    <w:rsid w:val="003247C4"/>
    <w:rsid w:val="00324FD7"/>
    <w:rsid w:val="0032675B"/>
    <w:rsid w:val="003279BE"/>
    <w:rsid w:val="00327B19"/>
    <w:rsid w:val="003308E9"/>
    <w:rsid w:val="00330F3E"/>
    <w:rsid w:val="003319AA"/>
    <w:rsid w:val="0033341A"/>
    <w:rsid w:val="003334ED"/>
    <w:rsid w:val="0033356E"/>
    <w:rsid w:val="00333D09"/>
    <w:rsid w:val="00333ECD"/>
    <w:rsid w:val="00334397"/>
    <w:rsid w:val="00335875"/>
    <w:rsid w:val="00336566"/>
    <w:rsid w:val="00336813"/>
    <w:rsid w:val="003368F7"/>
    <w:rsid w:val="00336A05"/>
    <w:rsid w:val="00336AFC"/>
    <w:rsid w:val="0034086D"/>
    <w:rsid w:val="003408D1"/>
    <w:rsid w:val="003424F1"/>
    <w:rsid w:val="00342876"/>
    <w:rsid w:val="00342A8F"/>
    <w:rsid w:val="00343575"/>
    <w:rsid w:val="00343B4A"/>
    <w:rsid w:val="00344760"/>
    <w:rsid w:val="00345355"/>
    <w:rsid w:val="00346932"/>
    <w:rsid w:val="00346DC7"/>
    <w:rsid w:val="00346E1F"/>
    <w:rsid w:val="003507B3"/>
    <w:rsid w:val="0035085E"/>
    <w:rsid w:val="0035098E"/>
    <w:rsid w:val="00351E7E"/>
    <w:rsid w:val="00351F3A"/>
    <w:rsid w:val="00352514"/>
    <w:rsid w:val="00352709"/>
    <w:rsid w:val="00352D46"/>
    <w:rsid w:val="00352FF9"/>
    <w:rsid w:val="003540AE"/>
    <w:rsid w:val="0035441F"/>
    <w:rsid w:val="00356044"/>
    <w:rsid w:val="003561D2"/>
    <w:rsid w:val="00356682"/>
    <w:rsid w:val="00357B9B"/>
    <w:rsid w:val="00360EB6"/>
    <w:rsid w:val="003610EF"/>
    <w:rsid w:val="0036159C"/>
    <w:rsid w:val="0036217C"/>
    <w:rsid w:val="003630FB"/>
    <w:rsid w:val="0036325A"/>
    <w:rsid w:val="003642BC"/>
    <w:rsid w:val="00364367"/>
    <w:rsid w:val="00364C32"/>
    <w:rsid w:val="003675C2"/>
    <w:rsid w:val="00372112"/>
    <w:rsid w:val="00372665"/>
    <w:rsid w:val="003727D7"/>
    <w:rsid w:val="003735F2"/>
    <w:rsid w:val="00373704"/>
    <w:rsid w:val="00373AF4"/>
    <w:rsid w:val="0037472A"/>
    <w:rsid w:val="0037476D"/>
    <w:rsid w:val="00374A0E"/>
    <w:rsid w:val="003752C6"/>
    <w:rsid w:val="003756EC"/>
    <w:rsid w:val="00375D43"/>
    <w:rsid w:val="00377111"/>
    <w:rsid w:val="003778B8"/>
    <w:rsid w:val="00377EA3"/>
    <w:rsid w:val="00380C40"/>
    <w:rsid w:val="00381714"/>
    <w:rsid w:val="00381F7D"/>
    <w:rsid w:val="003820B6"/>
    <w:rsid w:val="00382816"/>
    <w:rsid w:val="00382976"/>
    <w:rsid w:val="00382E98"/>
    <w:rsid w:val="00383481"/>
    <w:rsid w:val="00384A52"/>
    <w:rsid w:val="003852B6"/>
    <w:rsid w:val="003852D0"/>
    <w:rsid w:val="003857CF"/>
    <w:rsid w:val="00385DA5"/>
    <w:rsid w:val="00386389"/>
    <w:rsid w:val="00386ED0"/>
    <w:rsid w:val="00386F1B"/>
    <w:rsid w:val="00392A09"/>
    <w:rsid w:val="00392F63"/>
    <w:rsid w:val="00392FBB"/>
    <w:rsid w:val="00393A6D"/>
    <w:rsid w:val="00393BB8"/>
    <w:rsid w:val="003940D1"/>
    <w:rsid w:val="003942A1"/>
    <w:rsid w:val="00394B7E"/>
    <w:rsid w:val="00395416"/>
    <w:rsid w:val="00395CB0"/>
    <w:rsid w:val="0039629E"/>
    <w:rsid w:val="00396A61"/>
    <w:rsid w:val="003A1451"/>
    <w:rsid w:val="003A1651"/>
    <w:rsid w:val="003A18F8"/>
    <w:rsid w:val="003A19CD"/>
    <w:rsid w:val="003A2859"/>
    <w:rsid w:val="003A2AA2"/>
    <w:rsid w:val="003A3709"/>
    <w:rsid w:val="003A370F"/>
    <w:rsid w:val="003A3EBB"/>
    <w:rsid w:val="003A3FFD"/>
    <w:rsid w:val="003A4BE1"/>
    <w:rsid w:val="003A5E94"/>
    <w:rsid w:val="003A64D3"/>
    <w:rsid w:val="003A6789"/>
    <w:rsid w:val="003A7742"/>
    <w:rsid w:val="003B0422"/>
    <w:rsid w:val="003B05AF"/>
    <w:rsid w:val="003B1956"/>
    <w:rsid w:val="003B19A0"/>
    <w:rsid w:val="003B237C"/>
    <w:rsid w:val="003B2427"/>
    <w:rsid w:val="003B26EE"/>
    <w:rsid w:val="003B2DC2"/>
    <w:rsid w:val="003B37D4"/>
    <w:rsid w:val="003B3E4A"/>
    <w:rsid w:val="003B3E59"/>
    <w:rsid w:val="003B3E61"/>
    <w:rsid w:val="003B47E4"/>
    <w:rsid w:val="003B49DB"/>
    <w:rsid w:val="003B5935"/>
    <w:rsid w:val="003B5C0F"/>
    <w:rsid w:val="003B6236"/>
    <w:rsid w:val="003B6B40"/>
    <w:rsid w:val="003B6FB7"/>
    <w:rsid w:val="003B7EEB"/>
    <w:rsid w:val="003B7F71"/>
    <w:rsid w:val="003C00F4"/>
    <w:rsid w:val="003C0460"/>
    <w:rsid w:val="003C0996"/>
    <w:rsid w:val="003C0F48"/>
    <w:rsid w:val="003C1032"/>
    <w:rsid w:val="003C144D"/>
    <w:rsid w:val="003C1A17"/>
    <w:rsid w:val="003C1D3A"/>
    <w:rsid w:val="003C24B4"/>
    <w:rsid w:val="003C2921"/>
    <w:rsid w:val="003C2FB3"/>
    <w:rsid w:val="003C3098"/>
    <w:rsid w:val="003C465F"/>
    <w:rsid w:val="003C4801"/>
    <w:rsid w:val="003C4D90"/>
    <w:rsid w:val="003C52CC"/>
    <w:rsid w:val="003C6BFC"/>
    <w:rsid w:val="003C7491"/>
    <w:rsid w:val="003C7DA7"/>
    <w:rsid w:val="003C7F5C"/>
    <w:rsid w:val="003D068D"/>
    <w:rsid w:val="003D08AD"/>
    <w:rsid w:val="003D0BD3"/>
    <w:rsid w:val="003D0D6B"/>
    <w:rsid w:val="003D1069"/>
    <w:rsid w:val="003D122B"/>
    <w:rsid w:val="003D2445"/>
    <w:rsid w:val="003D28AE"/>
    <w:rsid w:val="003D2CEB"/>
    <w:rsid w:val="003D36DF"/>
    <w:rsid w:val="003D3EDF"/>
    <w:rsid w:val="003D5278"/>
    <w:rsid w:val="003D5F92"/>
    <w:rsid w:val="003E164F"/>
    <w:rsid w:val="003E2B7A"/>
    <w:rsid w:val="003E33F0"/>
    <w:rsid w:val="003E3ADA"/>
    <w:rsid w:val="003E4034"/>
    <w:rsid w:val="003E47FA"/>
    <w:rsid w:val="003E4BA7"/>
    <w:rsid w:val="003E4CF9"/>
    <w:rsid w:val="003E4E1C"/>
    <w:rsid w:val="003E511A"/>
    <w:rsid w:val="003E582C"/>
    <w:rsid w:val="003E69EE"/>
    <w:rsid w:val="003E6E17"/>
    <w:rsid w:val="003E7125"/>
    <w:rsid w:val="003E79EF"/>
    <w:rsid w:val="003F0537"/>
    <w:rsid w:val="003F08C6"/>
    <w:rsid w:val="003F11D2"/>
    <w:rsid w:val="003F22CC"/>
    <w:rsid w:val="003F2698"/>
    <w:rsid w:val="003F26C3"/>
    <w:rsid w:val="003F2882"/>
    <w:rsid w:val="003F3967"/>
    <w:rsid w:val="003F3A12"/>
    <w:rsid w:val="003F461E"/>
    <w:rsid w:val="003F62F0"/>
    <w:rsid w:val="003F6388"/>
    <w:rsid w:val="003F6A2D"/>
    <w:rsid w:val="003F6CA5"/>
    <w:rsid w:val="003F78AA"/>
    <w:rsid w:val="003F78B7"/>
    <w:rsid w:val="003F7B24"/>
    <w:rsid w:val="004000FE"/>
    <w:rsid w:val="004014D2"/>
    <w:rsid w:val="0040180F"/>
    <w:rsid w:val="00401824"/>
    <w:rsid w:val="00401D77"/>
    <w:rsid w:val="004020F6"/>
    <w:rsid w:val="00402C78"/>
    <w:rsid w:val="00403C0B"/>
    <w:rsid w:val="0040424C"/>
    <w:rsid w:val="00405C35"/>
    <w:rsid w:val="00405DCF"/>
    <w:rsid w:val="004061A3"/>
    <w:rsid w:val="00406395"/>
    <w:rsid w:val="00406D62"/>
    <w:rsid w:val="004079A1"/>
    <w:rsid w:val="00410D0E"/>
    <w:rsid w:val="00410E34"/>
    <w:rsid w:val="004110B0"/>
    <w:rsid w:val="004114D1"/>
    <w:rsid w:val="00411669"/>
    <w:rsid w:val="004116B3"/>
    <w:rsid w:val="00411987"/>
    <w:rsid w:val="00411DA4"/>
    <w:rsid w:val="004123EC"/>
    <w:rsid w:val="00413534"/>
    <w:rsid w:val="004142FD"/>
    <w:rsid w:val="00414468"/>
    <w:rsid w:val="004146D5"/>
    <w:rsid w:val="004155D0"/>
    <w:rsid w:val="004160DB"/>
    <w:rsid w:val="00416861"/>
    <w:rsid w:val="00416B26"/>
    <w:rsid w:val="00416BA6"/>
    <w:rsid w:val="0041718D"/>
    <w:rsid w:val="0042055E"/>
    <w:rsid w:val="00420804"/>
    <w:rsid w:val="00420EDE"/>
    <w:rsid w:val="004211A3"/>
    <w:rsid w:val="004218D5"/>
    <w:rsid w:val="00422201"/>
    <w:rsid w:val="00422CB4"/>
    <w:rsid w:val="004233DB"/>
    <w:rsid w:val="004234C3"/>
    <w:rsid w:val="004234E6"/>
    <w:rsid w:val="004251E9"/>
    <w:rsid w:val="004259E5"/>
    <w:rsid w:val="004259F7"/>
    <w:rsid w:val="00425C08"/>
    <w:rsid w:val="00425DFB"/>
    <w:rsid w:val="0042692C"/>
    <w:rsid w:val="00426E5C"/>
    <w:rsid w:val="00427392"/>
    <w:rsid w:val="00427931"/>
    <w:rsid w:val="00427F80"/>
    <w:rsid w:val="0043076C"/>
    <w:rsid w:val="0043145B"/>
    <w:rsid w:val="00431FB1"/>
    <w:rsid w:val="00431FDF"/>
    <w:rsid w:val="004320FC"/>
    <w:rsid w:val="00432BB7"/>
    <w:rsid w:val="00432D3D"/>
    <w:rsid w:val="004333C6"/>
    <w:rsid w:val="004336D3"/>
    <w:rsid w:val="004342A3"/>
    <w:rsid w:val="00434C7F"/>
    <w:rsid w:val="00434D44"/>
    <w:rsid w:val="00434E02"/>
    <w:rsid w:val="004351B8"/>
    <w:rsid w:val="00435389"/>
    <w:rsid w:val="00435B13"/>
    <w:rsid w:val="00435FB1"/>
    <w:rsid w:val="00436884"/>
    <w:rsid w:val="00436EE5"/>
    <w:rsid w:val="0043773B"/>
    <w:rsid w:val="00437DD6"/>
    <w:rsid w:val="00440984"/>
    <w:rsid w:val="00441746"/>
    <w:rsid w:val="00441E50"/>
    <w:rsid w:val="0044297F"/>
    <w:rsid w:val="00442DBE"/>
    <w:rsid w:val="0044317E"/>
    <w:rsid w:val="004436C5"/>
    <w:rsid w:val="004436CA"/>
    <w:rsid w:val="004436D5"/>
    <w:rsid w:val="00443B8C"/>
    <w:rsid w:val="00443BB7"/>
    <w:rsid w:val="00444C47"/>
    <w:rsid w:val="00446648"/>
    <w:rsid w:val="004469F9"/>
    <w:rsid w:val="004478AB"/>
    <w:rsid w:val="00447B2B"/>
    <w:rsid w:val="004517AB"/>
    <w:rsid w:val="00451B6A"/>
    <w:rsid w:val="00452730"/>
    <w:rsid w:val="004538D0"/>
    <w:rsid w:val="00453B0A"/>
    <w:rsid w:val="00454C29"/>
    <w:rsid w:val="00456A65"/>
    <w:rsid w:val="00456CEE"/>
    <w:rsid w:val="00456F1F"/>
    <w:rsid w:val="00457775"/>
    <w:rsid w:val="004577E4"/>
    <w:rsid w:val="00460265"/>
    <w:rsid w:val="004604C6"/>
    <w:rsid w:val="00460581"/>
    <w:rsid w:val="00460B12"/>
    <w:rsid w:val="00460BDA"/>
    <w:rsid w:val="00460C79"/>
    <w:rsid w:val="00460E6C"/>
    <w:rsid w:val="004621BA"/>
    <w:rsid w:val="00462492"/>
    <w:rsid w:val="004629E8"/>
    <w:rsid w:val="00462CBE"/>
    <w:rsid w:val="0046600C"/>
    <w:rsid w:val="0046609C"/>
    <w:rsid w:val="004665C6"/>
    <w:rsid w:val="0046684D"/>
    <w:rsid w:val="00467298"/>
    <w:rsid w:val="00467542"/>
    <w:rsid w:val="004678CE"/>
    <w:rsid w:val="0046792A"/>
    <w:rsid w:val="00467DE5"/>
    <w:rsid w:val="004708FF"/>
    <w:rsid w:val="0047101B"/>
    <w:rsid w:val="0047104C"/>
    <w:rsid w:val="00473B63"/>
    <w:rsid w:val="004740EC"/>
    <w:rsid w:val="00474176"/>
    <w:rsid w:val="00474F89"/>
    <w:rsid w:val="00476992"/>
    <w:rsid w:val="00477D96"/>
    <w:rsid w:val="004814E2"/>
    <w:rsid w:val="00481696"/>
    <w:rsid w:val="00481CC9"/>
    <w:rsid w:val="0048259D"/>
    <w:rsid w:val="00482D49"/>
    <w:rsid w:val="0048313C"/>
    <w:rsid w:val="0048335E"/>
    <w:rsid w:val="00483623"/>
    <w:rsid w:val="00483B7E"/>
    <w:rsid w:val="00484B92"/>
    <w:rsid w:val="00484F46"/>
    <w:rsid w:val="00485559"/>
    <w:rsid w:val="004857D5"/>
    <w:rsid w:val="00486D6B"/>
    <w:rsid w:val="004871A5"/>
    <w:rsid w:val="0048750B"/>
    <w:rsid w:val="00487A3D"/>
    <w:rsid w:val="004907CC"/>
    <w:rsid w:val="00490F25"/>
    <w:rsid w:val="00491A96"/>
    <w:rsid w:val="004925DF"/>
    <w:rsid w:val="00492E5B"/>
    <w:rsid w:val="00492F44"/>
    <w:rsid w:val="004930EF"/>
    <w:rsid w:val="00496CB5"/>
    <w:rsid w:val="00496FB6"/>
    <w:rsid w:val="00497411"/>
    <w:rsid w:val="00497521"/>
    <w:rsid w:val="004A0A1A"/>
    <w:rsid w:val="004A2819"/>
    <w:rsid w:val="004A2BA5"/>
    <w:rsid w:val="004A3468"/>
    <w:rsid w:val="004A4595"/>
    <w:rsid w:val="004A4CDD"/>
    <w:rsid w:val="004A5878"/>
    <w:rsid w:val="004A7B50"/>
    <w:rsid w:val="004B0764"/>
    <w:rsid w:val="004B079B"/>
    <w:rsid w:val="004B20C4"/>
    <w:rsid w:val="004B24C0"/>
    <w:rsid w:val="004B2865"/>
    <w:rsid w:val="004B2AE3"/>
    <w:rsid w:val="004B308F"/>
    <w:rsid w:val="004B35AC"/>
    <w:rsid w:val="004B482A"/>
    <w:rsid w:val="004B4A81"/>
    <w:rsid w:val="004B5094"/>
    <w:rsid w:val="004B5941"/>
    <w:rsid w:val="004B5AE3"/>
    <w:rsid w:val="004B6104"/>
    <w:rsid w:val="004B6209"/>
    <w:rsid w:val="004B7ADE"/>
    <w:rsid w:val="004B7DFC"/>
    <w:rsid w:val="004B7E6E"/>
    <w:rsid w:val="004C0B33"/>
    <w:rsid w:val="004C1BE6"/>
    <w:rsid w:val="004C2058"/>
    <w:rsid w:val="004C2078"/>
    <w:rsid w:val="004C27FF"/>
    <w:rsid w:val="004C2C98"/>
    <w:rsid w:val="004C3588"/>
    <w:rsid w:val="004C38E8"/>
    <w:rsid w:val="004C3CEF"/>
    <w:rsid w:val="004C3E72"/>
    <w:rsid w:val="004C55EA"/>
    <w:rsid w:val="004C5E5D"/>
    <w:rsid w:val="004C603B"/>
    <w:rsid w:val="004C6991"/>
    <w:rsid w:val="004C74DC"/>
    <w:rsid w:val="004D0262"/>
    <w:rsid w:val="004D0A94"/>
    <w:rsid w:val="004D0B89"/>
    <w:rsid w:val="004D1131"/>
    <w:rsid w:val="004D18F8"/>
    <w:rsid w:val="004D1CC3"/>
    <w:rsid w:val="004D2240"/>
    <w:rsid w:val="004D2675"/>
    <w:rsid w:val="004D2704"/>
    <w:rsid w:val="004D2786"/>
    <w:rsid w:val="004D2894"/>
    <w:rsid w:val="004D2BB5"/>
    <w:rsid w:val="004D3238"/>
    <w:rsid w:val="004D3295"/>
    <w:rsid w:val="004D3AEF"/>
    <w:rsid w:val="004D3FF0"/>
    <w:rsid w:val="004D40EE"/>
    <w:rsid w:val="004D4FF3"/>
    <w:rsid w:val="004D5935"/>
    <w:rsid w:val="004D76A3"/>
    <w:rsid w:val="004D79F4"/>
    <w:rsid w:val="004D7EE0"/>
    <w:rsid w:val="004E0E62"/>
    <w:rsid w:val="004E0FBF"/>
    <w:rsid w:val="004E157F"/>
    <w:rsid w:val="004E1613"/>
    <w:rsid w:val="004E1D99"/>
    <w:rsid w:val="004E2ECD"/>
    <w:rsid w:val="004E307F"/>
    <w:rsid w:val="004E30A3"/>
    <w:rsid w:val="004E3485"/>
    <w:rsid w:val="004E34B3"/>
    <w:rsid w:val="004E43B2"/>
    <w:rsid w:val="004E4672"/>
    <w:rsid w:val="004E6D42"/>
    <w:rsid w:val="004F00D3"/>
    <w:rsid w:val="004F136C"/>
    <w:rsid w:val="004F197D"/>
    <w:rsid w:val="004F3BF3"/>
    <w:rsid w:val="004F416B"/>
    <w:rsid w:val="004F4710"/>
    <w:rsid w:val="004F4E35"/>
    <w:rsid w:val="004F5089"/>
    <w:rsid w:val="004F5149"/>
    <w:rsid w:val="004F5788"/>
    <w:rsid w:val="004F5FF4"/>
    <w:rsid w:val="004F61E4"/>
    <w:rsid w:val="004F664B"/>
    <w:rsid w:val="004F707A"/>
    <w:rsid w:val="004F72BE"/>
    <w:rsid w:val="004F7CA8"/>
    <w:rsid w:val="005004CE"/>
    <w:rsid w:val="005020DF"/>
    <w:rsid w:val="0050263D"/>
    <w:rsid w:val="00502768"/>
    <w:rsid w:val="00502F9A"/>
    <w:rsid w:val="005048B0"/>
    <w:rsid w:val="0050495F"/>
    <w:rsid w:val="00504C4B"/>
    <w:rsid w:val="00505C78"/>
    <w:rsid w:val="00505FC7"/>
    <w:rsid w:val="00506141"/>
    <w:rsid w:val="00506F45"/>
    <w:rsid w:val="00507BBF"/>
    <w:rsid w:val="00507E28"/>
    <w:rsid w:val="00507FEF"/>
    <w:rsid w:val="00510541"/>
    <w:rsid w:val="00510A6E"/>
    <w:rsid w:val="00510AD9"/>
    <w:rsid w:val="00510C53"/>
    <w:rsid w:val="00511163"/>
    <w:rsid w:val="0051122E"/>
    <w:rsid w:val="005117A3"/>
    <w:rsid w:val="005120D6"/>
    <w:rsid w:val="005121A1"/>
    <w:rsid w:val="0051274B"/>
    <w:rsid w:val="005127B6"/>
    <w:rsid w:val="00512C7E"/>
    <w:rsid w:val="005130FA"/>
    <w:rsid w:val="00514499"/>
    <w:rsid w:val="00514530"/>
    <w:rsid w:val="00514F87"/>
    <w:rsid w:val="005151FE"/>
    <w:rsid w:val="005156CD"/>
    <w:rsid w:val="005163A3"/>
    <w:rsid w:val="00520239"/>
    <w:rsid w:val="0052106A"/>
    <w:rsid w:val="005210BE"/>
    <w:rsid w:val="00521171"/>
    <w:rsid w:val="0052124E"/>
    <w:rsid w:val="00521261"/>
    <w:rsid w:val="0052278F"/>
    <w:rsid w:val="00523575"/>
    <w:rsid w:val="00523E43"/>
    <w:rsid w:val="0052404D"/>
    <w:rsid w:val="0052450C"/>
    <w:rsid w:val="0052465C"/>
    <w:rsid w:val="00524C34"/>
    <w:rsid w:val="00524CE2"/>
    <w:rsid w:val="005252EA"/>
    <w:rsid w:val="0052722E"/>
    <w:rsid w:val="005277D7"/>
    <w:rsid w:val="0052780B"/>
    <w:rsid w:val="00527FE8"/>
    <w:rsid w:val="00530817"/>
    <w:rsid w:val="005308AF"/>
    <w:rsid w:val="00531C2B"/>
    <w:rsid w:val="00531D6B"/>
    <w:rsid w:val="005323CB"/>
    <w:rsid w:val="005325C7"/>
    <w:rsid w:val="00534D5F"/>
    <w:rsid w:val="00535050"/>
    <w:rsid w:val="00535550"/>
    <w:rsid w:val="005356FD"/>
    <w:rsid w:val="00535C68"/>
    <w:rsid w:val="0053636F"/>
    <w:rsid w:val="005363B4"/>
    <w:rsid w:val="00536530"/>
    <w:rsid w:val="005367BA"/>
    <w:rsid w:val="00536A41"/>
    <w:rsid w:val="005375D5"/>
    <w:rsid w:val="00537CEC"/>
    <w:rsid w:val="00540FB9"/>
    <w:rsid w:val="0054167C"/>
    <w:rsid w:val="005419F7"/>
    <w:rsid w:val="00542ABE"/>
    <w:rsid w:val="00542C52"/>
    <w:rsid w:val="005432DD"/>
    <w:rsid w:val="00544523"/>
    <w:rsid w:val="00544ED4"/>
    <w:rsid w:val="00546685"/>
    <w:rsid w:val="0054679C"/>
    <w:rsid w:val="00546C94"/>
    <w:rsid w:val="00546D07"/>
    <w:rsid w:val="005473A5"/>
    <w:rsid w:val="00547672"/>
    <w:rsid w:val="0054796B"/>
    <w:rsid w:val="005503A0"/>
    <w:rsid w:val="00551916"/>
    <w:rsid w:val="00552B44"/>
    <w:rsid w:val="00553DB1"/>
    <w:rsid w:val="00554AD1"/>
    <w:rsid w:val="00555063"/>
    <w:rsid w:val="0055668F"/>
    <w:rsid w:val="0055677F"/>
    <w:rsid w:val="0055690F"/>
    <w:rsid w:val="0055694D"/>
    <w:rsid w:val="0056019F"/>
    <w:rsid w:val="0056085B"/>
    <w:rsid w:val="00560D97"/>
    <w:rsid w:val="005628D0"/>
    <w:rsid w:val="00562BBC"/>
    <w:rsid w:val="005634D9"/>
    <w:rsid w:val="00563526"/>
    <w:rsid w:val="00563565"/>
    <w:rsid w:val="0056366A"/>
    <w:rsid w:val="0056390E"/>
    <w:rsid w:val="00563CF0"/>
    <w:rsid w:val="00565A49"/>
    <w:rsid w:val="00566990"/>
    <w:rsid w:val="00566AFD"/>
    <w:rsid w:val="00567EB4"/>
    <w:rsid w:val="00570B5E"/>
    <w:rsid w:val="00570D26"/>
    <w:rsid w:val="00571598"/>
    <w:rsid w:val="00571AAD"/>
    <w:rsid w:val="0057337E"/>
    <w:rsid w:val="00573B61"/>
    <w:rsid w:val="0057466B"/>
    <w:rsid w:val="00574EBE"/>
    <w:rsid w:val="005757D5"/>
    <w:rsid w:val="00575D06"/>
    <w:rsid w:val="00576757"/>
    <w:rsid w:val="00576E27"/>
    <w:rsid w:val="00577A1C"/>
    <w:rsid w:val="00577D49"/>
    <w:rsid w:val="005802F6"/>
    <w:rsid w:val="0058257B"/>
    <w:rsid w:val="00582E50"/>
    <w:rsid w:val="00582E82"/>
    <w:rsid w:val="0058384E"/>
    <w:rsid w:val="00583B2F"/>
    <w:rsid w:val="00583CA8"/>
    <w:rsid w:val="00583F88"/>
    <w:rsid w:val="0058436D"/>
    <w:rsid w:val="005848EA"/>
    <w:rsid w:val="00584C50"/>
    <w:rsid w:val="00584CCD"/>
    <w:rsid w:val="0058602A"/>
    <w:rsid w:val="00587F6D"/>
    <w:rsid w:val="0059083D"/>
    <w:rsid w:val="0059089D"/>
    <w:rsid w:val="005908F0"/>
    <w:rsid w:val="00590CD6"/>
    <w:rsid w:val="00590FEA"/>
    <w:rsid w:val="005914AA"/>
    <w:rsid w:val="00591E18"/>
    <w:rsid w:val="005923E3"/>
    <w:rsid w:val="00592601"/>
    <w:rsid w:val="00593596"/>
    <w:rsid w:val="005940E0"/>
    <w:rsid w:val="00594188"/>
    <w:rsid w:val="005945F7"/>
    <w:rsid w:val="00596222"/>
    <w:rsid w:val="005977E4"/>
    <w:rsid w:val="005A14A1"/>
    <w:rsid w:val="005A20AF"/>
    <w:rsid w:val="005A24E9"/>
    <w:rsid w:val="005A2668"/>
    <w:rsid w:val="005A3139"/>
    <w:rsid w:val="005A3617"/>
    <w:rsid w:val="005A64A3"/>
    <w:rsid w:val="005A7392"/>
    <w:rsid w:val="005A7ABD"/>
    <w:rsid w:val="005B03A1"/>
    <w:rsid w:val="005B0888"/>
    <w:rsid w:val="005B0D41"/>
    <w:rsid w:val="005B46B1"/>
    <w:rsid w:val="005B49B8"/>
    <w:rsid w:val="005B4C35"/>
    <w:rsid w:val="005B5677"/>
    <w:rsid w:val="005B57F9"/>
    <w:rsid w:val="005B5D00"/>
    <w:rsid w:val="005B5DAA"/>
    <w:rsid w:val="005B5EAF"/>
    <w:rsid w:val="005B620E"/>
    <w:rsid w:val="005B637B"/>
    <w:rsid w:val="005B6802"/>
    <w:rsid w:val="005B6D03"/>
    <w:rsid w:val="005B76E8"/>
    <w:rsid w:val="005B795B"/>
    <w:rsid w:val="005B7A3E"/>
    <w:rsid w:val="005C0597"/>
    <w:rsid w:val="005C0D0F"/>
    <w:rsid w:val="005C0D22"/>
    <w:rsid w:val="005C147E"/>
    <w:rsid w:val="005C1BE0"/>
    <w:rsid w:val="005C1C0E"/>
    <w:rsid w:val="005C2605"/>
    <w:rsid w:val="005C2A9C"/>
    <w:rsid w:val="005C2D5E"/>
    <w:rsid w:val="005C440C"/>
    <w:rsid w:val="005C4C57"/>
    <w:rsid w:val="005C4D41"/>
    <w:rsid w:val="005C5566"/>
    <w:rsid w:val="005C58EB"/>
    <w:rsid w:val="005C5FF5"/>
    <w:rsid w:val="005C6725"/>
    <w:rsid w:val="005C6D27"/>
    <w:rsid w:val="005C75D7"/>
    <w:rsid w:val="005D0283"/>
    <w:rsid w:val="005D071C"/>
    <w:rsid w:val="005D0C70"/>
    <w:rsid w:val="005D12BD"/>
    <w:rsid w:val="005D1559"/>
    <w:rsid w:val="005D1A8E"/>
    <w:rsid w:val="005D21F4"/>
    <w:rsid w:val="005D2609"/>
    <w:rsid w:val="005D32F1"/>
    <w:rsid w:val="005D3664"/>
    <w:rsid w:val="005D3729"/>
    <w:rsid w:val="005D3789"/>
    <w:rsid w:val="005D3B60"/>
    <w:rsid w:val="005D40AC"/>
    <w:rsid w:val="005D55A6"/>
    <w:rsid w:val="005D5602"/>
    <w:rsid w:val="005D61EE"/>
    <w:rsid w:val="005D7972"/>
    <w:rsid w:val="005E0CD8"/>
    <w:rsid w:val="005E0DF7"/>
    <w:rsid w:val="005E1C3B"/>
    <w:rsid w:val="005E2274"/>
    <w:rsid w:val="005E2546"/>
    <w:rsid w:val="005E305E"/>
    <w:rsid w:val="005E369C"/>
    <w:rsid w:val="005E36EA"/>
    <w:rsid w:val="005E41B6"/>
    <w:rsid w:val="005E4919"/>
    <w:rsid w:val="005E4BD7"/>
    <w:rsid w:val="005E4FBB"/>
    <w:rsid w:val="005E5490"/>
    <w:rsid w:val="005E716A"/>
    <w:rsid w:val="005E7986"/>
    <w:rsid w:val="005E7CDB"/>
    <w:rsid w:val="005E7F39"/>
    <w:rsid w:val="005F02D2"/>
    <w:rsid w:val="005F1078"/>
    <w:rsid w:val="005F2344"/>
    <w:rsid w:val="005F237B"/>
    <w:rsid w:val="005F269C"/>
    <w:rsid w:val="005F351C"/>
    <w:rsid w:val="005F3AB7"/>
    <w:rsid w:val="005F3CE4"/>
    <w:rsid w:val="005F45A5"/>
    <w:rsid w:val="005F4705"/>
    <w:rsid w:val="005F47E6"/>
    <w:rsid w:val="005F4884"/>
    <w:rsid w:val="005F4E66"/>
    <w:rsid w:val="005F4F5D"/>
    <w:rsid w:val="005F509A"/>
    <w:rsid w:val="005F5561"/>
    <w:rsid w:val="005F625A"/>
    <w:rsid w:val="005F62FB"/>
    <w:rsid w:val="005F645D"/>
    <w:rsid w:val="005F6D07"/>
    <w:rsid w:val="00600704"/>
    <w:rsid w:val="00600E29"/>
    <w:rsid w:val="00601502"/>
    <w:rsid w:val="006015AA"/>
    <w:rsid w:val="00601967"/>
    <w:rsid w:val="00601A8C"/>
    <w:rsid w:val="00601BCD"/>
    <w:rsid w:val="00602534"/>
    <w:rsid w:val="0060253D"/>
    <w:rsid w:val="006025BD"/>
    <w:rsid w:val="006026BC"/>
    <w:rsid w:val="00602867"/>
    <w:rsid w:val="00602A05"/>
    <w:rsid w:val="00603C67"/>
    <w:rsid w:val="00604287"/>
    <w:rsid w:val="00604AE3"/>
    <w:rsid w:val="00604BB7"/>
    <w:rsid w:val="00604BE5"/>
    <w:rsid w:val="00604D72"/>
    <w:rsid w:val="006051F5"/>
    <w:rsid w:val="0060521D"/>
    <w:rsid w:val="00606014"/>
    <w:rsid w:val="0060611B"/>
    <w:rsid w:val="00606851"/>
    <w:rsid w:val="00606AEA"/>
    <w:rsid w:val="00606C03"/>
    <w:rsid w:val="00606C1B"/>
    <w:rsid w:val="00607342"/>
    <w:rsid w:val="00607B5B"/>
    <w:rsid w:val="00611369"/>
    <w:rsid w:val="006136D1"/>
    <w:rsid w:val="00613759"/>
    <w:rsid w:val="006138B8"/>
    <w:rsid w:val="006142B4"/>
    <w:rsid w:val="006151DA"/>
    <w:rsid w:val="00615BB2"/>
    <w:rsid w:val="006164BE"/>
    <w:rsid w:val="00616508"/>
    <w:rsid w:val="00616619"/>
    <w:rsid w:val="00616A2F"/>
    <w:rsid w:val="00617337"/>
    <w:rsid w:val="00620558"/>
    <w:rsid w:val="0062056C"/>
    <w:rsid w:val="00621948"/>
    <w:rsid w:val="00621A41"/>
    <w:rsid w:val="00621D86"/>
    <w:rsid w:val="0062267C"/>
    <w:rsid w:val="006227F7"/>
    <w:rsid w:val="0062289C"/>
    <w:rsid w:val="00622B6A"/>
    <w:rsid w:val="006236A4"/>
    <w:rsid w:val="00624859"/>
    <w:rsid w:val="00624D9E"/>
    <w:rsid w:val="00624E92"/>
    <w:rsid w:val="00625A2B"/>
    <w:rsid w:val="0062761D"/>
    <w:rsid w:val="006276F6"/>
    <w:rsid w:val="00627A46"/>
    <w:rsid w:val="00627F73"/>
    <w:rsid w:val="00631A9B"/>
    <w:rsid w:val="00632268"/>
    <w:rsid w:val="00632581"/>
    <w:rsid w:val="006327CF"/>
    <w:rsid w:val="00633079"/>
    <w:rsid w:val="00633453"/>
    <w:rsid w:val="006340DB"/>
    <w:rsid w:val="00634E69"/>
    <w:rsid w:val="00634E9D"/>
    <w:rsid w:val="00635AB0"/>
    <w:rsid w:val="00636D4D"/>
    <w:rsid w:val="00637098"/>
    <w:rsid w:val="00637197"/>
    <w:rsid w:val="00637896"/>
    <w:rsid w:val="00642173"/>
    <w:rsid w:val="00642F59"/>
    <w:rsid w:val="0064370B"/>
    <w:rsid w:val="00643F17"/>
    <w:rsid w:val="00644588"/>
    <w:rsid w:val="00644AE0"/>
    <w:rsid w:val="00644D4E"/>
    <w:rsid w:val="00646997"/>
    <w:rsid w:val="00646ED5"/>
    <w:rsid w:val="0064756E"/>
    <w:rsid w:val="00647B03"/>
    <w:rsid w:val="006507FF"/>
    <w:rsid w:val="00651042"/>
    <w:rsid w:val="006512B6"/>
    <w:rsid w:val="00652448"/>
    <w:rsid w:val="00653032"/>
    <w:rsid w:val="00654343"/>
    <w:rsid w:val="00654BF6"/>
    <w:rsid w:val="006555D6"/>
    <w:rsid w:val="0065651D"/>
    <w:rsid w:val="00661D99"/>
    <w:rsid w:val="00662498"/>
    <w:rsid w:val="00662DEC"/>
    <w:rsid w:val="006643B9"/>
    <w:rsid w:val="006644A3"/>
    <w:rsid w:val="006648FE"/>
    <w:rsid w:val="006650EC"/>
    <w:rsid w:val="00665949"/>
    <w:rsid w:val="00665A33"/>
    <w:rsid w:val="00665E76"/>
    <w:rsid w:val="006672C4"/>
    <w:rsid w:val="006673AD"/>
    <w:rsid w:val="00667664"/>
    <w:rsid w:val="00667C7C"/>
    <w:rsid w:val="006705FB"/>
    <w:rsid w:val="006708EA"/>
    <w:rsid w:val="006711BE"/>
    <w:rsid w:val="006714A6"/>
    <w:rsid w:val="006718A0"/>
    <w:rsid w:val="00671BDD"/>
    <w:rsid w:val="00671FC0"/>
    <w:rsid w:val="00672919"/>
    <w:rsid w:val="0067307E"/>
    <w:rsid w:val="006748A7"/>
    <w:rsid w:val="00674B7A"/>
    <w:rsid w:val="006750DC"/>
    <w:rsid w:val="006763A2"/>
    <w:rsid w:val="006767DA"/>
    <w:rsid w:val="006800D4"/>
    <w:rsid w:val="00680935"/>
    <w:rsid w:val="00680C2C"/>
    <w:rsid w:val="00680E76"/>
    <w:rsid w:val="006819DC"/>
    <w:rsid w:val="00681A73"/>
    <w:rsid w:val="00681BAE"/>
    <w:rsid w:val="0068220B"/>
    <w:rsid w:val="006824E1"/>
    <w:rsid w:val="0068296C"/>
    <w:rsid w:val="00683284"/>
    <w:rsid w:val="0068465C"/>
    <w:rsid w:val="00684D21"/>
    <w:rsid w:val="00684F1A"/>
    <w:rsid w:val="0068525E"/>
    <w:rsid w:val="00685E2B"/>
    <w:rsid w:val="00686CAE"/>
    <w:rsid w:val="006901B8"/>
    <w:rsid w:val="006903EF"/>
    <w:rsid w:val="00690801"/>
    <w:rsid w:val="00690CE0"/>
    <w:rsid w:val="00690ED3"/>
    <w:rsid w:val="00691A87"/>
    <w:rsid w:val="00692365"/>
    <w:rsid w:val="006927A2"/>
    <w:rsid w:val="006928D8"/>
    <w:rsid w:val="00692E60"/>
    <w:rsid w:val="006931DA"/>
    <w:rsid w:val="006932E3"/>
    <w:rsid w:val="006937ED"/>
    <w:rsid w:val="00693926"/>
    <w:rsid w:val="00693A6B"/>
    <w:rsid w:val="00694639"/>
    <w:rsid w:val="0069489A"/>
    <w:rsid w:val="0069579E"/>
    <w:rsid w:val="00696AAF"/>
    <w:rsid w:val="006970EB"/>
    <w:rsid w:val="00697AC2"/>
    <w:rsid w:val="00697C42"/>
    <w:rsid w:val="00697EC4"/>
    <w:rsid w:val="00697F6C"/>
    <w:rsid w:val="006A0090"/>
    <w:rsid w:val="006A03D5"/>
    <w:rsid w:val="006A090C"/>
    <w:rsid w:val="006A1288"/>
    <w:rsid w:val="006A1A41"/>
    <w:rsid w:val="006A1DEA"/>
    <w:rsid w:val="006A275F"/>
    <w:rsid w:val="006A2786"/>
    <w:rsid w:val="006A2E10"/>
    <w:rsid w:val="006A31C6"/>
    <w:rsid w:val="006A3B31"/>
    <w:rsid w:val="006A3E06"/>
    <w:rsid w:val="006A5411"/>
    <w:rsid w:val="006A634D"/>
    <w:rsid w:val="006A758E"/>
    <w:rsid w:val="006A7F6C"/>
    <w:rsid w:val="006B07F4"/>
    <w:rsid w:val="006B138F"/>
    <w:rsid w:val="006B1D83"/>
    <w:rsid w:val="006B2234"/>
    <w:rsid w:val="006B233C"/>
    <w:rsid w:val="006B2691"/>
    <w:rsid w:val="006B2CE5"/>
    <w:rsid w:val="006B3589"/>
    <w:rsid w:val="006B39C2"/>
    <w:rsid w:val="006B3D06"/>
    <w:rsid w:val="006B3F5C"/>
    <w:rsid w:val="006B4700"/>
    <w:rsid w:val="006B48D7"/>
    <w:rsid w:val="006B48E8"/>
    <w:rsid w:val="006B7428"/>
    <w:rsid w:val="006B7CED"/>
    <w:rsid w:val="006C1335"/>
    <w:rsid w:val="006C1530"/>
    <w:rsid w:val="006C1850"/>
    <w:rsid w:val="006C24C6"/>
    <w:rsid w:val="006C30F7"/>
    <w:rsid w:val="006C3B2F"/>
    <w:rsid w:val="006C42DE"/>
    <w:rsid w:val="006C4437"/>
    <w:rsid w:val="006C498D"/>
    <w:rsid w:val="006C4DED"/>
    <w:rsid w:val="006C4F02"/>
    <w:rsid w:val="006C6B8B"/>
    <w:rsid w:val="006C7289"/>
    <w:rsid w:val="006C7AC4"/>
    <w:rsid w:val="006D1000"/>
    <w:rsid w:val="006D107E"/>
    <w:rsid w:val="006D29C3"/>
    <w:rsid w:val="006D3B46"/>
    <w:rsid w:val="006D41B2"/>
    <w:rsid w:val="006D4496"/>
    <w:rsid w:val="006D44D6"/>
    <w:rsid w:val="006D4AEC"/>
    <w:rsid w:val="006D4BED"/>
    <w:rsid w:val="006D5435"/>
    <w:rsid w:val="006D596C"/>
    <w:rsid w:val="006D62AF"/>
    <w:rsid w:val="006D63CA"/>
    <w:rsid w:val="006D702A"/>
    <w:rsid w:val="006D7BEB"/>
    <w:rsid w:val="006E0118"/>
    <w:rsid w:val="006E12F1"/>
    <w:rsid w:val="006E25EF"/>
    <w:rsid w:val="006E29D2"/>
    <w:rsid w:val="006E397C"/>
    <w:rsid w:val="006E49A0"/>
    <w:rsid w:val="006E5535"/>
    <w:rsid w:val="006E5F0B"/>
    <w:rsid w:val="006E6AC7"/>
    <w:rsid w:val="006E6F8F"/>
    <w:rsid w:val="006E7213"/>
    <w:rsid w:val="006E73E7"/>
    <w:rsid w:val="006E79C9"/>
    <w:rsid w:val="006E7A53"/>
    <w:rsid w:val="006E7AD7"/>
    <w:rsid w:val="006E7F24"/>
    <w:rsid w:val="006F0148"/>
    <w:rsid w:val="006F1403"/>
    <w:rsid w:val="006F14B7"/>
    <w:rsid w:val="006F14EA"/>
    <w:rsid w:val="006F15F8"/>
    <w:rsid w:val="006F329E"/>
    <w:rsid w:val="006F368F"/>
    <w:rsid w:val="006F4843"/>
    <w:rsid w:val="006F4FD6"/>
    <w:rsid w:val="006F56FB"/>
    <w:rsid w:val="006F58F7"/>
    <w:rsid w:val="006F598F"/>
    <w:rsid w:val="006F65BF"/>
    <w:rsid w:val="006F666E"/>
    <w:rsid w:val="006F6BD6"/>
    <w:rsid w:val="006F6C95"/>
    <w:rsid w:val="007005A6"/>
    <w:rsid w:val="00700A9F"/>
    <w:rsid w:val="00700EB2"/>
    <w:rsid w:val="0070120E"/>
    <w:rsid w:val="00701C86"/>
    <w:rsid w:val="007039E7"/>
    <w:rsid w:val="00703CC8"/>
    <w:rsid w:val="00703D67"/>
    <w:rsid w:val="00704D3F"/>
    <w:rsid w:val="00705126"/>
    <w:rsid w:val="00705253"/>
    <w:rsid w:val="0070545E"/>
    <w:rsid w:val="00705C97"/>
    <w:rsid w:val="0070607B"/>
    <w:rsid w:val="0070728E"/>
    <w:rsid w:val="00707356"/>
    <w:rsid w:val="00710412"/>
    <w:rsid w:val="0071161D"/>
    <w:rsid w:val="007120B0"/>
    <w:rsid w:val="007120BF"/>
    <w:rsid w:val="00712A7E"/>
    <w:rsid w:val="007136D1"/>
    <w:rsid w:val="00713DDC"/>
    <w:rsid w:val="00713EB4"/>
    <w:rsid w:val="0071437E"/>
    <w:rsid w:val="0071443C"/>
    <w:rsid w:val="0071586D"/>
    <w:rsid w:val="00715D2A"/>
    <w:rsid w:val="00715DDF"/>
    <w:rsid w:val="00715E05"/>
    <w:rsid w:val="00716543"/>
    <w:rsid w:val="007179BD"/>
    <w:rsid w:val="00720192"/>
    <w:rsid w:val="00720E54"/>
    <w:rsid w:val="00723453"/>
    <w:rsid w:val="007242A6"/>
    <w:rsid w:val="0072540E"/>
    <w:rsid w:val="00725D57"/>
    <w:rsid w:val="00725FF6"/>
    <w:rsid w:val="00727315"/>
    <w:rsid w:val="0072735C"/>
    <w:rsid w:val="0072755C"/>
    <w:rsid w:val="00727CF0"/>
    <w:rsid w:val="00727D91"/>
    <w:rsid w:val="0073037C"/>
    <w:rsid w:val="00731634"/>
    <w:rsid w:val="00731895"/>
    <w:rsid w:val="00731FFD"/>
    <w:rsid w:val="0073298C"/>
    <w:rsid w:val="00732C68"/>
    <w:rsid w:val="00732C6A"/>
    <w:rsid w:val="00733100"/>
    <w:rsid w:val="007333A1"/>
    <w:rsid w:val="0073342D"/>
    <w:rsid w:val="00733DAC"/>
    <w:rsid w:val="007340A2"/>
    <w:rsid w:val="0073467D"/>
    <w:rsid w:val="00734A65"/>
    <w:rsid w:val="00734B60"/>
    <w:rsid w:val="007358F8"/>
    <w:rsid w:val="00735AA6"/>
    <w:rsid w:val="00735F93"/>
    <w:rsid w:val="00736A7F"/>
    <w:rsid w:val="00736D60"/>
    <w:rsid w:val="007371A7"/>
    <w:rsid w:val="007377FF"/>
    <w:rsid w:val="00740F22"/>
    <w:rsid w:val="0074119B"/>
    <w:rsid w:val="00741883"/>
    <w:rsid w:val="007419C6"/>
    <w:rsid w:val="007420BE"/>
    <w:rsid w:val="0074234D"/>
    <w:rsid w:val="00742ABB"/>
    <w:rsid w:val="00742D80"/>
    <w:rsid w:val="007439D8"/>
    <w:rsid w:val="00744004"/>
    <w:rsid w:val="00745B57"/>
    <w:rsid w:val="00745D2A"/>
    <w:rsid w:val="00746096"/>
    <w:rsid w:val="007465A6"/>
    <w:rsid w:val="00747229"/>
    <w:rsid w:val="007473E2"/>
    <w:rsid w:val="0074748F"/>
    <w:rsid w:val="00747C11"/>
    <w:rsid w:val="00750904"/>
    <w:rsid w:val="00750982"/>
    <w:rsid w:val="00750CA4"/>
    <w:rsid w:val="00750E1B"/>
    <w:rsid w:val="0075111B"/>
    <w:rsid w:val="00751F32"/>
    <w:rsid w:val="00753507"/>
    <w:rsid w:val="00754DFB"/>
    <w:rsid w:val="00755769"/>
    <w:rsid w:val="00755CF1"/>
    <w:rsid w:val="00755EC2"/>
    <w:rsid w:val="00756002"/>
    <w:rsid w:val="00756B8C"/>
    <w:rsid w:val="00756CDB"/>
    <w:rsid w:val="007600D1"/>
    <w:rsid w:val="00760A94"/>
    <w:rsid w:val="00760B60"/>
    <w:rsid w:val="00760CA7"/>
    <w:rsid w:val="00761636"/>
    <w:rsid w:val="00761DF1"/>
    <w:rsid w:val="007627BE"/>
    <w:rsid w:val="00763345"/>
    <w:rsid w:val="00763527"/>
    <w:rsid w:val="00764551"/>
    <w:rsid w:val="0076505D"/>
    <w:rsid w:val="0076598F"/>
    <w:rsid w:val="00767077"/>
    <w:rsid w:val="00767465"/>
    <w:rsid w:val="007675A7"/>
    <w:rsid w:val="00770CC4"/>
    <w:rsid w:val="007713BD"/>
    <w:rsid w:val="00771456"/>
    <w:rsid w:val="0077183B"/>
    <w:rsid w:val="00771C0A"/>
    <w:rsid w:val="00771F8C"/>
    <w:rsid w:val="00772979"/>
    <w:rsid w:val="00773A35"/>
    <w:rsid w:val="00773BBD"/>
    <w:rsid w:val="007740AC"/>
    <w:rsid w:val="0077424A"/>
    <w:rsid w:val="007744A2"/>
    <w:rsid w:val="00774B57"/>
    <w:rsid w:val="00774E40"/>
    <w:rsid w:val="00776024"/>
    <w:rsid w:val="00777577"/>
    <w:rsid w:val="00777E82"/>
    <w:rsid w:val="00780611"/>
    <w:rsid w:val="00780973"/>
    <w:rsid w:val="0078097F"/>
    <w:rsid w:val="00780ACC"/>
    <w:rsid w:val="00780D94"/>
    <w:rsid w:val="00780EFB"/>
    <w:rsid w:val="0078170F"/>
    <w:rsid w:val="00781F20"/>
    <w:rsid w:val="00781F33"/>
    <w:rsid w:val="00782FFC"/>
    <w:rsid w:val="0078329E"/>
    <w:rsid w:val="00783939"/>
    <w:rsid w:val="00783954"/>
    <w:rsid w:val="007847C6"/>
    <w:rsid w:val="00784AFC"/>
    <w:rsid w:val="00784D63"/>
    <w:rsid w:val="0078665B"/>
    <w:rsid w:val="007869CD"/>
    <w:rsid w:val="00786B2B"/>
    <w:rsid w:val="00786D71"/>
    <w:rsid w:val="00787092"/>
    <w:rsid w:val="00790782"/>
    <w:rsid w:val="007908BD"/>
    <w:rsid w:val="00790F0E"/>
    <w:rsid w:val="00791BE7"/>
    <w:rsid w:val="00792103"/>
    <w:rsid w:val="0079325F"/>
    <w:rsid w:val="0079340B"/>
    <w:rsid w:val="007936A4"/>
    <w:rsid w:val="00794235"/>
    <w:rsid w:val="00794258"/>
    <w:rsid w:val="00795737"/>
    <w:rsid w:val="00795F33"/>
    <w:rsid w:val="007962D1"/>
    <w:rsid w:val="007973EC"/>
    <w:rsid w:val="007A0224"/>
    <w:rsid w:val="007A057F"/>
    <w:rsid w:val="007A0BF3"/>
    <w:rsid w:val="007A0C41"/>
    <w:rsid w:val="007A0D7B"/>
    <w:rsid w:val="007A138A"/>
    <w:rsid w:val="007A14FD"/>
    <w:rsid w:val="007A1501"/>
    <w:rsid w:val="007A1FE7"/>
    <w:rsid w:val="007A25EC"/>
    <w:rsid w:val="007A2E29"/>
    <w:rsid w:val="007A3750"/>
    <w:rsid w:val="007A45A5"/>
    <w:rsid w:val="007A5338"/>
    <w:rsid w:val="007A539E"/>
    <w:rsid w:val="007A57CD"/>
    <w:rsid w:val="007A5A26"/>
    <w:rsid w:val="007A5B29"/>
    <w:rsid w:val="007A66BA"/>
    <w:rsid w:val="007A6815"/>
    <w:rsid w:val="007A7018"/>
    <w:rsid w:val="007A73AF"/>
    <w:rsid w:val="007A74C4"/>
    <w:rsid w:val="007B084A"/>
    <w:rsid w:val="007B0967"/>
    <w:rsid w:val="007B0B74"/>
    <w:rsid w:val="007B13B7"/>
    <w:rsid w:val="007B15CD"/>
    <w:rsid w:val="007B22CB"/>
    <w:rsid w:val="007B38DA"/>
    <w:rsid w:val="007B3973"/>
    <w:rsid w:val="007B3ACA"/>
    <w:rsid w:val="007B4445"/>
    <w:rsid w:val="007B49E2"/>
    <w:rsid w:val="007B5799"/>
    <w:rsid w:val="007B5B11"/>
    <w:rsid w:val="007B5B19"/>
    <w:rsid w:val="007B6146"/>
    <w:rsid w:val="007B693D"/>
    <w:rsid w:val="007C0675"/>
    <w:rsid w:val="007C0B4F"/>
    <w:rsid w:val="007C1A54"/>
    <w:rsid w:val="007C429A"/>
    <w:rsid w:val="007C43A5"/>
    <w:rsid w:val="007C4CA9"/>
    <w:rsid w:val="007C54D7"/>
    <w:rsid w:val="007C55E8"/>
    <w:rsid w:val="007C6116"/>
    <w:rsid w:val="007C6270"/>
    <w:rsid w:val="007C6EE8"/>
    <w:rsid w:val="007C741B"/>
    <w:rsid w:val="007D088D"/>
    <w:rsid w:val="007D0ACA"/>
    <w:rsid w:val="007D0DBE"/>
    <w:rsid w:val="007D126C"/>
    <w:rsid w:val="007D1792"/>
    <w:rsid w:val="007D1BBF"/>
    <w:rsid w:val="007D2C28"/>
    <w:rsid w:val="007D2F95"/>
    <w:rsid w:val="007D43BA"/>
    <w:rsid w:val="007D4969"/>
    <w:rsid w:val="007D5234"/>
    <w:rsid w:val="007D5C63"/>
    <w:rsid w:val="007D5F7E"/>
    <w:rsid w:val="007D653C"/>
    <w:rsid w:val="007D663C"/>
    <w:rsid w:val="007D6B96"/>
    <w:rsid w:val="007E022A"/>
    <w:rsid w:val="007E0828"/>
    <w:rsid w:val="007E0AF6"/>
    <w:rsid w:val="007E0BD6"/>
    <w:rsid w:val="007E1341"/>
    <w:rsid w:val="007E18FD"/>
    <w:rsid w:val="007E1FE2"/>
    <w:rsid w:val="007E2D31"/>
    <w:rsid w:val="007E363A"/>
    <w:rsid w:val="007E36D6"/>
    <w:rsid w:val="007E4717"/>
    <w:rsid w:val="007E49F0"/>
    <w:rsid w:val="007E5284"/>
    <w:rsid w:val="007E55C2"/>
    <w:rsid w:val="007E59A0"/>
    <w:rsid w:val="007E6E48"/>
    <w:rsid w:val="007E7C97"/>
    <w:rsid w:val="007E7EC5"/>
    <w:rsid w:val="007E7FCF"/>
    <w:rsid w:val="007F1844"/>
    <w:rsid w:val="007F1962"/>
    <w:rsid w:val="007F1AC5"/>
    <w:rsid w:val="007F21DC"/>
    <w:rsid w:val="007F237C"/>
    <w:rsid w:val="007F400E"/>
    <w:rsid w:val="007F4586"/>
    <w:rsid w:val="007F4D06"/>
    <w:rsid w:val="007F4DF1"/>
    <w:rsid w:val="007F5399"/>
    <w:rsid w:val="007F575E"/>
    <w:rsid w:val="007F5B6C"/>
    <w:rsid w:val="007F715C"/>
    <w:rsid w:val="007F7198"/>
    <w:rsid w:val="007F7347"/>
    <w:rsid w:val="0080000A"/>
    <w:rsid w:val="008008B2"/>
    <w:rsid w:val="00800C73"/>
    <w:rsid w:val="008012DB"/>
    <w:rsid w:val="00801FB0"/>
    <w:rsid w:val="00802841"/>
    <w:rsid w:val="008036C7"/>
    <w:rsid w:val="0080461D"/>
    <w:rsid w:val="00805973"/>
    <w:rsid w:val="008059FD"/>
    <w:rsid w:val="008069B1"/>
    <w:rsid w:val="00807742"/>
    <w:rsid w:val="00807CA9"/>
    <w:rsid w:val="00810964"/>
    <w:rsid w:val="008123DE"/>
    <w:rsid w:val="008124E6"/>
    <w:rsid w:val="00812A5A"/>
    <w:rsid w:val="00812DA7"/>
    <w:rsid w:val="00813AAB"/>
    <w:rsid w:val="00813F5C"/>
    <w:rsid w:val="0081427D"/>
    <w:rsid w:val="0081457C"/>
    <w:rsid w:val="00815653"/>
    <w:rsid w:val="008160D4"/>
    <w:rsid w:val="008179EE"/>
    <w:rsid w:val="00817DF9"/>
    <w:rsid w:val="00817F3A"/>
    <w:rsid w:val="00820550"/>
    <w:rsid w:val="00820A1D"/>
    <w:rsid w:val="008211F3"/>
    <w:rsid w:val="00821DFB"/>
    <w:rsid w:val="008224BC"/>
    <w:rsid w:val="00822CB4"/>
    <w:rsid w:val="00822CC2"/>
    <w:rsid w:val="00822F12"/>
    <w:rsid w:val="0082365A"/>
    <w:rsid w:val="008241BC"/>
    <w:rsid w:val="00824C7B"/>
    <w:rsid w:val="00825613"/>
    <w:rsid w:val="00826BE1"/>
    <w:rsid w:val="00826F21"/>
    <w:rsid w:val="00827789"/>
    <w:rsid w:val="00827E10"/>
    <w:rsid w:val="008306A7"/>
    <w:rsid w:val="00830776"/>
    <w:rsid w:val="00830963"/>
    <w:rsid w:val="00830985"/>
    <w:rsid w:val="00831A5A"/>
    <w:rsid w:val="00831A7D"/>
    <w:rsid w:val="00831E31"/>
    <w:rsid w:val="00832B72"/>
    <w:rsid w:val="00832E05"/>
    <w:rsid w:val="008339DB"/>
    <w:rsid w:val="00833BA9"/>
    <w:rsid w:val="0083430F"/>
    <w:rsid w:val="008368D7"/>
    <w:rsid w:val="008374A5"/>
    <w:rsid w:val="00837D74"/>
    <w:rsid w:val="008402E1"/>
    <w:rsid w:val="008406D0"/>
    <w:rsid w:val="00841DA0"/>
    <w:rsid w:val="008429AD"/>
    <w:rsid w:val="008440AA"/>
    <w:rsid w:val="0084455C"/>
    <w:rsid w:val="00844925"/>
    <w:rsid w:val="00844B5A"/>
    <w:rsid w:val="008454EB"/>
    <w:rsid w:val="0084553E"/>
    <w:rsid w:val="008458CA"/>
    <w:rsid w:val="00845FEA"/>
    <w:rsid w:val="00846A58"/>
    <w:rsid w:val="00846EF1"/>
    <w:rsid w:val="00847443"/>
    <w:rsid w:val="008474E5"/>
    <w:rsid w:val="00847BA2"/>
    <w:rsid w:val="00847D9D"/>
    <w:rsid w:val="008507F6"/>
    <w:rsid w:val="00851384"/>
    <w:rsid w:val="00852D02"/>
    <w:rsid w:val="008537E9"/>
    <w:rsid w:val="00853DA5"/>
    <w:rsid w:val="00854FD1"/>
    <w:rsid w:val="0085500F"/>
    <w:rsid w:val="008553C6"/>
    <w:rsid w:val="0085560F"/>
    <w:rsid w:val="00855ED0"/>
    <w:rsid w:val="0085608A"/>
    <w:rsid w:val="00856636"/>
    <w:rsid w:val="00856A49"/>
    <w:rsid w:val="00857251"/>
    <w:rsid w:val="00857635"/>
    <w:rsid w:val="00857941"/>
    <w:rsid w:val="00857F0A"/>
    <w:rsid w:val="00860FBE"/>
    <w:rsid w:val="00861128"/>
    <w:rsid w:val="00861BD8"/>
    <w:rsid w:val="00863847"/>
    <w:rsid w:val="00864347"/>
    <w:rsid w:val="00864554"/>
    <w:rsid w:val="008647AC"/>
    <w:rsid w:val="00864DB2"/>
    <w:rsid w:val="00864F47"/>
    <w:rsid w:val="0086547A"/>
    <w:rsid w:val="00867209"/>
    <w:rsid w:val="00867BBE"/>
    <w:rsid w:val="00870B89"/>
    <w:rsid w:val="00870ECD"/>
    <w:rsid w:val="00870FA8"/>
    <w:rsid w:val="0087265F"/>
    <w:rsid w:val="00872DD8"/>
    <w:rsid w:val="00873A04"/>
    <w:rsid w:val="00876D4F"/>
    <w:rsid w:val="00881A1A"/>
    <w:rsid w:val="00881B55"/>
    <w:rsid w:val="00881F91"/>
    <w:rsid w:val="008820AA"/>
    <w:rsid w:val="00882967"/>
    <w:rsid w:val="008829C0"/>
    <w:rsid w:val="008833F8"/>
    <w:rsid w:val="008837D6"/>
    <w:rsid w:val="00883E94"/>
    <w:rsid w:val="00884499"/>
    <w:rsid w:val="008847A0"/>
    <w:rsid w:val="00884D02"/>
    <w:rsid w:val="00884D87"/>
    <w:rsid w:val="00884E9E"/>
    <w:rsid w:val="00884EBD"/>
    <w:rsid w:val="0088514B"/>
    <w:rsid w:val="00885AA1"/>
    <w:rsid w:val="00886539"/>
    <w:rsid w:val="0088676A"/>
    <w:rsid w:val="008869C6"/>
    <w:rsid w:val="00887C71"/>
    <w:rsid w:val="00890C20"/>
    <w:rsid w:val="00891145"/>
    <w:rsid w:val="00891565"/>
    <w:rsid w:val="00891E67"/>
    <w:rsid w:val="008945EF"/>
    <w:rsid w:val="008946D6"/>
    <w:rsid w:val="00894899"/>
    <w:rsid w:val="008948E2"/>
    <w:rsid w:val="00894A85"/>
    <w:rsid w:val="00896B57"/>
    <w:rsid w:val="00897EAC"/>
    <w:rsid w:val="008A0302"/>
    <w:rsid w:val="008A060F"/>
    <w:rsid w:val="008A0686"/>
    <w:rsid w:val="008A11ED"/>
    <w:rsid w:val="008A18CB"/>
    <w:rsid w:val="008A1DEA"/>
    <w:rsid w:val="008A2365"/>
    <w:rsid w:val="008A2484"/>
    <w:rsid w:val="008A261F"/>
    <w:rsid w:val="008A2A4F"/>
    <w:rsid w:val="008A2B39"/>
    <w:rsid w:val="008A2BA6"/>
    <w:rsid w:val="008A34D8"/>
    <w:rsid w:val="008A35B0"/>
    <w:rsid w:val="008A3AAD"/>
    <w:rsid w:val="008A3C7C"/>
    <w:rsid w:val="008A4F3F"/>
    <w:rsid w:val="008A5211"/>
    <w:rsid w:val="008A58FF"/>
    <w:rsid w:val="008A6069"/>
    <w:rsid w:val="008A7611"/>
    <w:rsid w:val="008A7850"/>
    <w:rsid w:val="008B066E"/>
    <w:rsid w:val="008B141C"/>
    <w:rsid w:val="008B1801"/>
    <w:rsid w:val="008B2189"/>
    <w:rsid w:val="008B2887"/>
    <w:rsid w:val="008B303E"/>
    <w:rsid w:val="008B3B24"/>
    <w:rsid w:val="008B3D9E"/>
    <w:rsid w:val="008B438E"/>
    <w:rsid w:val="008B492F"/>
    <w:rsid w:val="008B4DDB"/>
    <w:rsid w:val="008B4EA0"/>
    <w:rsid w:val="008B59DA"/>
    <w:rsid w:val="008B5BA6"/>
    <w:rsid w:val="008B5CE5"/>
    <w:rsid w:val="008B6662"/>
    <w:rsid w:val="008B6CBA"/>
    <w:rsid w:val="008B6DC1"/>
    <w:rsid w:val="008C02A0"/>
    <w:rsid w:val="008C0C3F"/>
    <w:rsid w:val="008C13FB"/>
    <w:rsid w:val="008C250E"/>
    <w:rsid w:val="008C2872"/>
    <w:rsid w:val="008C34C5"/>
    <w:rsid w:val="008C3FC5"/>
    <w:rsid w:val="008C4862"/>
    <w:rsid w:val="008C6183"/>
    <w:rsid w:val="008C6695"/>
    <w:rsid w:val="008C6DD4"/>
    <w:rsid w:val="008C7263"/>
    <w:rsid w:val="008C7750"/>
    <w:rsid w:val="008C79AB"/>
    <w:rsid w:val="008D0118"/>
    <w:rsid w:val="008D1B7E"/>
    <w:rsid w:val="008D1B7F"/>
    <w:rsid w:val="008D1C90"/>
    <w:rsid w:val="008D1D83"/>
    <w:rsid w:val="008D213E"/>
    <w:rsid w:val="008D262D"/>
    <w:rsid w:val="008D2C5C"/>
    <w:rsid w:val="008D3312"/>
    <w:rsid w:val="008D3801"/>
    <w:rsid w:val="008D4576"/>
    <w:rsid w:val="008D4705"/>
    <w:rsid w:val="008D487B"/>
    <w:rsid w:val="008D52C7"/>
    <w:rsid w:val="008D58E4"/>
    <w:rsid w:val="008D636C"/>
    <w:rsid w:val="008D6B6A"/>
    <w:rsid w:val="008D703C"/>
    <w:rsid w:val="008E03FF"/>
    <w:rsid w:val="008E0B33"/>
    <w:rsid w:val="008E1282"/>
    <w:rsid w:val="008E142C"/>
    <w:rsid w:val="008E1C11"/>
    <w:rsid w:val="008E2845"/>
    <w:rsid w:val="008E2ACC"/>
    <w:rsid w:val="008E3B06"/>
    <w:rsid w:val="008E3E40"/>
    <w:rsid w:val="008E3F75"/>
    <w:rsid w:val="008E41E2"/>
    <w:rsid w:val="008E5674"/>
    <w:rsid w:val="008E5F3D"/>
    <w:rsid w:val="008E5F6A"/>
    <w:rsid w:val="008E61AE"/>
    <w:rsid w:val="008E646A"/>
    <w:rsid w:val="008E6BAB"/>
    <w:rsid w:val="008E6CF2"/>
    <w:rsid w:val="008E6E32"/>
    <w:rsid w:val="008E6ECB"/>
    <w:rsid w:val="008F0E04"/>
    <w:rsid w:val="008F13BF"/>
    <w:rsid w:val="008F1635"/>
    <w:rsid w:val="008F22FC"/>
    <w:rsid w:val="008F2779"/>
    <w:rsid w:val="008F3128"/>
    <w:rsid w:val="008F3650"/>
    <w:rsid w:val="008F3904"/>
    <w:rsid w:val="008F4745"/>
    <w:rsid w:val="008F49AF"/>
    <w:rsid w:val="008F564D"/>
    <w:rsid w:val="008F5F9B"/>
    <w:rsid w:val="008F6309"/>
    <w:rsid w:val="008F6B49"/>
    <w:rsid w:val="008F70F7"/>
    <w:rsid w:val="008F74EA"/>
    <w:rsid w:val="008F7785"/>
    <w:rsid w:val="00900618"/>
    <w:rsid w:val="00900ED0"/>
    <w:rsid w:val="009011FD"/>
    <w:rsid w:val="009017A9"/>
    <w:rsid w:val="00901B44"/>
    <w:rsid w:val="00901B73"/>
    <w:rsid w:val="00902421"/>
    <w:rsid w:val="00902DB9"/>
    <w:rsid w:val="0090356B"/>
    <w:rsid w:val="00905FBE"/>
    <w:rsid w:val="00906ECC"/>
    <w:rsid w:val="00906F39"/>
    <w:rsid w:val="00907886"/>
    <w:rsid w:val="00911020"/>
    <w:rsid w:val="00911694"/>
    <w:rsid w:val="0091183E"/>
    <w:rsid w:val="00912055"/>
    <w:rsid w:val="009138B7"/>
    <w:rsid w:val="00913D23"/>
    <w:rsid w:val="00913FC2"/>
    <w:rsid w:val="00914271"/>
    <w:rsid w:val="00914DE6"/>
    <w:rsid w:val="009159B0"/>
    <w:rsid w:val="00917B2E"/>
    <w:rsid w:val="00920343"/>
    <w:rsid w:val="00920B9C"/>
    <w:rsid w:val="009227F6"/>
    <w:rsid w:val="00922F5C"/>
    <w:rsid w:val="009230A4"/>
    <w:rsid w:val="009233DC"/>
    <w:rsid w:val="00923C9F"/>
    <w:rsid w:val="009244E1"/>
    <w:rsid w:val="009248AA"/>
    <w:rsid w:val="0092491E"/>
    <w:rsid w:val="00924B1F"/>
    <w:rsid w:val="00924C8A"/>
    <w:rsid w:val="009251A5"/>
    <w:rsid w:val="00927751"/>
    <w:rsid w:val="00930124"/>
    <w:rsid w:val="0093178C"/>
    <w:rsid w:val="0093192C"/>
    <w:rsid w:val="009321CC"/>
    <w:rsid w:val="00933E28"/>
    <w:rsid w:val="0093446F"/>
    <w:rsid w:val="009357EA"/>
    <w:rsid w:val="00935A08"/>
    <w:rsid w:val="00936A38"/>
    <w:rsid w:val="00936C14"/>
    <w:rsid w:val="009373FD"/>
    <w:rsid w:val="00937CBA"/>
    <w:rsid w:val="00937FEB"/>
    <w:rsid w:val="0094138E"/>
    <w:rsid w:val="0094203E"/>
    <w:rsid w:val="00942104"/>
    <w:rsid w:val="00942569"/>
    <w:rsid w:val="00943C57"/>
    <w:rsid w:val="00944538"/>
    <w:rsid w:val="009449BD"/>
    <w:rsid w:val="00945AB8"/>
    <w:rsid w:val="009468B9"/>
    <w:rsid w:val="00946CCF"/>
    <w:rsid w:val="00947499"/>
    <w:rsid w:val="0095083E"/>
    <w:rsid w:val="009511C0"/>
    <w:rsid w:val="00951368"/>
    <w:rsid w:val="00952187"/>
    <w:rsid w:val="009525D9"/>
    <w:rsid w:val="009528EA"/>
    <w:rsid w:val="009539A0"/>
    <w:rsid w:val="009544FF"/>
    <w:rsid w:val="009547A1"/>
    <w:rsid w:val="00954D8A"/>
    <w:rsid w:val="00955624"/>
    <w:rsid w:val="009565A6"/>
    <w:rsid w:val="009569E7"/>
    <w:rsid w:val="00957478"/>
    <w:rsid w:val="00961753"/>
    <w:rsid w:val="00961AC1"/>
    <w:rsid w:val="00961CA8"/>
    <w:rsid w:val="009628CE"/>
    <w:rsid w:val="009634FE"/>
    <w:rsid w:val="009639FD"/>
    <w:rsid w:val="009642FB"/>
    <w:rsid w:val="00964C58"/>
    <w:rsid w:val="009655AC"/>
    <w:rsid w:val="009661D1"/>
    <w:rsid w:val="00966EB7"/>
    <w:rsid w:val="0096736A"/>
    <w:rsid w:val="0096758B"/>
    <w:rsid w:val="0096777F"/>
    <w:rsid w:val="00967838"/>
    <w:rsid w:val="009702B9"/>
    <w:rsid w:val="00970485"/>
    <w:rsid w:val="00970961"/>
    <w:rsid w:val="009711AF"/>
    <w:rsid w:val="009713DA"/>
    <w:rsid w:val="0097167C"/>
    <w:rsid w:val="00971926"/>
    <w:rsid w:val="009719D6"/>
    <w:rsid w:val="00971C85"/>
    <w:rsid w:val="00971FFD"/>
    <w:rsid w:val="00972726"/>
    <w:rsid w:val="00972C1E"/>
    <w:rsid w:val="00973066"/>
    <w:rsid w:val="00973630"/>
    <w:rsid w:val="0097396B"/>
    <w:rsid w:val="00973A3B"/>
    <w:rsid w:val="00973C40"/>
    <w:rsid w:val="00974A4F"/>
    <w:rsid w:val="00974C13"/>
    <w:rsid w:val="0097520F"/>
    <w:rsid w:val="009755E6"/>
    <w:rsid w:val="00975774"/>
    <w:rsid w:val="00975AA1"/>
    <w:rsid w:val="00975B4E"/>
    <w:rsid w:val="00975D1E"/>
    <w:rsid w:val="00975F79"/>
    <w:rsid w:val="00976624"/>
    <w:rsid w:val="00976841"/>
    <w:rsid w:val="00976AC2"/>
    <w:rsid w:val="009771FB"/>
    <w:rsid w:val="00977A19"/>
    <w:rsid w:val="00977BB0"/>
    <w:rsid w:val="0098193C"/>
    <w:rsid w:val="00982189"/>
    <w:rsid w:val="00982636"/>
    <w:rsid w:val="00984694"/>
    <w:rsid w:val="00984B2C"/>
    <w:rsid w:val="00985630"/>
    <w:rsid w:val="00986A69"/>
    <w:rsid w:val="00986CBF"/>
    <w:rsid w:val="00987458"/>
    <w:rsid w:val="00990095"/>
    <w:rsid w:val="00990D8B"/>
    <w:rsid w:val="00992561"/>
    <w:rsid w:val="009927CD"/>
    <w:rsid w:val="0099365E"/>
    <w:rsid w:val="00993DE4"/>
    <w:rsid w:val="00993E4D"/>
    <w:rsid w:val="00993F9C"/>
    <w:rsid w:val="0099416B"/>
    <w:rsid w:val="00995A6B"/>
    <w:rsid w:val="00995E26"/>
    <w:rsid w:val="00996C9F"/>
    <w:rsid w:val="00996D93"/>
    <w:rsid w:val="00997263"/>
    <w:rsid w:val="009978B2"/>
    <w:rsid w:val="00997C81"/>
    <w:rsid w:val="009A09E2"/>
    <w:rsid w:val="009A0F3F"/>
    <w:rsid w:val="009A0FBB"/>
    <w:rsid w:val="009A114F"/>
    <w:rsid w:val="009A1460"/>
    <w:rsid w:val="009A36DB"/>
    <w:rsid w:val="009A3FF9"/>
    <w:rsid w:val="009A42A8"/>
    <w:rsid w:val="009A45E8"/>
    <w:rsid w:val="009A485A"/>
    <w:rsid w:val="009A6231"/>
    <w:rsid w:val="009A64FF"/>
    <w:rsid w:val="009A7ECD"/>
    <w:rsid w:val="009B00D8"/>
    <w:rsid w:val="009B0148"/>
    <w:rsid w:val="009B0DB0"/>
    <w:rsid w:val="009B1227"/>
    <w:rsid w:val="009B1B01"/>
    <w:rsid w:val="009B1D9D"/>
    <w:rsid w:val="009B1EAC"/>
    <w:rsid w:val="009B3201"/>
    <w:rsid w:val="009B3224"/>
    <w:rsid w:val="009B34CD"/>
    <w:rsid w:val="009B44B6"/>
    <w:rsid w:val="009B46F8"/>
    <w:rsid w:val="009B49A3"/>
    <w:rsid w:val="009B5776"/>
    <w:rsid w:val="009B5B65"/>
    <w:rsid w:val="009B62F2"/>
    <w:rsid w:val="009B6C13"/>
    <w:rsid w:val="009B7D44"/>
    <w:rsid w:val="009B7FAD"/>
    <w:rsid w:val="009C0D6E"/>
    <w:rsid w:val="009C13CB"/>
    <w:rsid w:val="009C1529"/>
    <w:rsid w:val="009C1B45"/>
    <w:rsid w:val="009C1FA0"/>
    <w:rsid w:val="009C32CD"/>
    <w:rsid w:val="009C39B7"/>
    <w:rsid w:val="009C3A5E"/>
    <w:rsid w:val="009C4695"/>
    <w:rsid w:val="009C4A8F"/>
    <w:rsid w:val="009C4C2E"/>
    <w:rsid w:val="009C5036"/>
    <w:rsid w:val="009C5636"/>
    <w:rsid w:val="009C67EE"/>
    <w:rsid w:val="009C6B3E"/>
    <w:rsid w:val="009C72D1"/>
    <w:rsid w:val="009C7387"/>
    <w:rsid w:val="009D00B5"/>
    <w:rsid w:val="009D0BFD"/>
    <w:rsid w:val="009D1AC1"/>
    <w:rsid w:val="009D205D"/>
    <w:rsid w:val="009D2296"/>
    <w:rsid w:val="009D2A68"/>
    <w:rsid w:val="009D33DF"/>
    <w:rsid w:val="009D3E01"/>
    <w:rsid w:val="009D4E3A"/>
    <w:rsid w:val="009D5379"/>
    <w:rsid w:val="009D59EA"/>
    <w:rsid w:val="009D6C29"/>
    <w:rsid w:val="009D7864"/>
    <w:rsid w:val="009D7B7D"/>
    <w:rsid w:val="009D7BA0"/>
    <w:rsid w:val="009E26AF"/>
    <w:rsid w:val="009E2DF3"/>
    <w:rsid w:val="009E3330"/>
    <w:rsid w:val="009E33EB"/>
    <w:rsid w:val="009E3911"/>
    <w:rsid w:val="009E3A7A"/>
    <w:rsid w:val="009E40E4"/>
    <w:rsid w:val="009E5BFF"/>
    <w:rsid w:val="009E622D"/>
    <w:rsid w:val="009E63CB"/>
    <w:rsid w:val="009E6563"/>
    <w:rsid w:val="009E6611"/>
    <w:rsid w:val="009E68C2"/>
    <w:rsid w:val="009E6E60"/>
    <w:rsid w:val="009E751C"/>
    <w:rsid w:val="009E7A4A"/>
    <w:rsid w:val="009F0B1D"/>
    <w:rsid w:val="009F167F"/>
    <w:rsid w:val="009F2EA9"/>
    <w:rsid w:val="009F306E"/>
    <w:rsid w:val="009F3683"/>
    <w:rsid w:val="009F451E"/>
    <w:rsid w:val="009F4AFD"/>
    <w:rsid w:val="009F4E12"/>
    <w:rsid w:val="009F527D"/>
    <w:rsid w:val="009F56DF"/>
    <w:rsid w:val="009F5D69"/>
    <w:rsid w:val="009F66E0"/>
    <w:rsid w:val="009F6EC6"/>
    <w:rsid w:val="009F794B"/>
    <w:rsid w:val="009F7CF9"/>
    <w:rsid w:val="00A004F6"/>
    <w:rsid w:val="00A00649"/>
    <w:rsid w:val="00A00682"/>
    <w:rsid w:val="00A00D2F"/>
    <w:rsid w:val="00A0140A"/>
    <w:rsid w:val="00A0169A"/>
    <w:rsid w:val="00A01A9A"/>
    <w:rsid w:val="00A01EC6"/>
    <w:rsid w:val="00A02720"/>
    <w:rsid w:val="00A029C8"/>
    <w:rsid w:val="00A02BD3"/>
    <w:rsid w:val="00A0315C"/>
    <w:rsid w:val="00A03422"/>
    <w:rsid w:val="00A03A56"/>
    <w:rsid w:val="00A03F23"/>
    <w:rsid w:val="00A0456D"/>
    <w:rsid w:val="00A04E0F"/>
    <w:rsid w:val="00A0524B"/>
    <w:rsid w:val="00A05AD2"/>
    <w:rsid w:val="00A05F3A"/>
    <w:rsid w:val="00A0678C"/>
    <w:rsid w:val="00A0683F"/>
    <w:rsid w:val="00A06A9E"/>
    <w:rsid w:val="00A070B6"/>
    <w:rsid w:val="00A071C2"/>
    <w:rsid w:val="00A071D0"/>
    <w:rsid w:val="00A0782D"/>
    <w:rsid w:val="00A10132"/>
    <w:rsid w:val="00A10627"/>
    <w:rsid w:val="00A112DB"/>
    <w:rsid w:val="00A11436"/>
    <w:rsid w:val="00A115B7"/>
    <w:rsid w:val="00A11BE1"/>
    <w:rsid w:val="00A11D6B"/>
    <w:rsid w:val="00A14270"/>
    <w:rsid w:val="00A14B2C"/>
    <w:rsid w:val="00A150BC"/>
    <w:rsid w:val="00A15737"/>
    <w:rsid w:val="00A1611C"/>
    <w:rsid w:val="00A16872"/>
    <w:rsid w:val="00A16B7E"/>
    <w:rsid w:val="00A16F9A"/>
    <w:rsid w:val="00A16F9C"/>
    <w:rsid w:val="00A17B59"/>
    <w:rsid w:val="00A17B78"/>
    <w:rsid w:val="00A20B36"/>
    <w:rsid w:val="00A20D4F"/>
    <w:rsid w:val="00A20D60"/>
    <w:rsid w:val="00A21B3F"/>
    <w:rsid w:val="00A226E3"/>
    <w:rsid w:val="00A22741"/>
    <w:rsid w:val="00A22A1B"/>
    <w:rsid w:val="00A23FC3"/>
    <w:rsid w:val="00A24C8A"/>
    <w:rsid w:val="00A24F04"/>
    <w:rsid w:val="00A262C0"/>
    <w:rsid w:val="00A264BD"/>
    <w:rsid w:val="00A27924"/>
    <w:rsid w:val="00A2797B"/>
    <w:rsid w:val="00A30738"/>
    <w:rsid w:val="00A310C8"/>
    <w:rsid w:val="00A314AB"/>
    <w:rsid w:val="00A32E47"/>
    <w:rsid w:val="00A32EF7"/>
    <w:rsid w:val="00A32F0D"/>
    <w:rsid w:val="00A33220"/>
    <w:rsid w:val="00A334DB"/>
    <w:rsid w:val="00A336D4"/>
    <w:rsid w:val="00A341CB"/>
    <w:rsid w:val="00A3491F"/>
    <w:rsid w:val="00A351A8"/>
    <w:rsid w:val="00A35A34"/>
    <w:rsid w:val="00A3603C"/>
    <w:rsid w:val="00A365F1"/>
    <w:rsid w:val="00A3729F"/>
    <w:rsid w:val="00A37786"/>
    <w:rsid w:val="00A37856"/>
    <w:rsid w:val="00A4074D"/>
    <w:rsid w:val="00A413B1"/>
    <w:rsid w:val="00A414E1"/>
    <w:rsid w:val="00A4170C"/>
    <w:rsid w:val="00A41BF7"/>
    <w:rsid w:val="00A4233C"/>
    <w:rsid w:val="00A42ADE"/>
    <w:rsid w:val="00A43973"/>
    <w:rsid w:val="00A4416F"/>
    <w:rsid w:val="00A44ADB"/>
    <w:rsid w:val="00A4613B"/>
    <w:rsid w:val="00A465B9"/>
    <w:rsid w:val="00A47AB8"/>
    <w:rsid w:val="00A47C88"/>
    <w:rsid w:val="00A47EB1"/>
    <w:rsid w:val="00A5068F"/>
    <w:rsid w:val="00A513F1"/>
    <w:rsid w:val="00A52326"/>
    <w:rsid w:val="00A53D1E"/>
    <w:rsid w:val="00A54B45"/>
    <w:rsid w:val="00A55950"/>
    <w:rsid w:val="00A55B02"/>
    <w:rsid w:val="00A5612B"/>
    <w:rsid w:val="00A56889"/>
    <w:rsid w:val="00A56A34"/>
    <w:rsid w:val="00A57955"/>
    <w:rsid w:val="00A60B9A"/>
    <w:rsid w:val="00A6306C"/>
    <w:rsid w:val="00A63982"/>
    <w:rsid w:val="00A63ABE"/>
    <w:rsid w:val="00A63D90"/>
    <w:rsid w:val="00A656CB"/>
    <w:rsid w:val="00A65AFB"/>
    <w:rsid w:val="00A66DB6"/>
    <w:rsid w:val="00A676C7"/>
    <w:rsid w:val="00A678BE"/>
    <w:rsid w:val="00A705D4"/>
    <w:rsid w:val="00A70A8F"/>
    <w:rsid w:val="00A72135"/>
    <w:rsid w:val="00A7248A"/>
    <w:rsid w:val="00A735FD"/>
    <w:rsid w:val="00A73A24"/>
    <w:rsid w:val="00A73A3F"/>
    <w:rsid w:val="00A73E99"/>
    <w:rsid w:val="00A741D3"/>
    <w:rsid w:val="00A746C6"/>
    <w:rsid w:val="00A746CE"/>
    <w:rsid w:val="00A74B4F"/>
    <w:rsid w:val="00A75488"/>
    <w:rsid w:val="00A76543"/>
    <w:rsid w:val="00A76C17"/>
    <w:rsid w:val="00A76F20"/>
    <w:rsid w:val="00A7746D"/>
    <w:rsid w:val="00A775FE"/>
    <w:rsid w:val="00A77872"/>
    <w:rsid w:val="00A77D2C"/>
    <w:rsid w:val="00A802B2"/>
    <w:rsid w:val="00A806B8"/>
    <w:rsid w:val="00A80B4C"/>
    <w:rsid w:val="00A814DB"/>
    <w:rsid w:val="00A8160C"/>
    <w:rsid w:val="00A81BB0"/>
    <w:rsid w:val="00A8333A"/>
    <w:rsid w:val="00A83720"/>
    <w:rsid w:val="00A83D9C"/>
    <w:rsid w:val="00A84F50"/>
    <w:rsid w:val="00A859E0"/>
    <w:rsid w:val="00A86ABD"/>
    <w:rsid w:val="00A87383"/>
    <w:rsid w:val="00A9043D"/>
    <w:rsid w:val="00A9088A"/>
    <w:rsid w:val="00A9137B"/>
    <w:rsid w:val="00A925BC"/>
    <w:rsid w:val="00A92863"/>
    <w:rsid w:val="00A92D75"/>
    <w:rsid w:val="00A93067"/>
    <w:rsid w:val="00A93E8D"/>
    <w:rsid w:val="00A94AB7"/>
    <w:rsid w:val="00A95320"/>
    <w:rsid w:val="00A9625C"/>
    <w:rsid w:val="00A966ED"/>
    <w:rsid w:val="00A97169"/>
    <w:rsid w:val="00A971AF"/>
    <w:rsid w:val="00A97CCA"/>
    <w:rsid w:val="00AA0AAB"/>
    <w:rsid w:val="00AA0AE6"/>
    <w:rsid w:val="00AA0B03"/>
    <w:rsid w:val="00AA101A"/>
    <w:rsid w:val="00AA28CF"/>
    <w:rsid w:val="00AA2BA7"/>
    <w:rsid w:val="00AA2D3C"/>
    <w:rsid w:val="00AA3BAD"/>
    <w:rsid w:val="00AA3C9F"/>
    <w:rsid w:val="00AA3EBB"/>
    <w:rsid w:val="00AA4B80"/>
    <w:rsid w:val="00AA4E8E"/>
    <w:rsid w:val="00AA5458"/>
    <w:rsid w:val="00AA560C"/>
    <w:rsid w:val="00AA5818"/>
    <w:rsid w:val="00AA5CA0"/>
    <w:rsid w:val="00AA6A29"/>
    <w:rsid w:val="00AA6BE2"/>
    <w:rsid w:val="00AA7B5A"/>
    <w:rsid w:val="00AB0583"/>
    <w:rsid w:val="00AB17A0"/>
    <w:rsid w:val="00AB1C9A"/>
    <w:rsid w:val="00AB2015"/>
    <w:rsid w:val="00AB40F7"/>
    <w:rsid w:val="00AB479B"/>
    <w:rsid w:val="00AB4AF0"/>
    <w:rsid w:val="00AB5555"/>
    <w:rsid w:val="00AB5695"/>
    <w:rsid w:val="00AB6084"/>
    <w:rsid w:val="00AB64CA"/>
    <w:rsid w:val="00AB672B"/>
    <w:rsid w:val="00AB6894"/>
    <w:rsid w:val="00AB6B3F"/>
    <w:rsid w:val="00AB706C"/>
    <w:rsid w:val="00AB785E"/>
    <w:rsid w:val="00AC0942"/>
    <w:rsid w:val="00AC1296"/>
    <w:rsid w:val="00AC24EC"/>
    <w:rsid w:val="00AC2D86"/>
    <w:rsid w:val="00AC32A8"/>
    <w:rsid w:val="00AC335B"/>
    <w:rsid w:val="00AC427C"/>
    <w:rsid w:val="00AC454B"/>
    <w:rsid w:val="00AC48D4"/>
    <w:rsid w:val="00AC4D13"/>
    <w:rsid w:val="00AC5643"/>
    <w:rsid w:val="00AC5835"/>
    <w:rsid w:val="00AC5BB7"/>
    <w:rsid w:val="00AC5C72"/>
    <w:rsid w:val="00AC5CB1"/>
    <w:rsid w:val="00AC5F8B"/>
    <w:rsid w:val="00AC613D"/>
    <w:rsid w:val="00AC642A"/>
    <w:rsid w:val="00AC652D"/>
    <w:rsid w:val="00AC6C48"/>
    <w:rsid w:val="00AC73B7"/>
    <w:rsid w:val="00AC76A7"/>
    <w:rsid w:val="00AC7AD4"/>
    <w:rsid w:val="00AD020C"/>
    <w:rsid w:val="00AD0BC1"/>
    <w:rsid w:val="00AD11FB"/>
    <w:rsid w:val="00AD163E"/>
    <w:rsid w:val="00AD222E"/>
    <w:rsid w:val="00AD22F2"/>
    <w:rsid w:val="00AD27EB"/>
    <w:rsid w:val="00AD2C88"/>
    <w:rsid w:val="00AD318E"/>
    <w:rsid w:val="00AD3401"/>
    <w:rsid w:val="00AD4AE2"/>
    <w:rsid w:val="00AD4F16"/>
    <w:rsid w:val="00AD518C"/>
    <w:rsid w:val="00AD60E4"/>
    <w:rsid w:val="00AD788A"/>
    <w:rsid w:val="00AD7933"/>
    <w:rsid w:val="00AD79C2"/>
    <w:rsid w:val="00AE2AB6"/>
    <w:rsid w:val="00AE3052"/>
    <w:rsid w:val="00AE4690"/>
    <w:rsid w:val="00AE46B4"/>
    <w:rsid w:val="00AE4781"/>
    <w:rsid w:val="00AE4B46"/>
    <w:rsid w:val="00AE5108"/>
    <w:rsid w:val="00AE5DAA"/>
    <w:rsid w:val="00AE61C6"/>
    <w:rsid w:val="00AE6A19"/>
    <w:rsid w:val="00AE721B"/>
    <w:rsid w:val="00AE7C33"/>
    <w:rsid w:val="00AE7D2F"/>
    <w:rsid w:val="00AF0D46"/>
    <w:rsid w:val="00AF10AD"/>
    <w:rsid w:val="00AF1F05"/>
    <w:rsid w:val="00AF2834"/>
    <w:rsid w:val="00AF2941"/>
    <w:rsid w:val="00AF3222"/>
    <w:rsid w:val="00AF399B"/>
    <w:rsid w:val="00AF3D93"/>
    <w:rsid w:val="00AF4A80"/>
    <w:rsid w:val="00AF4C23"/>
    <w:rsid w:val="00AF4F8A"/>
    <w:rsid w:val="00AF5616"/>
    <w:rsid w:val="00AF57D1"/>
    <w:rsid w:val="00AF61B9"/>
    <w:rsid w:val="00AF6675"/>
    <w:rsid w:val="00AF67B7"/>
    <w:rsid w:val="00AF7053"/>
    <w:rsid w:val="00AF713E"/>
    <w:rsid w:val="00AF7170"/>
    <w:rsid w:val="00AF7945"/>
    <w:rsid w:val="00B001A6"/>
    <w:rsid w:val="00B01073"/>
    <w:rsid w:val="00B01B40"/>
    <w:rsid w:val="00B028B4"/>
    <w:rsid w:val="00B02C15"/>
    <w:rsid w:val="00B039D3"/>
    <w:rsid w:val="00B043D9"/>
    <w:rsid w:val="00B046D3"/>
    <w:rsid w:val="00B0472E"/>
    <w:rsid w:val="00B04EB3"/>
    <w:rsid w:val="00B055C7"/>
    <w:rsid w:val="00B06394"/>
    <w:rsid w:val="00B06A77"/>
    <w:rsid w:val="00B06C55"/>
    <w:rsid w:val="00B073AA"/>
    <w:rsid w:val="00B078B6"/>
    <w:rsid w:val="00B07E82"/>
    <w:rsid w:val="00B10114"/>
    <w:rsid w:val="00B103E6"/>
    <w:rsid w:val="00B104C8"/>
    <w:rsid w:val="00B12C1B"/>
    <w:rsid w:val="00B13071"/>
    <w:rsid w:val="00B1317E"/>
    <w:rsid w:val="00B1515F"/>
    <w:rsid w:val="00B153DA"/>
    <w:rsid w:val="00B15A8E"/>
    <w:rsid w:val="00B160A4"/>
    <w:rsid w:val="00B16401"/>
    <w:rsid w:val="00B16726"/>
    <w:rsid w:val="00B16AE7"/>
    <w:rsid w:val="00B200CF"/>
    <w:rsid w:val="00B203C8"/>
    <w:rsid w:val="00B212A0"/>
    <w:rsid w:val="00B21343"/>
    <w:rsid w:val="00B2182A"/>
    <w:rsid w:val="00B22311"/>
    <w:rsid w:val="00B226BF"/>
    <w:rsid w:val="00B22B35"/>
    <w:rsid w:val="00B2307C"/>
    <w:rsid w:val="00B23292"/>
    <w:rsid w:val="00B2330E"/>
    <w:rsid w:val="00B247FB"/>
    <w:rsid w:val="00B24A3C"/>
    <w:rsid w:val="00B24AE5"/>
    <w:rsid w:val="00B25165"/>
    <w:rsid w:val="00B25A8A"/>
    <w:rsid w:val="00B26046"/>
    <w:rsid w:val="00B26863"/>
    <w:rsid w:val="00B27950"/>
    <w:rsid w:val="00B27AC8"/>
    <w:rsid w:val="00B30240"/>
    <w:rsid w:val="00B304B8"/>
    <w:rsid w:val="00B30F46"/>
    <w:rsid w:val="00B3166A"/>
    <w:rsid w:val="00B33172"/>
    <w:rsid w:val="00B33610"/>
    <w:rsid w:val="00B33E55"/>
    <w:rsid w:val="00B33F2C"/>
    <w:rsid w:val="00B34AE2"/>
    <w:rsid w:val="00B34C31"/>
    <w:rsid w:val="00B35D4B"/>
    <w:rsid w:val="00B35ECC"/>
    <w:rsid w:val="00B36431"/>
    <w:rsid w:val="00B378B8"/>
    <w:rsid w:val="00B37CFC"/>
    <w:rsid w:val="00B37E60"/>
    <w:rsid w:val="00B40016"/>
    <w:rsid w:val="00B4134A"/>
    <w:rsid w:val="00B413E4"/>
    <w:rsid w:val="00B41524"/>
    <w:rsid w:val="00B4178B"/>
    <w:rsid w:val="00B4225C"/>
    <w:rsid w:val="00B42ED9"/>
    <w:rsid w:val="00B43788"/>
    <w:rsid w:val="00B45682"/>
    <w:rsid w:val="00B47D2F"/>
    <w:rsid w:val="00B50436"/>
    <w:rsid w:val="00B5057F"/>
    <w:rsid w:val="00B50DBC"/>
    <w:rsid w:val="00B51159"/>
    <w:rsid w:val="00B52B26"/>
    <w:rsid w:val="00B52E8A"/>
    <w:rsid w:val="00B53528"/>
    <w:rsid w:val="00B54BEB"/>
    <w:rsid w:val="00B54F58"/>
    <w:rsid w:val="00B55E5B"/>
    <w:rsid w:val="00B56511"/>
    <w:rsid w:val="00B578D2"/>
    <w:rsid w:val="00B57AE9"/>
    <w:rsid w:val="00B60251"/>
    <w:rsid w:val="00B60404"/>
    <w:rsid w:val="00B60767"/>
    <w:rsid w:val="00B60F74"/>
    <w:rsid w:val="00B613E9"/>
    <w:rsid w:val="00B6169D"/>
    <w:rsid w:val="00B61761"/>
    <w:rsid w:val="00B62EB0"/>
    <w:rsid w:val="00B634A9"/>
    <w:rsid w:val="00B64869"/>
    <w:rsid w:val="00B65BAE"/>
    <w:rsid w:val="00B65FC3"/>
    <w:rsid w:val="00B66906"/>
    <w:rsid w:val="00B66B96"/>
    <w:rsid w:val="00B67218"/>
    <w:rsid w:val="00B677E2"/>
    <w:rsid w:val="00B70103"/>
    <w:rsid w:val="00B704F0"/>
    <w:rsid w:val="00B70B75"/>
    <w:rsid w:val="00B70E30"/>
    <w:rsid w:val="00B720E9"/>
    <w:rsid w:val="00B72879"/>
    <w:rsid w:val="00B72DB1"/>
    <w:rsid w:val="00B7358E"/>
    <w:rsid w:val="00B740E2"/>
    <w:rsid w:val="00B74A04"/>
    <w:rsid w:val="00B74C98"/>
    <w:rsid w:val="00B74E1B"/>
    <w:rsid w:val="00B7500D"/>
    <w:rsid w:val="00B75392"/>
    <w:rsid w:val="00B7568F"/>
    <w:rsid w:val="00B75A14"/>
    <w:rsid w:val="00B75F5D"/>
    <w:rsid w:val="00B768C8"/>
    <w:rsid w:val="00B76B21"/>
    <w:rsid w:val="00B80921"/>
    <w:rsid w:val="00B80EF1"/>
    <w:rsid w:val="00B80F1C"/>
    <w:rsid w:val="00B80F5F"/>
    <w:rsid w:val="00B81025"/>
    <w:rsid w:val="00B82965"/>
    <w:rsid w:val="00B82AE3"/>
    <w:rsid w:val="00B835E5"/>
    <w:rsid w:val="00B839C2"/>
    <w:rsid w:val="00B8410C"/>
    <w:rsid w:val="00B8488C"/>
    <w:rsid w:val="00B84B54"/>
    <w:rsid w:val="00B84D1E"/>
    <w:rsid w:val="00B85079"/>
    <w:rsid w:val="00B866A4"/>
    <w:rsid w:val="00B87C11"/>
    <w:rsid w:val="00B908EE"/>
    <w:rsid w:val="00B917A4"/>
    <w:rsid w:val="00B9204A"/>
    <w:rsid w:val="00B92058"/>
    <w:rsid w:val="00B92061"/>
    <w:rsid w:val="00B93158"/>
    <w:rsid w:val="00B939A3"/>
    <w:rsid w:val="00B93A10"/>
    <w:rsid w:val="00B93E02"/>
    <w:rsid w:val="00B9419B"/>
    <w:rsid w:val="00B944D0"/>
    <w:rsid w:val="00B950D3"/>
    <w:rsid w:val="00B9545A"/>
    <w:rsid w:val="00B955AE"/>
    <w:rsid w:val="00B95D09"/>
    <w:rsid w:val="00B95DA3"/>
    <w:rsid w:val="00B96751"/>
    <w:rsid w:val="00B96781"/>
    <w:rsid w:val="00B9684B"/>
    <w:rsid w:val="00B977BD"/>
    <w:rsid w:val="00B97BEB"/>
    <w:rsid w:val="00BA1ACF"/>
    <w:rsid w:val="00BA1CA1"/>
    <w:rsid w:val="00BA260A"/>
    <w:rsid w:val="00BA2E48"/>
    <w:rsid w:val="00BA347B"/>
    <w:rsid w:val="00BA3CFB"/>
    <w:rsid w:val="00BA3DAB"/>
    <w:rsid w:val="00BA41EF"/>
    <w:rsid w:val="00BA4AFE"/>
    <w:rsid w:val="00BA4B63"/>
    <w:rsid w:val="00BA508B"/>
    <w:rsid w:val="00BA58A7"/>
    <w:rsid w:val="00BA5A08"/>
    <w:rsid w:val="00BA70E4"/>
    <w:rsid w:val="00BA7309"/>
    <w:rsid w:val="00BA78C9"/>
    <w:rsid w:val="00BA7AD9"/>
    <w:rsid w:val="00BB0077"/>
    <w:rsid w:val="00BB019A"/>
    <w:rsid w:val="00BB038F"/>
    <w:rsid w:val="00BB093E"/>
    <w:rsid w:val="00BB14FF"/>
    <w:rsid w:val="00BB1A2B"/>
    <w:rsid w:val="00BB29D5"/>
    <w:rsid w:val="00BB2D5C"/>
    <w:rsid w:val="00BB2ED6"/>
    <w:rsid w:val="00BB2FBF"/>
    <w:rsid w:val="00BB3268"/>
    <w:rsid w:val="00BB3889"/>
    <w:rsid w:val="00BB38B1"/>
    <w:rsid w:val="00BB38B2"/>
    <w:rsid w:val="00BB424A"/>
    <w:rsid w:val="00BB4DED"/>
    <w:rsid w:val="00BB51F7"/>
    <w:rsid w:val="00BB5527"/>
    <w:rsid w:val="00BB5DBA"/>
    <w:rsid w:val="00BB5F52"/>
    <w:rsid w:val="00BB62CC"/>
    <w:rsid w:val="00BB6DF7"/>
    <w:rsid w:val="00BB776F"/>
    <w:rsid w:val="00BB7D63"/>
    <w:rsid w:val="00BC0032"/>
    <w:rsid w:val="00BC0141"/>
    <w:rsid w:val="00BC0CD2"/>
    <w:rsid w:val="00BC15C5"/>
    <w:rsid w:val="00BC1B4E"/>
    <w:rsid w:val="00BC2743"/>
    <w:rsid w:val="00BC289A"/>
    <w:rsid w:val="00BC4437"/>
    <w:rsid w:val="00BC48DA"/>
    <w:rsid w:val="00BC526D"/>
    <w:rsid w:val="00BC53BC"/>
    <w:rsid w:val="00BC5642"/>
    <w:rsid w:val="00BC5F4B"/>
    <w:rsid w:val="00BC604B"/>
    <w:rsid w:val="00BC608E"/>
    <w:rsid w:val="00BC64C6"/>
    <w:rsid w:val="00BC659F"/>
    <w:rsid w:val="00BC67C3"/>
    <w:rsid w:val="00BC6846"/>
    <w:rsid w:val="00BC6A7E"/>
    <w:rsid w:val="00BC7227"/>
    <w:rsid w:val="00BC7738"/>
    <w:rsid w:val="00BD0CB0"/>
    <w:rsid w:val="00BD1615"/>
    <w:rsid w:val="00BD2665"/>
    <w:rsid w:val="00BD29BD"/>
    <w:rsid w:val="00BD3191"/>
    <w:rsid w:val="00BD4F1A"/>
    <w:rsid w:val="00BD52E8"/>
    <w:rsid w:val="00BD5932"/>
    <w:rsid w:val="00BD5ED3"/>
    <w:rsid w:val="00BD5F53"/>
    <w:rsid w:val="00BD68A4"/>
    <w:rsid w:val="00BD6BCA"/>
    <w:rsid w:val="00BD6FDE"/>
    <w:rsid w:val="00BD6FE3"/>
    <w:rsid w:val="00BD7795"/>
    <w:rsid w:val="00BE19E6"/>
    <w:rsid w:val="00BE1B73"/>
    <w:rsid w:val="00BE1B8F"/>
    <w:rsid w:val="00BE1DAF"/>
    <w:rsid w:val="00BE242B"/>
    <w:rsid w:val="00BE2B39"/>
    <w:rsid w:val="00BE361A"/>
    <w:rsid w:val="00BE3BB9"/>
    <w:rsid w:val="00BE3EC4"/>
    <w:rsid w:val="00BE3F00"/>
    <w:rsid w:val="00BE481B"/>
    <w:rsid w:val="00BE5096"/>
    <w:rsid w:val="00BE5D89"/>
    <w:rsid w:val="00BE5E84"/>
    <w:rsid w:val="00BE6D8F"/>
    <w:rsid w:val="00BE7002"/>
    <w:rsid w:val="00BE7509"/>
    <w:rsid w:val="00BF1150"/>
    <w:rsid w:val="00BF207E"/>
    <w:rsid w:val="00BF2937"/>
    <w:rsid w:val="00BF38C9"/>
    <w:rsid w:val="00BF3C25"/>
    <w:rsid w:val="00BF3ED4"/>
    <w:rsid w:val="00BF4031"/>
    <w:rsid w:val="00BF5BCB"/>
    <w:rsid w:val="00BF624D"/>
    <w:rsid w:val="00C00117"/>
    <w:rsid w:val="00C00707"/>
    <w:rsid w:val="00C00A7A"/>
    <w:rsid w:val="00C01F64"/>
    <w:rsid w:val="00C02029"/>
    <w:rsid w:val="00C02306"/>
    <w:rsid w:val="00C025FD"/>
    <w:rsid w:val="00C02D6E"/>
    <w:rsid w:val="00C02E65"/>
    <w:rsid w:val="00C037CD"/>
    <w:rsid w:val="00C03972"/>
    <w:rsid w:val="00C04570"/>
    <w:rsid w:val="00C056B7"/>
    <w:rsid w:val="00C05DBA"/>
    <w:rsid w:val="00C05FBC"/>
    <w:rsid w:val="00C0768F"/>
    <w:rsid w:val="00C10D0F"/>
    <w:rsid w:val="00C11BE3"/>
    <w:rsid w:val="00C12366"/>
    <w:rsid w:val="00C12B71"/>
    <w:rsid w:val="00C12C3C"/>
    <w:rsid w:val="00C12C7F"/>
    <w:rsid w:val="00C134B1"/>
    <w:rsid w:val="00C14476"/>
    <w:rsid w:val="00C14C28"/>
    <w:rsid w:val="00C14E67"/>
    <w:rsid w:val="00C16731"/>
    <w:rsid w:val="00C178B1"/>
    <w:rsid w:val="00C21ED1"/>
    <w:rsid w:val="00C21F3C"/>
    <w:rsid w:val="00C22478"/>
    <w:rsid w:val="00C22B93"/>
    <w:rsid w:val="00C22EF1"/>
    <w:rsid w:val="00C2487A"/>
    <w:rsid w:val="00C25061"/>
    <w:rsid w:val="00C25463"/>
    <w:rsid w:val="00C25FF2"/>
    <w:rsid w:val="00C30816"/>
    <w:rsid w:val="00C3099C"/>
    <w:rsid w:val="00C309DA"/>
    <w:rsid w:val="00C31BBD"/>
    <w:rsid w:val="00C31E42"/>
    <w:rsid w:val="00C32B3A"/>
    <w:rsid w:val="00C32BB6"/>
    <w:rsid w:val="00C331BC"/>
    <w:rsid w:val="00C34B7E"/>
    <w:rsid w:val="00C34E95"/>
    <w:rsid w:val="00C3614D"/>
    <w:rsid w:val="00C36A35"/>
    <w:rsid w:val="00C36ED9"/>
    <w:rsid w:val="00C371D5"/>
    <w:rsid w:val="00C372B2"/>
    <w:rsid w:val="00C373D5"/>
    <w:rsid w:val="00C40E86"/>
    <w:rsid w:val="00C419A9"/>
    <w:rsid w:val="00C42159"/>
    <w:rsid w:val="00C423EA"/>
    <w:rsid w:val="00C42C07"/>
    <w:rsid w:val="00C43977"/>
    <w:rsid w:val="00C44C71"/>
    <w:rsid w:val="00C45EBF"/>
    <w:rsid w:val="00C460ED"/>
    <w:rsid w:val="00C50AEA"/>
    <w:rsid w:val="00C512EC"/>
    <w:rsid w:val="00C514B0"/>
    <w:rsid w:val="00C51E65"/>
    <w:rsid w:val="00C5254F"/>
    <w:rsid w:val="00C52A97"/>
    <w:rsid w:val="00C52F2C"/>
    <w:rsid w:val="00C535BE"/>
    <w:rsid w:val="00C5364C"/>
    <w:rsid w:val="00C53D9E"/>
    <w:rsid w:val="00C55746"/>
    <w:rsid w:val="00C55D4B"/>
    <w:rsid w:val="00C57067"/>
    <w:rsid w:val="00C5723E"/>
    <w:rsid w:val="00C574E6"/>
    <w:rsid w:val="00C578F5"/>
    <w:rsid w:val="00C57DFC"/>
    <w:rsid w:val="00C60A57"/>
    <w:rsid w:val="00C6142B"/>
    <w:rsid w:val="00C61522"/>
    <w:rsid w:val="00C622AD"/>
    <w:rsid w:val="00C62F17"/>
    <w:rsid w:val="00C63441"/>
    <w:rsid w:val="00C63A7B"/>
    <w:rsid w:val="00C64685"/>
    <w:rsid w:val="00C64DE1"/>
    <w:rsid w:val="00C65027"/>
    <w:rsid w:val="00C6525C"/>
    <w:rsid w:val="00C65302"/>
    <w:rsid w:val="00C65567"/>
    <w:rsid w:val="00C656C6"/>
    <w:rsid w:val="00C657A7"/>
    <w:rsid w:val="00C67068"/>
    <w:rsid w:val="00C6759C"/>
    <w:rsid w:val="00C700F5"/>
    <w:rsid w:val="00C707CA"/>
    <w:rsid w:val="00C70838"/>
    <w:rsid w:val="00C717FC"/>
    <w:rsid w:val="00C72088"/>
    <w:rsid w:val="00C722E0"/>
    <w:rsid w:val="00C72FFC"/>
    <w:rsid w:val="00C73143"/>
    <w:rsid w:val="00C74343"/>
    <w:rsid w:val="00C74C34"/>
    <w:rsid w:val="00C75487"/>
    <w:rsid w:val="00C75A2F"/>
    <w:rsid w:val="00C769E1"/>
    <w:rsid w:val="00C77817"/>
    <w:rsid w:val="00C807D1"/>
    <w:rsid w:val="00C80A53"/>
    <w:rsid w:val="00C80B34"/>
    <w:rsid w:val="00C81305"/>
    <w:rsid w:val="00C81685"/>
    <w:rsid w:val="00C82B64"/>
    <w:rsid w:val="00C842FF"/>
    <w:rsid w:val="00C8447D"/>
    <w:rsid w:val="00C84497"/>
    <w:rsid w:val="00C8516F"/>
    <w:rsid w:val="00C85795"/>
    <w:rsid w:val="00C861A3"/>
    <w:rsid w:val="00C86E88"/>
    <w:rsid w:val="00C86EF3"/>
    <w:rsid w:val="00C874CB"/>
    <w:rsid w:val="00C904E3"/>
    <w:rsid w:val="00C90FBA"/>
    <w:rsid w:val="00C91383"/>
    <w:rsid w:val="00C91AEE"/>
    <w:rsid w:val="00C9241F"/>
    <w:rsid w:val="00C92765"/>
    <w:rsid w:val="00C92ABA"/>
    <w:rsid w:val="00C92E4A"/>
    <w:rsid w:val="00C93238"/>
    <w:rsid w:val="00C9325B"/>
    <w:rsid w:val="00C9351A"/>
    <w:rsid w:val="00C940EE"/>
    <w:rsid w:val="00C9609B"/>
    <w:rsid w:val="00C96B8F"/>
    <w:rsid w:val="00C96C57"/>
    <w:rsid w:val="00C97BD6"/>
    <w:rsid w:val="00CA1882"/>
    <w:rsid w:val="00CA23C2"/>
    <w:rsid w:val="00CA285E"/>
    <w:rsid w:val="00CA2DC3"/>
    <w:rsid w:val="00CA32F7"/>
    <w:rsid w:val="00CA36A1"/>
    <w:rsid w:val="00CA3802"/>
    <w:rsid w:val="00CA45E1"/>
    <w:rsid w:val="00CA491E"/>
    <w:rsid w:val="00CA5936"/>
    <w:rsid w:val="00CA595B"/>
    <w:rsid w:val="00CA5A69"/>
    <w:rsid w:val="00CA708F"/>
    <w:rsid w:val="00CA7136"/>
    <w:rsid w:val="00CA75C7"/>
    <w:rsid w:val="00CB0B58"/>
    <w:rsid w:val="00CB12AD"/>
    <w:rsid w:val="00CB153B"/>
    <w:rsid w:val="00CB22D2"/>
    <w:rsid w:val="00CB2669"/>
    <w:rsid w:val="00CB358D"/>
    <w:rsid w:val="00CB3697"/>
    <w:rsid w:val="00CB47C4"/>
    <w:rsid w:val="00CB4890"/>
    <w:rsid w:val="00CB5A97"/>
    <w:rsid w:val="00CB6591"/>
    <w:rsid w:val="00CB713C"/>
    <w:rsid w:val="00CB7965"/>
    <w:rsid w:val="00CB7A3D"/>
    <w:rsid w:val="00CC0164"/>
    <w:rsid w:val="00CC0C0D"/>
    <w:rsid w:val="00CC18B0"/>
    <w:rsid w:val="00CC22FC"/>
    <w:rsid w:val="00CC338B"/>
    <w:rsid w:val="00CC380E"/>
    <w:rsid w:val="00CC41C3"/>
    <w:rsid w:val="00CC4585"/>
    <w:rsid w:val="00CC6272"/>
    <w:rsid w:val="00CC698D"/>
    <w:rsid w:val="00CC6DD8"/>
    <w:rsid w:val="00CC7336"/>
    <w:rsid w:val="00CD1440"/>
    <w:rsid w:val="00CD1443"/>
    <w:rsid w:val="00CD1469"/>
    <w:rsid w:val="00CD1696"/>
    <w:rsid w:val="00CD19AA"/>
    <w:rsid w:val="00CD2076"/>
    <w:rsid w:val="00CD2149"/>
    <w:rsid w:val="00CD25CC"/>
    <w:rsid w:val="00CD265D"/>
    <w:rsid w:val="00CD28D7"/>
    <w:rsid w:val="00CD32E8"/>
    <w:rsid w:val="00CD41EF"/>
    <w:rsid w:val="00CD42BF"/>
    <w:rsid w:val="00CD4A55"/>
    <w:rsid w:val="00CD4D2A"/>
    <w:rsid w:val="00CD5455"/>
    <w:rsid w:val="00CD61F2"/>
    <w:rsid w:val="00CD7ACA"/>
    <w:rsid w:val="00CD7F58"/>
    <w:rsid w:val="00CE0460"/>
    <w:rsid w:val="00CE13A4"/>
    <w:rsid w:val="00CE1704"/>
    <w:rsid w:val="00CE214D"/>
    <w:rsid w:val="00CE2831"/>
    <w:rsid w:val="00CE3298"/>
    <w:rsid w:val="00CE355A"/>
    <w:rsid w:val="00CE35B8"/>
    <w:rsid w:val="00CE3EBB"/>
    <w:rsid w:val="00CE4263"/>
    <w:rsid w:val="00CE491C"/>
    <w:rsid w:val="00CE4C0D"/>
    <w:rsid w:val="00CE5AA6"/>
    <w:rsid w:val="00CE5D73"/>
    <w:rsid w:val="00CE5FEB"/>
    <w:rsid w:val="00CE61E6"/>
    <w:rsid w:val="00CE652A"/>
    <w:rsid w:val="00CE6BF2"/>
    <w:rsid w:val="00CE6CC0"/>
    <w:rsid w:val="00CE6E30"/>
    <w:rsid w:val="00CF05C8"/>
    <w:rsid w:val="00CF05F5"/>
    <w:rsid w:val="00CF09C9"/>
    <w:rsid w:val="00CF0DDE"/>
    <w:rsid w:val="00CF1CAD"/>
    <w:rsid w:val="00CF2D86"/>
    <w:rsid w:val="00CF3E33"/>
    <w:rsid w:val="00CF5283"/>
    <w:rsid w:val="00CF566E"/>
    <w:rsid w:val="00CF5CAC"/>
    <w:rsid w:val="00CF6759"/>
    <w:rsid w:val="00CF6B51"/>
    <w:rsid w:val="00CF7221"/>
    <w:rsid w:val="00CF749F"/>
    <w:rsid w:val="00CF7930"/>
    <w:rsid w:val="00CF7E11"/>
    <w:rsid w:val="00D00DE5"/>
    <w:rsid w:val="00D01AC8"/>
    <w:rsid w:val="00D0205E"/>
    <w:rsid w:val="00D02900"/>
    <w:rsid w:val="00D02E88"/>
    <w:rsid w:val="00D02F6C"/>
    <w:rsid w:val="00D03429"/>
    <w:rsid w:val="00D0419E"/>
    <w:rsid w:val="00D058B7"/>
    <w:rsid w:val="00D06504"/>
    <w:rsid w:val="00D06CEE"/>
    <w:rsid w:val="00D0774D"/>
    <w:rsid w:val="00D07940"/>
    <w:rsid w:val="00D0794A"/>
    <w:rsid w:val="00D10770"/>
    <w:rsid w:val="00D10EC9"/>
    <w:rsid w:val="00D11621"/>
    <w:rsid w:val="00D11B19"/>
    <w:rsid w:val="00D125A9"/>
    <w:rsid w:val="00D125F4"/>
    <w:rsid w:val="00D13C03"/>
    <w:rsid w:val="00D1574E"/>
    <w:rsid w:val="00D163F6"/>
    <w:rsid w:val="00D16AED"/>
    <w:rsid w:val="00D17ECB"/>
    <w:rsid w:val="00D201C4"/>
    <w:rsid w:val="00D2063B"/>
    <w:rsid w:val="00D20BDD"/>
    <w:rsid w:val="00D214A4"/>
    <w:rsid w:val="00D2155A"/>
    <w:rsid w:val="00D21658"/>
    <w:rsid w:val="00D233C0"/>
    <w:rsid w:val="00D23B6E"/>
    <w:rsid w:val="00D2409B"/>
    <w:rsid w:val="00D240BD"/>
    <w:rsid w:val="00D241E7"/>
    <w:rsid w:val="00D24294"/>
    <w:rsid w:val="00D250E6"/>
    <w:rsid w:val="00D25412"/>
    <w:rsid w:val="00D25834"/>
    <w:rsid w:val="00D25AFA"/>
    <w:rsid w:val="00D2697C"/>
    <w:rsid w:val="00D270E7"/>
    <w:rsid w:val="00D276A3"/>
    <w:rsid w:val="00D30E47"/>
    <w:rsid w:val="00D31E08"/>
    <w:rsid w:val="00D3212D"/>
    <w:rsid w:val="00D328A2"/>
    <w:rsid w:val="00D32DDC"/>
    <w:rsid w:val="00D32EDD"/>
    <w:rsid w:val="00D342F5"/>
    <w:rsid w:val="00D34693"/>
    <w:rsid w:val="00D34914"/>
    <w:rsid w:val="00D35078"/>
    <w:rsid w:val="00D3647D"/>
    <w:rsid w:val="00D3701F"/>
    <w:rsid w:val="00D37307"/>
    <w:rsid w:val="00D37349"/>
    <w:rsid w:val="00D37D56"/>
    <w:rsid w:val="00D415B2"/>
    <w:rsid w:val="00D417CC"/>
    <w:rsid w:val="00D42354"/>
    <w:rsid w:val="00D42416"/>
    <w:rsid w:val="00D4245F"/>
    <w:rsid w:val="00D42E81"/>
    <w:rsid w:val="00D43669"/>
    <w:rsid w:val="00D43A92"/>
    <w:rsid w:val="00D43BA6"/>
    <w:rsid w:val="00D4432B"/>
    <w:rsid w:val="00D44623"/>
    <w:rsid w:val="00D44CF2"/>
    <w:rsid w:val="00D454AA"/>
    <w:rsid w:val="00D4629C"/>
    <w:rsid w:val="00D46505"/>
    <w:rsid w:val="00D46C8E"/>
    <w:rsid w:val="00D46FFB"/>
    <w:rsid w:val="00D479A0"/>
    <w:rsid w:val="00D47BE2"/>
    <w:rsid w:val="00D502EB"/>
    <w:rsid w:val="00D509C8"/>
    <w:rsid w:val="00D510FB"/>
    <w:rsid w:val="00D51B73"/>
    <w:rsid w:val="00D51BCC"/>
    <w:rsid w:val="00D51C07"/>
    <w:rsid w:val="00D51C7D"/>
    <w:rsid w:val="00D5216B"/>
    <w:rsid w:val="00D533D9"/>
    <w:rsid w:val="00D53D01"/>
    <w:rsid w:val="00D549CC"/>
    <w:rsid w:val="00D551B1"/>
    <w:rsid w:val="00D55C3D"/>
    <w:rsid w:val="00D55E66"/>
    <w:rsid w:val="00D56B9B"/>
    <w:rsid w:val="00D5700B"/>
    <w:rsid w:val="00D573F0"/>
    <w:rsid w:val="00D576A9"/>
    <w:rsid w:val="00D605AF"/>
    <w:rsid w:val="00D611ED"/>
    <w:rsid w:val="00D613D6"/>
    <w:rsid w:val="00D62509"/>
    <w:rsid w:val="00D62E62"/>
    <w:rsid w:val="00D62F5F"/>
    <w:rsid w:val="00D63C8C"/>
    <w:rsid w:val="00D63D3F"/>
    <w:rsid w:val="00D63E72"/>
    <w:rsid w:val="00D63FC1"/>
    <w:rsid w:val="00D64309"/>
    <w:rsid w:val="00D659CE"/>
    <w:rsid w:val="00D66022"/>
    <w:rsid w:val="00D6612A"/>
    <w:rsid w:val="00D661C6"/>
    <w:rsid w:val="00D66A4A"/>
    <w:rsid w:val="00D66DD8"/>
    <w:rsid w:val="00D67E6E"/>
    <w:rsid w:val="00D7020A"/>
    <w:rsid w:val="00D70239"/>
    <w:rsid w:val="00D70515"/>
    <w:rsid w:val="00D70A51"/>
    <w:rsid w:val="00D712C1"/>
    <w:rsid w:val="00D71CC1"/>
    <w:rsid w:val="00D72C3B"/>
    <w:rsid w:val="00D735A1"/>
    <w:rsid w:val="00D73B31"/>
    <w:rsid w:val="00D740E8"/>
    <w:rsid w:val="00D745DB"/>
    <w:rsid w:val="00D7464A"/>
    <w:rsid w:val="00D765EA"/>
    <w:rsid w:val="00D767CD"/>
    <w:rsid w:val="00D76EC0"/>
    <w:rsid w:val="00D80145"/>
    <w:rsid w:val="00D80212"/>
    <w:rsid w:val="00D802F0"/>
    <w:rsid w:val="00D806AD"/>
    <w:rsid w:val="00D8076C"/>
    <w:rsid w:val="00D80777"/>
    <w:rsid w:val="00D80FC2"/>
    <w:rsid w:val="00D813C5"/>
    <w:rsid w:val="00D81423"/>
    <w:rsid w:val="00D81CE2"/>
    <w:rsid w:val="00D82489"/>
    <w:rsid w:val="00D82594"/>
    <w:rsid w:val="00D826AD"/>
    <w:rsid w:val="00D826BF"/>
    <w:rsid w:val="00D8327F"/>
    <w:rsid w:val="00D8353C"/>
    <w:rsid w:val="00D839A7"/>
    <w:rsid w:val="00D83D6F"/>
    <w:rsid w:val="00D843CE"/>
    <w:rsid w:val="00D84E3B"/>
    <w:rsid w:val="00D8525D"/>
    <w:rsid w:val="00D8588D"/>
    <w:rsid w:val="00D85F71"/>
    <w:rsid w:val="00D85F92"/>
    <w:rsid w:val="00D8623F"/>
    <w:rsid w:val="00D869F5"/>
    <w:rsid w:val="00D86E74"/>
    <w:rsid w:val="00D874F7"/>
    <w:rsid w:val="00D87730"/>
    <w:rsid w:val="00D900FC"/>
    <w:rsid w:val="00D90178"/>
    <w:rsid w:val="00D9196D"/>
    <w:rsid w:val="00D92653"/>
    <w:rsid w:val="00D926E8"/>
    <w:rsid w:val="00D92DDD"/>
    <w:rsid w:val="00D93036"/>
    <w:rsid w:val="00D9319F"/>
    <w:rsid w:val="00D93487"/>
    <w:rsid w:val="00D93647"/>
    <w:rsid w:val="00D944F4"/>
    <w:rsid w:val="00D94869"/>
    <w:rsid w:val="00D95476"/>
    <w:rsid w:val="00D9588A"/>
    <w:rsid w:val="00D960A7"/>
    <w:rsid w:val="00D960B7"/>
    <w:rsid w:val="00D97A34"/>
    <w:rsid w:val="00D97C14"/>
    <w:rsid w:val="00D97EAC"/>
    <w:rsid w:val="00DA019F"/>
    <w:rsid w:val="00DA04E5"/>
    <w:rsid w:val="00DA0BF9"/>
    <w:rsid w:val="00DA11F7"/>
    <w:rsid w:val="00DA1277"/>
    <w:rsid w:val="00DA12E1"/>
    <w:rsid w:val="00DA1F6F"/>
    <w:rsid w:val="00DA250D"/>
    <w:rsid w:val="00DA2DAD"/>
    <w:rsid w:val="00DA2DE5"/>
    <w:rsid w:val="00DA3C78"/>
    <w:rsid w:val="00DA4641"/>
    <w:rsid w:val="00DA4ABB"/>
    <w:rsid w:val="00DA70B3"/>
    <w:rsid w:val="00DA7142"/>
    <w:rsid w:val="00DA7C10"/>
    <w:rsid w:val="00DB1308"/>
    <w:rsid w:val="00DB1312"/>
    <w:rsid w:val="00DB2073"/>
    <w:rsid w:val="00DB2499"/>
    <w:rsid w:val="00DB2871"/>
    <w:rsid w:val="00DB2F03"/>
    <w:rsid w:val="00DB336E"/>
    <w:rsid w:val="00DB5227"/>
    <w:rsid w:val="00DB5749"/>
    <w:rsid w:val="00DB593F"/>
    <w:rsid w:val="00DB6196"/>
    <w:rsid w:val="00DB6746"/>
    <w:rsid w:val="00DB67BA"/>
    <w:rsid w:val="00DB6C7B"/>
    <w:rsid w:val="00DB6CF1"/>
    <w:rsid w:val="00DB785C"/>
    <w:rsid w:val="00DB7F9E"/>
    <w:rsid w:val="00DC01A1"/>
    <w:rsid w:val="00DC0C38"/>
    <w:rsid w:val="00DC0CAA"/>
    <w:rsid w:val="00DC1DAE"/>
    <w:rsid w:val="00DC28CF"/>
    <w:rsid w:val="00DC2968"/>
    <w:rsid w:val="00DC2A79"/>
    <w:rsid w:val="00DC36C1"/>
    <w:rsid w:val="00DC408A"/>
    <w:rsid w:val="00DC40AF"/>
    <w:rsid w:val="00DC43E1"/>
    <w:rsid w:val="00DC480C"/>
    <w:rsid w:val="00DC531A"/>
    <w:rsid w:val="00DC533A"/>
    <w:rsid w:val="00DC5701"/>
    <w:rsid w:val="00DC5AB5"/>
    <w:rsid w:val="00DC5DB3"/>
    <w:rsid w:val="00DC6185"/>
    <w:rsid w:val="00DC7E64"/>
    <w:rsid w:val="00DD0C5D"/>
    <w:rsid w:val="00DD1834"/>
    <w:rsid w:val="00DD1A00"/>
    <w:rsid w:val="00DD1A45"/>
    <w:rsid w:val="00DD1BC6"/>
    <w:rsid w:val="00DD1C30"/>
    <w:rsid w:val="00DD2C43"/>
    <w:rsid w:val="00DD2C6C"/>
    <w:rsid w:val="00DD377A"/>
    <w:rsid w:val="00DD3C84"/>
    <w:rsid w:val="00DD4A39"/>
    <w:rsid w:val="00DD4A98"/>
    <w:rsid w:val="00DE08FD"/>
    <w:rsid w:val="00DE1667"/>
    <w:rsid w:val="00DE17DC"/>
    <w:rsid w:val="00DE2113"/>
    <w:rsid w:val="00DE242E"/>
    <w:rsid w:val="00DE26E7"/>
    <w:rsid w:val="00DE33D9"/>
    <w:rsid w:val="00DE4142"/>
    <w:rsid w:val="00DE43C7"/>
    <w:rsid w:val="00DE4A89"/>
    <w:rsid w:val="00DE4D11"/>
    <w:rsid w:val="00DE56E6"/>
    <w:rsid w:val="00DE63DA"/>
    <w:rsid w:val="00DE7001"/>
    <w:rsid w:val="00DE745E"/>
    <w:rsid w:val="00DE75F1"/>
    <w:rsid w:val="00DE7D17"/>
    <w:rsid w:val="00DF00A2"/>
    <w:rsid w:val="00DF01CB"/>
    <w:rsid w:val="00DF2183"/>
    <w:rsid w:val="00DF2686"/>
    <w:rsid w:val="00DF2E15"/>
    <w:rsid w:val="00DF3705"/>
    <w:rsid w:val="00DF396D"/>
    <w:rsid w:val="00DF3AFA"/>
    <w:rsid w:val="00DF4CCB"/>
    <w:rsid w:val="00DF4DA6"/>
    <w:rsid w:val="00DF4EFA"/>
    <w:rsid w:val="00DF50CF"/>
    <w:rsid w:val="00DF5179"/>
    <w:rsid w:val="00DF525C"/>
    <w:rsid w:val="00DF5E3A"/>
    <w:rsid w:val="00DF6991"/>
    <w:rsid w:val="00DF6D57"/>
    <w:rsid w:val="00DF70A4"/>
    <w:rsid w:val="00E00534"/>
    <w:rsid w:val="00E00656"/>
    <w:rsid w:val="00E0080C"/>
    <w:rsid w:val="00E00E18"/>
    <w:rsid w:val="00E0139C"/>
    <w:rsid w:val="00E013AD"/>
    <w:rsid w:val="00E016DE"/>
    <w:rsid w:val="00E01B48"/>
    <w:rsid w:val="00E023FB"/>
    <w:rsid w:val="00E0256C"/>
    <w:rsid w:val="00E02C25"/>
    <w:rsid w:val="00E02E3B"/>
    <w:rsid w:val="00E0307C"/>
    <w:rsid w:val="00E034E0"/>
    <w:rsid w:val="00E039A5"/>
    <w:rsid w:val="00E03D75"/>
    <w:rsid w:val="00E04D9F"/>
    <w:rsid w:val="00E06D1B"/>
    <w:rsid w:val="00E07203"/>
    <w:rsid w:val="00E1078E"/>
    <w:rsid w:val="00E11D27"/>
    <w:rsid w:val="00E12227"/>
    <w:rsid w:val="00E122B5"/>
    <w:rsid w:val="00E128E9"/>
    <w:rsid w:val="00E12B21"/>
    <w:rsid w:val="00E14179"/>
    <w:rsid w:val="00E14258"/>
    <w:rsid w:val="00E14BBE"/>
    <w:rsid w:val="00E14BFE"/>
    <w:rsid w:val="00E15197"/>
    <w:rsid w:val="00E15EAE"/>
    <w:rsid w:val="00E173CA"/>
    <w:rsid w:val="00E1781A"/>
    <w:rsid w:val="00E178AF"/>
    <w:rsid w:val="00E20E20"/>
    <w:rsid w:val="00E21482"/>
    <w:rsid w:val="00E225A7"/>
    <w:rsid w:val="00E22D8D"/>
    <w:rsid w:val="00E2301F"/>
    <w:rsid w:val="00E23337"/>
    <w:rsid w:val="00E23D8A"/>
    <w:rsid w:val="00E24A97"/>
    <w:rsid w:val="00E24B2F"/>
    <w:rsid w:val="00E24E9E"/>
    <w:rsid w:val="00E25E4E"/>
    <w:rsid w:val="00E269D3"/>
    <w:rsid w:val="00E26B4B"/>
    <w:rsid w:val="00E27AE6"/>
    <w:rsid w:val="00E27CF2"/>
    <w:rsid w:val="00E300A1"/>
    <w:rsid w:val="00E3135F"/>
    <w:rsid w:val="00E315E2"/>
    <w:rsid w:val="00E31E61"/>
    <w:rsid w:val="00E326D0"/>
    <w:rsid w:val="00E32C62"/>
    <w:rsid w:val="00E3358E"/>
    <w:rsid w:val="00E3369F"/>
    <w:rsid w:val="00E357BA"/>
    <w:rsid w:val="00E35DE8"/>
    <w:rsid w:val="00E36885"/>
    <w:rsid w:val="00E36E1C"/>
    <w:rsid w:val="00E3741A"/>
    <w:rsid w:val="00E37776"/>
    <w:rsid w:val="00E40227"/>
    <w:rsid w:val="00E402DD"/>
    <w:rsid w:val="00E40D56"/>
    <w:rsid w:val="00E40F04"/>
    <w:rsid w:val="00E415FD"/>
    <w:rsid w:val="00E430CA"/>
    <w:rsid w:val="00E434AE"/>
    <w:rsid w:val="00E44C80"/>
    <w:rsid w:val="00E44E83"/>
    <w:rsid w:val="00E462A4"/>
    <w:rsid w:val="00E50440"/>
    <w:rsid w:val="00E504C5"/>
    <w:rsid w:val="00E50758"/>
    <w:rsid w:val="00E508F4"/>
    <w:rsid w:val="00E515BF"/>
    <w:rsid w:val="00E5184C"/>
    <w:rsid w:val="00E5205A"/>
    <w:rsid w:val="00E521FA"/>
    <w:rsid w:val="00E527F9"/>
    <w:rsid w:val="00E529F9"/>
    <w:rsid w:val="00E52B18"/>
    <w:rsid w:val="00E52BB1"/>
    <w:rsid w:val="00E53576"/>
    <w:rsid w:val="00E5448F"/>
    <w:rsid w:val="00E5484E"/>
    <w:rsid w:val="00E54B09"/>
    <w:rsid w:val="00E5567F"/>
    <w:rsid w:val="00E56019"/>
    <w:rsid w:val="00E56278"/>
    <w:rsid w:val="00E565BC"/>
    <w:rsid w:val="00E569EE"/>
    <w:rsid w:val="00E56C30"/>
    <w:rsid w:val="00E5713D"/>
    <w:rsid w:val="00E575E2"/>
    <w:rsid w:val="00E603AA"/>
    <w:rsid w:val="00E61092"/>
    <w:rsid w:val="00E612CC"/>
    <w:rsid w:val="00E6166B"/>
    <w:rsid w:val="00E61758"/>
    <w:rsid w:val="00E61D5B"/>
    <w:rsid w:val="00E61F72"/>
    <w:rsid w:val="00E62DD9"/>
    <w:rsid w:val="00E63477"/>
    <w:rsid w:val="00E637A3"/>
    <w:rsid w:val="00E64813"/>
    <w:rsid w:val="00E64C8E"/>
    <w:rsid w:val="00E6638F"/>
    <w:rsid w:val="00E67043"/>
    <w:rsid w:val="00E674DE"/>
    <w:rsid w:val="00E7012B"/>
    <w:rsid w:val="00E704E9"/>
    <w:rsid w:val="00E70500"/>
    <w:rsid w:val="00E70849"/>
    <w:rsid w:val="00E711CE"/>
    <w:rsid w:val="00E712F6"/>
    <w:rsid w:val="00E713C3"/>
    <w:rsid w:val="00E713E7"/>
    <w:rsid w:val="00E71799"/>
    <w:rsid w:val="00E722D4"/>
    <w:rsid w:val="00E736DD"/>
    <w:rsid w:val="00E74F51"/>
    <w:rsid w:val="00E75C63"/>
    <w:rsid w:val="00E764AD"/>
    <w:rsid w:val="00E76AAD"/>
    <w:rsid w:val="00E76C41"/>
    <w:rsid w:val="00E77EC1"/>
    <w:rsid w:val="00E8046E"/>
    <w:rsid w:val="00E80E79"/>
    <w:rsid w:val="00E81301"/>
    <w:rsid w:val="00E82096"/>
    <w:rsid w:val="00E825B4"/>
    <w:rsid w:val="00E8282A"/>
    <w:rsid w:val="00E82968"/>
    <w:rsid w:val="00E82F52"/>
    <w:rsid w:val="00E83194"/>
    <w:rsid w:val="00E831B3"/>
    <w:rsid w:val="00E849BA"/>
    <w:rsid w:val="00E86870"/>
    <w:rsid w:val="00E87E62"/>
    <w:rsid w:val="00E90AED"/>
    <w:rsid w:val="00E91418"/>
    <w:rsid w:val="00E91467"/>
    <w:rsid w:val="00E91D3A"/>
    <w:rsid w:val="00E93C7F"/>
    <w:rsid w:val="00E93EF5"/>
    <w:rsid w:val="00E94DEC"/>
    <w:rsid w:val="00E952CA"/>
    <w:rsid w:val="00E958D6"/>
    <w:rsid w:val="00EA0484"/>
    <w:rsid w:val="00EA18D6"/>
    <w:rsid w:val="00EA2F09"/>
    <w:rsid w:val="00EA39F6"/>
    <w:rsid w:val="00EA3F9D"/>
    <w:rsid w:val="00EA415F"/>
    <w:rsid w:val="00EA4228"/>
    <w:rsid w:val="00EA46A5"/>
    <w:rsid w:val="00EA47AE"/>
    <w:rsid w:val="00EA4D68"/>
    <w:rsid w:val="00EA5B89"/>
    <w:rsid w:val="00EA606E"/>
    <w:rsid w:val="00EA63EA"/>
    <w:rsid w:val="00EA6EA6"/>
    <w:rsid w:val="00EA775C"/>
    <w:rsid w:val="00EB0031"/>
    <w:rsid w:val="00EB019F"/>
    <w:rsid w:val="00EB0B1E"/>
    <w:rsid w:val="00EB228A"/>
    <w:rsid w:val="00EB23B0"/>
    <w:rsid w:val="00EB23D4"/>
    <w:rsid w:val="00EB3A39"/>
    <w:rsid w:val="00EB3FD6"/>
    <w:rsid w:val="00EB4136"/>
    <w:rsid w:val="00EB4300"/>
    <w:rsid w:val="00EB458A"/>
    <w:rsid w:val="00EB4BF1"/>
    <w:rsid w:val="00EB5259"/>
    <w:rsid w:val="00EB5A59"/>
    <w:rsid w:val="00EB601E"/>
    <w:rsid w:val="00EB6E35"/>
    <w:rsid w:val="00EB6EA4"/>
    <w:rsid w:val="00EB70B1"/>
    <w:rsid w:val="00EB7197"/>
    <w:rsid w:val="00EB7C75"/>
    <w:rsid w:val="00EC0319"/>
    <w:rsid w:val="00EC06D7"/>
    <w:rsid w:val="00EC0842"/>
    <w:rsid w:val="00EC0B96"/>
    <w:rsid w:val="00EC1410"/>
    <w:rsid w:val="00EC215C"/>
    <w:rsid w:val="00EC225B"/>
    <w:rsid w:val="00EC23EE"/>
    <w:rsid w:val="00EC2617"/>
    <w:rsid w:val="00EC27A4"/>
    <w:rsid w:val="00EC32D0"/>
    <w:rsid w:val="00EC4B5B"/>
    <w:rsid w:val="00EC4B98"/>
    <w:rsid w:val="00EC52B5"/>
    <w:rsid w:val="00EC5918"/>
    <w:rsid w:val="00EC5D24"/>
    <w:rsid w:val="00EC6C9E"/>
    <w:rsid w:val="00EC72C8"/>
    <w:rsid w:val="00EC7693"/>
    <w:rsid w:val="00EC7A33"/>
    <w:rsid w:val="00EC7EBD"/>
    <w:rsid w:val="00ED0937"/>
    <w:rsid w:val="00ED1306"/>
    <w:rsid w:val="00ED2108"/>
    <w:rsid w:val="00ED22E6"/>
    <w:rsid w:val="00ED30B9"/>
    <w:rsid w:val="00ED3BA8"/>
    <w:rsid w:val="00ED44D1"/>
    <w:rsid w:val="00ED4F7D"/>
    <w:rsid w:val="00ED61B7"/>
    <w:rsid w:val="00EE0483"/>
    <w:rsid w:val="00EE0C40"/>
    <w:rsid w:val="00EE12E7"/>
    <w:rsid w:val="00EE252C"/>
    <w:rsid w:val="00EE275B"/>
    <w:rsid w:val="00EE2CE3"/>
    <w:rsid w:val="00EE2CFB"/>
    <w:rsid w:val="00EE2E69"/>
    <w:rsid w:val="00EE3015"/>
    <w:rsid w:val="00EE4299"/>
    <w:rsid w:val="00EE4424"/>
    <w:rsid w:val="00EE45A2"/>
    <w:rsid w:val="00EE4F5F"/>
    <w:rsid w:val="00EE5118"/>
    <w:rsid w:val="00EE5452"/>
    <w:rsid w:val="00EE58DB"/>
    <w:rsid w:val="00EE5B12"/>
    <w:rsid w:val="00EE78EB"/>
    <w:rsid w:val="00EF0C18"/>
    <w:rsid w:val="00EF12D6"/>
    <w:rsid w:val="00EF1573"/>
    <w:rsid w:val="00EF1E3B"/>
    <w:rsid w:val="00EF1EE5"/>
    <w:rsid w:val="00EF2A8B"/>
    <w:rsid w:val="00EF2B24"/>
    <w:rsid w:val="00EF3240"/>
    <w:rsid w:val="00EF4A22"/>
    <w:rsid w:val="00EF4FF4"/>
    <w:rsid w:val="00EF5DEE"/>
    <w:rsid w:val="00EF6823"/>
    <w:rsid w:val="00EF6A0F"/>
    <w:rsid w:val="00EF7190"/>
    <w:rsid w:val="00EF7330"/>
    <w:rsid w:val="00EF7901"/>
    <w:rsid w:val="00F01240"/>
    <w:rsid w:val="00F01842"/>
    <w:rsid w:val="00F02D38"/>
    <w:rsid w:val="00F033ED"/>
    <w:rsid w:val="00F05144"/>
    <w:rsid w:val="00F05196"/>
    <w:rsid w:val="00F054EE"/>
    <w:rsid w:val="00F06175"/>
    <w:rsid w:val="00F06361"/>
    <w:rsid w:val="00F066CD"/>
    <w:rsid w:val="00F07055"/>
    <w:rsid w:val="00F11625"/>
    <w:rsid w:val="00F1197B"/>
    <w:rsid w:val="00F119AE"/>
    <w:rsid w:val="00F121CC"/>
    <w:rsid w:val="00F12348"/>
    <w:rsid w:val="00F125FE"/>
    <w:rsid w:val="00F127B9"/>
    <w:rsid w:val="00F12A42"/>
    <w:rsid w:val="00F12B3A"/>
    <w:rsid w:val="00F13618"/>
    <w:rsid w:val="00F13CAC"/>
    <w:rsid w:val="00F147B0"/>
    <w:rsid w:val="00F15C0B"/>
    <w:rsid w:val="00F16016"/>
    <w:rsid w:val="00F16DC5"/>
    <w:rsid w:val="00F17407"/>
    <w:rsid w:val="00F17544"/>
    <w:rsid w:val="00F175BD"/>
    <w:rsid w:val="00F202E6"/>
    <w:rsid w:val="00F2118D"/>
    <w:rsid w:val="00F21E85"/>
    <w:rsid w:val="00F2288C"/>
    <w:rsid w:val="00F235BC"/>
    <w:rsid w:val="00F24302"/>
    <w:rsid w:val="00F247E0"/>
    <w:rsid w:val="00F25607"/>
    <w:rsid w:val="00F269C3"/>
    <w:rsid w:val="00F271F5"/>
    <w:rsid w:val="00F27C05"/>
    <w:rsid w:val="00F27FD6"/>
    <w:rsid w:val="00F30390"/>
    <w:rsid w:val="00F317EC"/>
    <w:rsid w:val="00F31AC8"/>
    <w:rsid w:val="00F32809"/>
    <w:rsid w:val="00F33382"/>
    <w:rsid w:val="00F33482"/>
    <w:rsid w:val="00F336F2"/>
    <w:rsid w:val="00F3383C"/>
    <w:rsid w:val="00F340A6"/>
    <w:rsid w:val="00F34154"/>
    <w:rsid w:val="00F34E5F"/>
    <w:rsid w:val="00F35630"/>
    <w:rsid w:val="00F357D8"/>
    <w:rsid w:val="00F35B6C"/>
    <w:rsid w:val="00F3656F"/>
    <w:rsid w:val="00F36967"/>
    <w:rsid w:val="00F36FE9"/>
    <w:rsid w:val="00F372CE"/>
    <w:rsid w:val="00F37DB5"/>
    <w:rsid w:val="00F41AB1"/>
    <w:rsid w:val="00F43334"/>
    <w:rsid w:val="00F43853"/>
    <w:rsid w:val="00F4416A"/>
    <w:rsid w:val="00F458B4"/>
    <w:rsid w:val="00F50398"/>
    <w:rsid w:val="00F50B68"/>
    <w:rsid w:val="00F51871"/>
    <w:rsid w:val="00F51FF8"/>
    <w:rsid w:val="00F533EB"/>
    <w:rsid w:val="00F5386D"/>
    <w:rsid w:val="00F53B27"/>
    <w:rsid w:val="00F54499"/>
    <w:rsid w:val="00F55545"/>
    <w:rsid w:val="00F55E35"/>
    <w:rsid w:val="00F5624E"/>
    <w:rsid w:val="00F5664D"/>
    <w:rsid w:val="00F56C31"/>
    <w:rsid w:val="00F571D2"/>
    <w:rsid w:val="00F57252"/>
    <w:rsid w:val="00F57371"/>
    <w:rsid w:val="00F57676"/>
    <w:rsid w:val="00F576B2"/>
    <w:rsid w:val="00F57A71"/>
    <w:rsid w:val="00F57D0A"/>
    <w:rsid w:val="00F63DB7"/>
    <w:rsid w:val="00F64A97"/>
    <w:rsid w:val="00F64BA9"/>
    <w:rsid w:val="00F64CED"/>
    <w:rsid w:val="00F64F6D"/>
    <w:rsid w:val="00F67AFB"/>
    <w:rsid w:val="00F67EFB"/>
    <w:rsid w:val="00F70652"/>
    <w:rsid w:val="00F70C57"/>
    <w:rsid w:val="00F70F1B"/>
    <w:rsid w:val="00F71278"/>
    <w:rsid w:val="00F72F92"/>
    <w:rsid w:val="00F73E18"/>
    <w:rsid w:val="00F75750"/>
    <w:rsid w:val="00F757EF"/>
    <w:rsid w:val="00F759B4"/>
    <w:rsid w:val="00F75D19"/>
    <w:rsid w:val="00F75D78"/>
    <w:rsid w:val="00F765C2"/>
    <w:rsid w:val="00F76DC0"/>
    <w:rsid w:val="00F774DD"/>
    <w:rsid w:val="00F77668"/>
    <w:rsid w:val="00F8130F"/>
    <w:rsid w:val="00F81E3F"/>
    <w:rsid w:val="00F827ED"/>
    <w:rsid w:val="00F82832"/>
    <w:rsid w:val="00F83007"/>
    <w:rsid w:val="00F831D2"/>
    <w:rsid w:val="00F839F9"/>
    <w:rsid w:val="00F83AB4"/>
    <w:rsid w:val="00F83C2F"/>
    <w:rsid w:val="00F83F71"/>
    <w:rsid w:val="00F83FF8"/>
    <w:rsid w:val="00F84BCA"/>
    <w:rsid w:val="00F84F28"/>
    <w:rsid w:val="00F85531"/>
    <w:rsid w:val="00F85AE2"/>
    <w:rsid w:val="00F861A3"/>
    <w:rsid w:val="00F8624F"/>
    <w:rsid w:val="00F868AB"/>
    <w:rsid w:val="00F87213"/>
    <w:rsid w:val="00F877D8"/>
    <w:rsid w:val="00F878D0"/>
    <w:rsid w:val="00F90AB1"/>
    <w:rsid w:val="00F90D0C"/>
    <w:rsid w:val="00F91391"/>
    <w:rsid w:val="00F91D47"/>
    <w:rsid w:val="00F91E1F"/>
    <w:rsid w:val="00F92955"/>
    <w:rsid w:val="00F92DFA"/>
    <w:rsid w:val="00F92F22"/>
    <w:rsid w:val="00F93273"/>
    <w:rsid w:val="00F939D6"/>
    <w:rsid w:val="00F93ED9"/>
    <w:rsid w:val="00F94C2E"/>
    <w:rsid w:val="00F94FD6"/>
    <w:rsid w:val="00F95540"/>
    <w:rsid w:val="00F95A70"/>
    <w:rsid w:val="00F9601A"/>
    <w:rsid w:val="00F9636B"/>
    <w:rsid w:val="00F96F4B"/>
    <w:rsid w:val="00FA0533"/>
    <w:rsid w:val="00FA08CB"/>
    <w:rsid w:val="00FA0BA3"/>
    <w:rsid w:val="00FA0C4E"/>
    <w:rsid w:val="00FA0D84"/>
    <w:rsid w:val="00FA2CE2"/>
    <w:rsid w:val="00FA32E8"/>
    <w:rsid w:val="00FA3971"/>
    <w:rsid w:val="00FA3EC0"/>
    <w:rsid w:val="00FA45BA"/>
    <w:rsid w:val="00FA4B56"/>
    <w:rsid w:val="00FA577A"/>
    <w:rsid w:val="00FA66F5"/>
    <w:rsid w:val="00FA704A"/>
    <w:rsid w:val="00FA7CA4"/>
    <w:rsid w:val="00FB0043"/>
    <w:rsid w:val="00FB0D83"/>
    <w:rsid w:val="00FB1083"/>
    <w:rsid w:val="00FB2047"/>
    <w:rsid w:val="00FB3571"/>
    <w:rsid w:val="00FB3AE5"/>
    <w:rsid w:val="00FB3AFF"/>
    <w:rsid w:val="00FB3B8E"/>
    <w:rsid w:val="00FB4411"/>
    <w:rsid w:val="00FB4AA7"/>
    <w:rsid w:val="00FB4B45"/>
    <w:rsid w:val="00FB54AD"/>
    <w:rsid w:val="00FB5645"/>
    <w:rsid w:val="00FB5994"/>
    <w:rsid w:val="00FB63A1"/>
    <w:rsid w:val="00FB692A"/>
    <w:rsid w:val="00FC105B"/>
    <w:rsid w:val="00FC1E8C"/>
    <w:rsid w:val="00FC1ECD"/>
    <w:rsid w:val="00FC221B"/>
    <w:rsid w:val="00FC2932"/>
    <w:rsid w:val="00FC2C4F"/>
    <w:rsid w:val="00FC3614"/>
    <w:rsid w:val="00FC3E70"/>
    <w:rsid w:val="00FC409E"/>
    <w:rsid w:val="00FC4929"/>
    <w:rsid w:val="00FC4EC4"/>
    <w:rsid w:val="00FC5852"/>
    <w:rsid w:val="00FC598E"/>
    <w:rsid w:val="00FC5B2E"/>
    <w:rsid w:val="00FC5BA0"/>
    <w:rsid w:val="00FC5D9E"/>
    <w:rsid w:val="00FC6D8E"/>
    <w:rsid w:val="00FC6E36"/>
    <w:rsid w:val="00FC7040"/>
    <w:rsid w:val="00FD01F6"/>
    <w:rsid w:val="00FD1DB8"/>
    <w:rsid w:val="00FD2275"/>
    <w:rsid w:val="00FD228A"/>
    <w:rsid w:val="00FD2551"/>
    <w:rsid w:val="00FD2F82"/>
    <w:rsid w:val="00FD3489"/>
    <w:rsid w:val="00FD45B2"/>
    <w:rsid w:val="00FD4C54"/>
    <w:rsid w:val="00FD5C14"/>
    <w:rsid w:val="00FD5FFE"/>
    <w:rsid w:val="00FD7650"/>
    <w:rsid w:val="00FE078B"/>
    <w:rsid w:val="00FE0D3F"/>
    <w:rsid w:val="00FE18BD"/>
    <w:rsid w:val="00FE26FA"/>
    <w:rsid w:val="00FE3752"/>
    <w:rsid w:val="00FE38AA"/>
    <w:rsid w:val="00FE3CF2"/>
    <w:rsid w:val="00FE3E02"/>
    <w:rsid w:val="00FE448C"/>
    <w:rsid w:val="00FE44B0"/>
    <w:rsid w:val="00FE509E"/>
    <w:rsid w:val="00FE512F"/>
    <w:rsid w:val="00FE540E"/>
    <w:rsid w:val="00FE67E7"/>
    <w:rsid w:val="00FE6B85"/>
    <w:rsid w:val="00FE6C82"/>
    <w:rsid w:val="00FF0236"/>
    <w:rsid w:val="00FF048F"/>
    <w:rsid w:val="00FF1AAC"/>
    <w:rsid w:val="00FF2DAB"/>
    <w:rsid w:val="00FF375B"/>
    <w:rsid w:val="00FF4371"/>
    <w:rsid w:val="00FF4D27"/>
    <w:rsid w:val="00FF4F4B"/>
    <w:rsid w:val="00FF4FBE"/>
    <w:rsid w:val="00FF5F95"/>
    <w:rsid w:val="00FF608D"/>
    <w:rsid w:val="00FF6AF5"/>
    <w:rsid w:val="00FF6C2C"/>
    <w:rsid w:val="00FF7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C0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E28"/>
    <w:pPr>
      <w:ind w:firstLine="0"/>
    </w:pPr>
    <w:rPr>
      <w:sz w:val="20"/>
    </w:rPr>
  </w:style>
  <w:style w:type="paragraph" w:styleId="Heading1">
    <w:name w:val="heading 1"/>
    <w:basedOn w:val="Normal"/>
    <w:next w:val="Normal"/>
    <w:link w:val="Heading1Char"/>
    <w:uiPriority w:val="9"/>
    <w:qFormat/>
    <w:rsid w:val="00FB3AE5"/>
    <w:pPr>
      <w:pBdr>
        <w:bottom w:val="single" w:sz="12" w:space="1" w:color="auto"/>
      </w:pBdr>
      <w:spacing w:after="80"/>
      <w:outlineLvl w:val="0"/>
    </w:pPr>
    <w:rPr>
      <w:rFonts w:eastAsiaTheme="majorEastAsia" w:cstheme="majorBidi"/>
      <w:b/>
      <w:bCs/>
      <w:szCs w:val="24"/>
    </w:rPr>
  </w:style>
  <w:style w:type="paragraph" w:styleId="Heading2">
    <w:name w:val="heading 2"/>
    <w:basedOn w:val="Normal"/>
    <w:next w:val="Normal"/>
    <w:link w:val="Heading2Char"/>
    <w:uiPriority w:val="9"/>
    <w:unhideWhenUsed/>
    <w:qFormat/>
    <w:rsid w:val="00FB3AE5"/>
    <w:pPr>
      <w:pBdr>
        <w:bottom w:val="single" w:sz="8" w:space="1" w:color="auto"/>
      </w:pBdr>
      <w:spacing w:after="80"/>
      <w:outlineLvl w:val="1"/>
    </w:pPr>
    <w:rPr>
      <w:rFonts w:eastAsiaTheme="majorEastAsia" w:cstheme="majorBidi"/>
      <w:szCs w:val="24"/>
    </w:rPr>
  </w:style>
  <w:style w:type="paragraph" w:styleId="Heading3">
    <w:name w:val="heading 3"/>
    <w:basedOn w:val="Normal"/>
    <w:next w:val="Normal"/>
    <w:link w:val="Heading3Char"/>
    <w:uiPriority w:val="9"/>
    <w:unhideWhenUsed/>
    <w:qFormat/>
    <w:rsid w:val="00897EAC"/>
    <w:pPr>
      <w:pBdr>
        <w:bottom w:val="dotted" w:sz="4" w:space="1" w:color="auto"/>
      </w:pBdr>
      <w:spacing w:after="8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2B1BF2"/>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2B1BF2"/>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B1BF2"/>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B1BF2"/>
    <w:pPr>
      <w:spacing w:before="320" w:after="100"/>
      <w:outlineLvl w:val="6"/>
    </w:pPr>
    <w:rPr>
      <w:rFonts w:asciiTheme="majorHAnsi" w:eastAsiaTheme="majorEastAsia" w:hAnsiTheme="majorHAnsi" w:cstheme="majorBidi"/>
      <w:b/>
      <w:bCs/>
      <w:color w:val="9BBB59" w:themeColor="accent3"/>
      <w:szCs w:val="20"/>
    </w:rPr>
  </w:style>
  <w:style w:type="paragraph" w:styleId="Heading8">
    <w:name w:val="heading 8"/>
    <w:basedOn w:val="Normal"/>
    <w:next w:val="Normal"/>
    <w:link w:val="Heading8Char"/>
    <w:uiPriority w:val="9"/>
    <w:semiHidden/>
    <w:unhideWhenUsed/>
    <w:qFormat/>
    <w:rsid w:val="002B1BF2"/>
    <w:pPr>
      <w:spacing w:before="320" w:after="100"/>
      <w:outlineLvl w:val="7"/>
    </w:pPr>
    <w:rPr>
      <w:rFonts w:asciiTheme="majorHAnsi" w:eastAsiaTheme="majorEastAsia" w:hAnsiTheme="majorHAnsi" w:cstheme="majorBidi"/>
      <w:b/>
      <w:bCs/>
      <w:i/>
      <w:iCs/>
      <w:color w:val="9BBB59" w:themeColor="accent3"/>
      <w:szCs w:val="20"/>
    </w:rPr>
  </w:style>
  <w:style w:type="paragraph" w:styleId="Heading9">
    <w:name w:val="heading 9"/>
    <w:basedOn w:val="Normal"/>
    <w:next w:val="Normal"/>
    <w:link w:val="Heading9Char"/>
    <w:uiPriority w:val="9"/>
    <w:semiHidden/>
    <w:unhideWhenUsed/>
    <w:qFormat/>
    <w:rsid w:val="002B1BF2"/>
    <w:pPr>
      <w:spacing w:before="320" w:after="100"/>
      <w:outlineLvl w:val="8"/>
    </w:pPr>
    <w:rPr>
      <w:rFonts w:asciiTheme="majorHAnsi" w:eastAsiaTheme="majorEastAsia" w:hAnsiTheme="majorHAnsi" w:cstheme="majorBidi"/>
      <w:i/>
      <w:iCs/>
      <w:color w:val="9BBB59" w:themeColor="accent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B1BF2"/>
    <w:pPr>
      <w:ind w:left="720"/>
      <w:contextualSpacing/>
    </w:pPr>
  </w:style>
  <w:style w:type="character" w:styleId="Hyperlink">
    <w:name w:val="Hyperlink"/>
    <w:basedOn w:val="DefaultParagraphFont"/>
    <w:uiPriority w:val="99"/>
    <w:unhideWhenUsed/>
    <w:rsid w:val="00E5205A"/>
    <w:rPr>
      <w:color w:val="0000FF" w:themeColor="hyperlink"/>
      <w:u w:val="single"/>
    </w:rPr>
  </w:style>
  <w:style w:type="paragraph" w:styleId="Header">
    <w:name w:val="header"/>
    <w:basedOn w:val="Normal"/>
    <w:link w:val="HeaderChar"/>
    <w:uiPriority w:val="99"/>
    <w:unhideWhenUsed/>
    <w:rsid w:val="006650EC"/>
    <w:pPr>
      <w:tabs>
        <w:tab w:val="center" w:pos="4320"/>
        <w:tab w:val="right" w:pos="8640"/>
      </w:tabs>
    </w:pPr>
  </w:style>
  <w:style w:type="character" w:customStyle="1" w:styleId="HeaderChar">
    <w:name w:val="Header Char"/>
    <w:basedOn w:val="DefaultParagraphFont"/>
    <w:link w:val="Header"/>
    <w:uiPriority w:val="99"/>
    <w:rsid w:val="006650EC"/>
  </w:style>
  <w:style w:type="paragraph" w:styleId="Footer">
    <w:name w:val="footer"/>
    <w:basedOn w:val="Normal"/>
    <w:link w:val="FooterChar"/>
    <w:uiPriority w:val="99"/>
    <w:unhideWhenUsed/>
    <w:rsid w:val="006650EC"/>
    <w:pPr>
      <w:tabs>
        <w:tab w:val="center" w:pos="4320"/>
        <w:tab w:val="right" w:pos="8640"/>
      </w:tabs>
    </w:pPr>
  </w:style>
  <w:style w:type="character" w:customStyle="1" w:styleId="FooterChar">
    <w:name w:val="Footer Char"/>
    <w:basedOn w:val="DefaultParagraphFont"/>
    <w:link w:val="Footer"/>
    <w:uiPriority w:val="99"/>
    <w:rsid w:val="006650EC"/>
  </w:style>
  <w:style w:type="paragraph" w:styleId="BalloonText">
    <w:name w:val="Balloon Text"/>
    <w:basedOn w:val="Normal"/>
    <w:link w:val="BalloonTextChar"/>
    <w:uiPriority w:val="99"/>
    <w:semiHidden/>
    <w:unhideWhenUsed/>
    <w:rsid w:val="006650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50EC"/>
    <w:rPr>
      <w:rFonts w:ascii="Lucida Grande" w:hAnsi="Lucida Grande" w:cs="Lucida Grande"/>
      <w:sz w:val="18"/>
      <w:szCs w:val="18"/>
    </w:rPr>
  </w:style>
  <w:style w:type="character" w:styleId="PageNumber">
    <w:name w:val="page number"/>
    <w:basedOn w:val="DefaultParagraphFont"/>
    <w:uiPriority w:val="99"/>
    <w:semiHidden/>
    <w:unhideWhenUsed/>
    <w:rsid w:val="006650EC"/>
  </w:style>
  <w:style w:type="table" w:styleId="TableGrid">
    <w:name w:val="Table Grid"/>
    <w:basedOn w:val="TableNormal"/>
    <w:uiPriority w:val="59"/>
    <w:rsid w:val="00686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5A66D5"/>
    <w:rPr>
      <w:szCs w:val="20"/>
    </w:rPr>
  </w:style>
  <w:style w:type="character" w:customStyle="1" w:styleId="CommentTextChar">
    <w:name w:val="Comment Text Char"/>
    <w:basedOn w:val="DefaultParagraphFont"/>
    <w:link w:val="CommentText"/>
    <w:uiPriority w:val="99"/>
    <w:rsid w:val="00686CAE"/>
    <w:rPr>
      <w:sz w:val="24"/>
      <w:szCs w:val="24"/>
    </w:rPr>
  </w:style>
  <w:style w:type="character" w:styleId="CommentReference">
    <w:name w:val="annotation reference"/>
    <w:basedOn w:val="DefaultParagraphFont"/>
    <w:uiPriority w:val="99"/>
    <w:semiHidden/>
    <w:unhideWhenUsed/>
    <w:rsid w:val="005A66D5"/>
    <w:rPr>
      <w:sz w:val="16"/>
      <w:szCs w:val="16"/>
    </w:rPr>
  </w:style>
  <w:style w:type="table" w:customStyle="1" w:styleId="LightList-Accent31">
    <w:name w:val="Light List - Accent 31"/>
    <w:basedOn w:val="TableNormal"/>
    <w:next w:val="LightList-Accent3"/>
    <w:uiPriority w:val="61"/>
    <w:rsid w:val="00F63DB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3">
    <w:name w:val="Light List Accent 3"/>
    <w:basedOn w:val="TableNormal"/>
    <w:uiPriority w:val="61"/>
    <w:rsid w:val="00F63DB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basedOn w:val="Normal"/>
    <w:link w:val="NoSpacingChar"/>
    <w:uiPriority w:val="1"/>
    <w:qFormat/>
    <w:rsid w:val="002B1BF2"/>
  </w:style>
  <w:style w:type="character" w:customStyle="1" w:styleId="NoSpacingChar">
    <w:name w:val="No Spacing Char"/>
    <w:basedOn w:val="DefaultParagraphFont"/>
    <w:link w:val="NoSpacing"/>
    <w:uiPriority w:val="1"/>
    <w:rsid w:val="002B1BF2"/>
  </w:style>
  <w:style w:type="paragraph" w:styleId="Title">
    <w:name w:val="Title"/>
    <w:basedOn w:val="Normal"/>
    <w:next w:val="Normal"/>
    <w:link w:val="TitleChar"/>
    <w:uiPriority w:val="10"/>
    <w:qFormat/>
    <w:rsid w:val="002B1BF2"/>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B1BF2"/>
    <w:rPr>
      <w:rFonts w:asciiTheme="majorHAnsi" w:eastAsiaTheme="majorEastAsia" w:hAnsiTheme="majorHAnsi" w:cstheme="majorBidi"/>
      <w:i/>
      <w:iCs/>
      <w:color w:val="243F60" w:themeColor="accent1" w:themeShade="7F"/>
      <w:sz w:val="60"/>
      <w:szCs w:val="60"/>
    </w:rPr>
  </w:style>
  <w:style w:type="table" w:styleId="LightList-Accent1">
    <w:name w:val="Light List Accent 1"/>
    <w:basedOn w:val="TableNormal"/>
    <w:uiPriority w:val="61"/>
    <w:rsid w:val="001B776D"/>
    <w:rPr>
      <w:rFonts w:ascii="Calibri" w:eastAsia="Calibri" w:hAnsi="Calibri"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0A037A"/>
    <w:rPr>
      <w:szCs w:val="20"/>
    </w:rPr>
  </w:style>
  <w:style w:type="character" w:customStyle="1" w:styleId="FootnoteTextChar">
    <w:name w:val="Footnote Text Char"/>
    <w:basedOn w:val="DefaultParagraphFont"/>
    <w:link w:val="FootnoteText"/>
    <w:uiPriority w:val="99"/>
    <w:rsid w:val="000A037A"/>
    <w:rPr>
      <w:sz w:val="20"/>
      <w:szCs w:val="20"/>
    </w:rPr>
  </w:style>
  <w:style w:type="character" w:styleId="FootnoteReference">
    <w:name w:val="footnote reference"/>
    <w:basedOn w:val="DefaultParagraphFont"/>
    <w:uiPriority w:val="99"/>
    <w:unhideWhenUsed/>
    <w:rsid w:val="000A037A"/>
    <w:rPr>
      <w:vertAlign w:val="superscript"/>
    </w:rPr>
  </w:style>
  <w:style w:type="table" w:styleId="LightList">
    <w:name w:val="Light List"/>
    <w:basedOn w:val="TableNormal"/>
    <w:uiPriority w:val="61"/>
    <w:rsid w:val="00295F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6F666E"/>
    <w:pPr>
      <w:spacing w:before="100" w:beforeAutospacing="1" w:after="100" w:afterAutospacing="1"/>
    </w:pPr>
    <w:rPr>
      <w:rFonts w:ascii="Times" w:hAnsi="Times" w:cs="Times New Roman"/>
      <w:szCs w:val="20"/>
    </w:rPr>
  </w:style>
  <w:style w:type="table" w:customStyle="1" w:styleId="TableGrid1">
    <w:name w:val="Table Grid1"/>
    <w:basedOn w:val="TableNormal"/>
    <w:next w:val="TableGrid"/>
    <w:uiPriority w:val="59"/>
    <w:rsid w:val="00115D6A"/>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13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8C6695"/>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70E30"/>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C700F5"/>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i-metric-dot">
    <w:name w:val="adi-metric-dot"/>
    <w:basedOn w:val="DefaultParagraphFont"/>
    <w:rsid w:val="00794235"/>
  </w:style>
  <w:style w:type="character" w:styleId="FollowedHyperlink">
    <w:name w:val="FollowedHyperlink"/>
    <w:basedOn w:val="DefaultParagraphFont"/>
    <w:uiPriority w:val="99"/>
    <w:semiHidden/>
    <w:unhideWhenUsed/>
    <w:rsid w:val="00DD377A"/>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087506"/>
    <w:rPr>
      <w:b/>
      <w:bCs/>
    </w:rPr>
  </w:style>
  <w:style w:type="character" w:customStyle="1" w:styleId="CommentSubjectChar">
    <w:name w:val="Comment Subject Char"/>
    <w:basedOn w:val="CommentTextChar"/>
    <w:link w:val="CommentSubject"/>
    <w:uiPriority w:val="99"/>
    <w:semiHidden/>
    <w:rsid w:val="00087506"/>
    <w:rPr>
      <w:b/>
      <w:bCs/>
      <w:sz w:val="20"/>
      <w:szCs w:val="20"/>
    </w:rPr>
  </w:style>
  <w:style w:type="paragraph" w:customStyle="1" w:styleId="ShopperMktgTemplate">
    <w:name w:val="Shopper Mktg Template"/>
    <w:basedOn w:val="Normal"/>
    <w:next w:val="Heading2"/>
    <w:link w:val="ShopperMktgTemplateChar"/>
    <w:rsid w:val="003A6789"/>
    <w:pPr>
      <w:pBdr>
        <w:bottom w:val="single" w:sz="4" w:space="1" w:color="auto"/>
      </w:pBdr>
    </w:pPr>
    <w:rPr>
      <w:rFonts w:eastAsia="Cambria" w:cstheme="minorHAnsi"/>
      <w:szCs w:val="20"/>
    </w:rPr>
  </w:style>
  <w:style w:type="paragraph" w:styleId="Caption">
    <w:name w:val="caption"/>
    <w:basedOn w:val="Normal"/>
    <w:next w:val="Normal"/>
    <w:uiPriority w:val="35"/>
    <w:unhideWhenUsed/>
    <w:qFormat/>
    <w:rsid w:val="002B1BF2"/>
    <w:rPr>
      <w:b/>
      <w:bCs/>
      <w:sz w:val="18"/>
      <w:szCs w:val="18"/>
    </w:rPr>
  </w:style>
  <w:style w:type="character" w:customStyle="1" w:styleId="ShopperMktgTemplateChar">
    <w:name w:val="Shopper Mktg Template Char"/>
    <w:basedOn w:val="DefaultParagraphFont"/>
    <w:link w:val="ShopperMktgTemplate"/>
    <w:rsid w:val="003A6789"/>
    <w:rPr>
      <w:rFonts w:eastAsia="Cambria" w:cstheme="minorHAnsi"/>
      <w:b/>
      <w:bCs/>
      <w:sz w:val="20"/>
      <w:szCs w:val="20"/>
    </w:rPr>
  </w:style>
  <w:style w:type="character" w:customStyle="1" w:styleId="Heading2Char">
    <w:name w:val="Heading 2 Char"/>
    <w:basedOn w:val="DefaultParagraphFont"/>
    <w:link w:val="Heading2"/>
    <w:uiPriority w:val="9"/>
    <w:rsid w:val="00FB3AE5"/>
    <w:rPr>
      <w:rFonts w:eastAsiaTheme="majorEastAsia" w:cstheme="majorBidi"/>
      <w:sz w:val="20"/>
      <w:szCs w:val="24"/>
    </w:rPr>
  </w:style>
  <w:style w:type="paragraph" w:styleId="Revision">
    <w:name w:val="Revision"/>
    <w:hidden/>
    <w:uiPriority w:val="99"/>
    <w:semiHidden/>
    <w:rsid w:val="00102E3E"/>
  </w:style>
  <w:style w:type="character" w:customStyle="1" w:styleId="Heading1Char">
    <w:name w:val="Heading 1 Char"/>
    <w:basedOn w:val="DefaultParagraphFont"/>
    <w:link w:val="Heading1"/>
    <w:uiPriority w:val="9"/>
    <w:rsid w:val="00FB3AE5"/>
    <w:rPr>
      <w:rFonts w:eastAsiaTheme="majorEastAsia" w:cstheme="majorBidi"/>
      <w:b/>
      <w:bCs/>
      <w:sz w:val="20"/>
      <w:szCs w:val="24"/>
    </w:rPr>
  </w:style>
  <w:style w:type="character" w:customStyle="1" w:styleId="Heading3Char">
    <w:name w:val="Heading 3 Char"/>
    <w:basedOn w:val="DefaultParagraphFont"/>
    <w:link w:val="Heading3"/>
    <w:uiPriority w:val="9"/>
    <w:rsid w:val="00897EAC"/>
    <w:rPr>
      <w:rFonts w:eastAsiaTheme="majorEastAsia" w:cstheme="majorBidi"/>
      <w:sz w:val="20"/>
      <w:szCs w:val="24"/>
    </w:rPr>
  </w:style>
  <w:style w:type="character" w:customStyle="1" w:styleId="Heading4Char">
    <w:name w:val="Heading 4 Char"/>
    <w:basedOn w:val="DefaultParagraphFont"/>
    <w:link w:val="Heading4"/>
    <w:uiPriority w:val="9"/>
    <w:semiHidden/>
    <w:rsid w:val="002B1BF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2B1BF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B1BF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B1BF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B1BF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B1BF2"/>
    <w:rPr>
      <w:rFonts w:asciiTheme="majorHAnsi" w:eastAsiaTheme="majorEastAsia" w:hAnsiTheme="majorHAnsi" w:cstheme="majorBidi"/>
      <w:i/>
      <w:iCs/>
      <w:color w:val="9BBB59" w:themeColor="accent3"/>
      <w:sz w:val="20"/>
      <w:szCs w:val="20"/>
    </w:rPr>
  </w:style>
  <w:style w:type="paragraph" w:styleId="Subtitle">
    <w:name w:val="Subtitle"/>
    <w:basedOn w:val="Normal"/>
    <w:next w:val="Normal"/>
    <w:link w:val="SubtitleChar"/>
    <w:uiPriority w:val="11"/>
    <w:qFormat/>
    <w:rsid w:val="002B1BF2"/>
    <w:pPr>
      <w:spacing w:before="200" w:after="900"/>
      <w:jc w:val="right"/>
    </w:pPr>
    <w:rPr>
      <w:i/>
      <w:iCs/>
      <w:sz w:val="24"/>
      <w:szCs w:val="24"/>
    </w:rPr>
  </w:style>
  <w:style w:type="character" w:customStyle="1" w:styleId="SubtitleChar">
    <w:name w:val="Subtitle Char"/>
    <w:basedOn w:val="DefaultParagraphFont"/>
    <w:link w:val="Subtitle"/>
    <w:uiPriority w:val="11"/>
    <w:rsid w:val="002B1BF2"/>
    <w:rPr>
      <w:i/>
      <w:iCs/>
      <w:sz w:val="24"/>
      <w:szCs w:val="24"/>
    </w:rPr>
  </w:style>
  <w:style w:type="character" w:styleId="Strong">
    <w:name w:val="Strong"/>
    <w:basedOn w:val="DefaultParagraphFont"/>
    <w:uiPriority w:val="22"/>
    <w:qFormat/>
    <w:rsid w:val="002B1BF2"/>
    <w:rPr>
      <w:b/>
      <w:bCs/>
      <w:spacing w:val="0"/>
    </w:rPr>
  </w:style>
  <w:style w:type="character" w:styleId="Emphasis">
    <w:name w:val="Emphasis"/>
    <w:uiPriority w:val="20"/>
    <w:qFormat/>
    <w:rsid w:val="002B1BF2"/>
    <w:rPr>
      <w:b/>
      <w:bCs/>
      <w:i/>
      <w:iCs/>
      <w:color w:val="5A5A5A" w:themeColor="text1" w:themeTint="A5"/>
    </w:rPr>
  </w:style>
  <w:style w:type="paragraph" w:styleId="Quote">
    <w:name w:val="Quote"/>
    <w:basedOn w:val="Normal"/>
    <w:next w:val="Normal"/>
    <w:link w:val="QuoteChar"/>
    <w:uiPriority w:val="29"/>
    <w:qFormat/>
    <w:rsid w:val="002B1BF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B1BF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B1BF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B1BF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B1BF2"/>
    <w:rPr>
      <w:i/>
      <w:iCs/>
      <w:color w:val="5A5A5A" w:themeColor="text1" w:themeTint="A5"/>
    </w:rPr>
  </w:style>
  <w:style w:type="character" w:styleId="IntenseEmphasis">
    <w:name w:val="Intense Emphasis"/>
    <w:uiPriority w:val="21"/>
    <w:qFormat/>
    <w:rsid w:val="002B1BF2"/>
    <w:rPr>
      <w:b/>
      <w:bCs/>
      <w:i/>
      <w:iCs/>
      <w:color w:val="4F81BD" w:themeColor="accent1"/>
      <w:sz w:val="22"/>
      <w:szCs w:val="22"/>
    </w:rPr>
  </w:style>
  <w:style w:type="character" w:styleId="SubtleReference">
    <w:name w:val="Subtle Reference"/>
    <w:uiPriority w:val="31"/>
    <w:qFormat/>
    <w:rsid w:val="002B1BF2"/>
    <w:rPr>
      <w:color w:val="auto"/>
      <w:u w:val="single" w:color="9BBB59" w:themeColor="accent3"/>
    </w:rPr>
  </w:style>
  <w:style w:type="character" w:styleId="IntenseReference">
    <w:name w:val="Intense Reference"/>
    <w:basedOn w:val="DefaultParagraphFont"/>
    <w:uiPriority w:val="32"/>
    <w:qFormat/>
    <w:rsid w:val="002B1BF2"/>
    <w:rPr>
      <w:b/>
      <w:bCs/>
      <w:color w:val="76923C" w:themeColor="accent3" w:themeShade="BF"/>
      <w:u w:val="single" w:color="9BBB59" w:themeColor="accent3"/>
    </w:rPr>
  </w:style>
  <w:style w:type="character" w:styleId="BookTitle">
    <w:name w:val="Book Title"/>
    <w:basedOn w:val="DefaultParagraphFont"/>
    <w:uiPriority w:val="33"/>
    <w:qFormat/>
    <w:rsid w:val="002B1BF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B1BF2"/>
    <w:pPr>
      <w:outlineLvl w:val="9"/>
    </w:pPr>
    <w:rPr>
      <w:lang w:bidi="en-US"/>
    </w:rPr>
  </w:style>
  <w:style w:type="character" w:customStyle="1" w:styleId="ListParagraphChar">
    <w:name w:val="List Paragraph Char"/>
    <w:basedOn w:val="DefaultParagraphFont"/>
    <w:link w:val="ListParagraph"/>
    <w:uiPriority w:val="34"/>
    <w:locked/>
    <w:rsid w:val="008A0302"/>
    <w:rPr>
      <w:sz w:val="20"/>
    </w:rPr>
  </w:style>
  <w:style w:type="table" w:customStyle="1" w:styleId="GridTable4-Accent11">
    <w:name w:val="Grid Table 4 - Accent 11"/>
    <w:basedOn w:val="TableNormal"/>
    <w:uiPriority w:val="49"/>
    <w:rsid w:val="00BB3268"/>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1">
    <w:name w:val="Grid Table 4 - Accent 51"/>
    <w:basedOn w:val="TableNormal"/>
    <w:uiPriority w:val="49"/>
    <w:rsid w:val="00C40E86"/>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BodyText11">
    <w:name w:val="Body Text11"/>
    <w:basedOn w:val="ListParagraph"/>
    <w:qFormat/>
    <w:rsid w:val="00AC1296"/>
    <w:pPr>
      <w:spacing w:after="120"/>
      <w:ind w:left="0"/>
      <w:contextualSpacing w:val="0"/>
      <w:jc w:val="both"/>
    </w:pPr>
    <w:rPr>
      <w:rFonts w:ascii="Calibri" w:eastAsia="Times New Roman" w:hAnsi="Calibri" w:cs="Calibri"/>
      <w:color w:val="000000"/>
      <w:szCs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E28"/>
    <w:pPr>
      <w:ind w:firstLine="0"/>
    </w:pPr>
    <w:rPr>
      <w:sz w:val="20"/>
    </w:rPr>
  </w:style>
  <w:style w:type="paragraph" w:styleId="Heading1">
    <w:name w:val="heading 1"/>
    <w:basedOn w:val="Normal"/>
    <w:next w:val="Normal"/>
    <w:link w:val="Heading1Char"/>
    <w:uiPriority w:val="9"/>
    <w:qFormat/>
    <w:rsid w:val="00FB3AE5"/>
    <w:pPr>
      <w:pBdr>
        <w:bottom w:val="single" w:sz="12" w:space="1" w:color="auto"/>
      </w:pBdr>
      <w:spacing w:after="80"/>
      <w:outlineLvl w:val="0"/>
    </w:pPr>
    <w:rPr>
      <w:rFonts w:eastAsiaTheme="majorEastAsia" w:cstheme="majorBidi"/>
      <w:b/>
      <w:bCs/>
      <w:szCs w:val="24"/>
    </w:rPr>
  </w:style>
  <w:style w:type="paragraph" w:styleId="Heading2">
    <w:name w:val="heading 2"/>
    <w:basedOn w:val="Normal"/>
    <w:next w:val="Normal"/>
    <w:link w:val="Heading2Char"/>
    <w:uiPriority w:val="9"/>
    <w:unhideWhenUsed/>
    <w:qFormat/>
    <w:rsid w:val="00FB3AE5"/>
    <w:pPr>
      <w:pBdr>
        <w:bottom w:val="single" w:sz="8" w:space="1" w:color="auto"/>
      </w:pBdr>
      <w:spacing w:after="80"/>
      <w:outlineLvl w:val="1"/>
    </w:pPr>
    <w:rPr>
      <w:rFonts w:eastAsiaTheme="majorEastAsia" w:cstheme="majorBidi"/>
      <w:szCs w:val="24"/>
    </w:rPr>
  </w:style>
  <w:style w:type="paragraph" w:styleId="Heading3">
    <w:name w:val="heading 3"/>
    <w:basedOn w:val="Normal"/>
    <w:next w:val="Normal"/>
    <w:link w:val="Heading3Char"/>
    <w:uiPriority w:val="9"/>
    <w:unhideWhenUsed/>
    <w:qFormat/>
    <w:rsid w:val="00897EAC"/>
    <w:pPr>
      <w:pBdr>
        <w:bottom w:val="dotted" w:sz="4" w:space="1" w:color="auto"/>
      </w:pBdr>
      <w:spacing w:after="8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2B1BF2"/>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2B1BF2"/>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B1BF2"/>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B1BF2"/>
    <w:pPr>
      <w:spacing w:before="320" w:after="100"/>
      <w:outlineLvl w:val="6"/>
    </w:pPr>
    <w:rPr>
      <w:rFonts w:asciiTheme="majorHAnsi" w:eastAsiaTheme="majorEastAsia" w:hAnsiTheme="majorHAnsi" w:cstheme="majorBidi"/>
      <w:b/>
      <w:bCs/>
      <w:color w:val="9BBB59" w:themeColor="accent3"/>
      <w:szCs w:val="20"/>
    </w:rPr>
  </w:style>
  <w:style w:type="paragraph" w:styleId="Heading8">
    <w:name w:val="heading 8"/>
    <w:basedOn w:val="Normal"/>
    <w:next w:val="Normal"/>
    <w:link w:val="Heading8Char"/>
    <w:uiPriority w:val="9"/>
    <w:semiHidden/>
    <w:unhideWhenUsed/>
    <w:qFormat/>
    <w:rsid w:val="002B1BF2"/>
    <w:pPr>
      <w:spacing w:before="320" w:after="100"/>
      <w:outlineLvl w:val="7"/>
    </w:pPr>
    <w:rPr>
      <w:rFonts w:asciiTheme="majorHAnsi" w:eastAsiaTheme="majorEastAsia" w:hAnsiTheme="majorHAnsi" w:cstheme="majorBidi"/>
      <w:b/>
      <w:bCs/>
      <w:i/>
      <w:iCs/>
      <w:color w:val="9BBB59" w:themeColor="accent3"/>
      <w:szCs w:val="20"/>
    </w:rPr>
  </w:style>
  <w:style w:type="paragraph" w:styleId="Heading9">
    <w:name w:val="heading 9"/>
    <w:basedOn w:val="Normal"/>
    <w:next w:val="Normal"/>
    <w:link w:val="Heading9Char"/>
    <w:uiPriority w:val="9"/>
    <w:semiHidden/>
    <w:unhideWhenUsed/>
    <w:qFormat/>
    <w:rsid w:val="002B1BF2"/>
    <w:pPr>
      <w:spacing w:before="320" w:after="100"/>
      <w:outlineLvl w:val="8"/>
    </w:pPr>
    <w:rPr>
      <w:rFonts w:asciiTheme="majorHAnsi" w:eastAsiaTheme="majorEastAsia" w:hAnsiTheme="majorHAnsi" w:cstheme="majorBidi"/>
      <w:i/>
      <w:iCs/>
      <w:color w:val="9BBB59" w:themeColor="accent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B1BF2"/>
    <w:pPr>
      <w:ind w:left="720"/>
      <w:contextualSpacing/>
    </w:pPr>
  </w:style>
  <w:style w:type="character" w:styleId="Hyperlink">
    <w:name w:val="Hyperlink"/>
    <w:basedOn w:val="DefaultParagraphFont"/>
    <w:uiPriority w:val="99"/>
    <w:unhideWhenUsed/>
    <w:rsid w:val="00E5205A"/>
    <w:rPr>
      <w:color w:val="0000FF" w:themeColor="hyperlink"/>
      <w:u w:val="single"/>
    </w:rPr>
  </w:style>
  <w:style w:type="paragraph" w:styleId="Header">
    <w:name w:val="header"/>
    <w:basedOn w:val="Normal"/>
    <w:link w:val="HeaderChar"/>
    <w:uiPriority w:val="99"/>
    <w:unhideWhenUsed/>
    <w:rsid w:val="006650EC"/>
    <w:pPr>
      <w:tabs>
        <w:tab w:val="center" w:pos="4320"/>
        <w:tab w:val="right" w:pos="8640"/>
      </w:tabs>
    </w:pPr>
  </w:style>
  <w:style w:type="character" w:customStyle="1" w:styleId="HeaderChar">
    <w:name w:val="Header Char"/>
    <w:basedOn w:val="DefaultParagraphFont"/>
    <w:link w:val="Header"/>
    <w:uiPriority w:val="99"/>
    <w:rsid w:val="006650EC"/>
  </w:style>
  <w:style w:type="paragraph" w:styleId="Footer">
    <w:name w:val="footer"/>
    <w:basedOn w:val="Normal"/>
    <w:link w:val="FooterChar"/>
    <w:uiPriority w:val="99"/>
    <w:unhideWhenUsed/>
    <w:rsid w:val="006650EC"/>
    <w:pPr>
      <w:tabs>
        <w:tab w:val="center" w:pos="4320"/>
        <w:tab w:val="right" w:pos="8640"/>
      </w:tabs>
    </w:pPr>
  </w:style>
  <w:style w:type="character" w:customStyle="1" w:styleId="FooterChar">
    <w:name w:val="Footer Char"/>
    <w:basedOn w:val="DefaultParagraphFont"/>
    <w:link w:val="Footer"/>
    <w:uiPriority w:val="99"/>
    <w:rsid w:val="006650EC"/>
  </w:style>
  <w:style w:type="paragraph" w:styleId="BalloonText">
    <w:name w:val="Balloon Text"/>
    <w:basedOn w:val="Normal"/>
    <w:link w:val="BalloonTextChar"/>
    <w:uiPriority w:val="99"/>
    <w:semiHidden/>
    <w:unhideWhenUsed/>
    <w:rsid w:val="006650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50EC"/>
    <w:rPr>
      <w:rFonts w:ascii="Lucida Grande" w:hAnsi="Lucida Grande" w:cs="Lucida Grande"/>
      <w:sz w:val="18"/>
      <w:szCs w:val="18"/>
    </w:rPr>
  </w:style>
  <w:style w:type="character" w:styleId="PageNumber">
    <w:name w:val="page number"/>
    <w:basedOn w:val="DefaultParagraphFont"/>
    <w:uiPriority w:val="99"/>
    <w:semiHidden/>
    <w:unhideWhenUsed/>
    <w:rsid w:val="006650EC"/>
  </w:style>
  <w:style w:type="table" w:styleId="TableGrid">
    <w:name w:val="Table Grid"/>
    <w:basedOn w:val="TableNormal"/>
    <w:uiPriority w:val="59"/>
    <w:rsid w:val="00686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5A66D5"/>
    <w:rPr>
      <w:szCs w:val="20"/>
    </w:rPr>
  </w:style>
  <w:style w:type="character" w:customStyle="1" w:styleId="CommentTextChar">
    <w:name w:val="Comment Text Char"/>
    <w:basedOn w:val="DefaultParagraphFont"/>
    <w:link w:val="CommentText"/>
    <w:uiPriority w:val="99"/>
    <w:rsid w:val="00686CAE"/>
    <w:rPr>
      <w:sz w:val="24"/>
      <w:szCs w:val="24"/>
    </w:rPr>
  </w:style>
  <w:style w:type="character" w:styleId="CommentReference">
    <w:name w:val="annotation reference"/>
    <w:basedOn w:val="DefaultParagraphFont"/>
    <w:uiPriority w:val="99"/>
    <w:semiHidden/>
    <w:unhideWhenUsed/>
    <w:rsid w:val="005A66D5"/>
    <w:rPr>
      <w:sz w:val="16"/>
      <w:szCs w:val="16"/>
    </w:rPr>
  </w:style>
  <w:style w:type="table" w:customStyle="1" w:styleId="LightList-Accent31">
    <w:name w:val="Light List - Accent 31"/>
    <w:basedOn w:val="TableNormal"/>
    <w:next w:val="LightList-Accent3"/>
    <w:uiPriority w:val="61"/>
    <w:rsid w:val="00F63DB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3">
    <w:name w:val="Light List Accent 3"/>
    <w:basedOn w:val="TableNormal"/>
    <w:uiPriority w:val="61"/>
    <w:rsid w:val="00F63DB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basedOn w:val="Normal"/>
    <w:link w:val="NoSpacingChar"/>
    <w:uiPriority w:val="1"/>
    <w:qFormat/>
    <w:rsid w:val="002B1BF2"/>
  </w:style>
  <w:style w:type="character" w:customStyle="1" w:styleId="NoSpacingChar">
    <w:name w:val="No Spacing Char"/>
    <w:basedOn w:val="DefaultParagraphFont"/>
    <w:link w:val="NoSpacing"/>
    <w:uiPriority w:val="1"/>
    <w:rsid w:val="002B1BF2"/>
  </w:style>
  <w:style w:type="paragraph" w:styleId="Title">
    <w:name w:val="Title"/>
    <w:basedOn w:val="Normal"/>
    <w:next w:val="Normal"/>
    <w:link w:val="TitleChar"/>
    <w:uiPriority w:val="10"/>
    <w:qFormat/>
    <w:rsid w:val="002B1BF2"/>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B1BF2"/>
    <w:rPr>
      <w:rFonts w:asciiTheme="majorHAnsi" w:eastAsiaTheme="majorEastAsia" w:hAnsiTheme="majorHAnsi" w:cstheme="majorBidi"/>
      <w:i/>
      <w:iCs/>
      <w:color w:val="243F60" w:themeColor="accent1" w:themeShade="7F"/>
      <w:sz w:val="60"/>
      <w:szCs w:val="60"/>
    </w:rPr>
  </w:style>
  <w:style w:type="table" w:styleId="LightList-Accent1">
    <w:name w:val="Light List Accent 1"/>
    <w:basedOn w:val="TableNormal"/>
    <w:uiPriority w:val="61"/>
    <w:rsid w:val="001B776D"/>
    <w:rPr>
      <w:rFonts w:ascii="Calibri" w:eastAsia="Calibri" w:hAnsi="Calibri"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0A037A"/>
    <w:rPr>
      <w:szCs w:val="20"/>
    </w:rPr>
  </w:style>
  <w:style w:type="character" w:customStyle="1" w:styleId="FootnoteTextChar">
    <w:name w:val="Footnote Text Char"/>
    <w:basedOn w:val="DefaultParagraphFont"/>
    <w:link w:val="FootnoteText"/>
    <w:uiPriority w:val="99"/>
    <w:rsid w:val="000A037A"/>
    <w:rPr>
      <w:sz w:val="20"/>
      <w:szCs w:val="20"/>
    </w:rPr>
  </w:style>
  <w:style w:type="character" w:styleId="FootnoteReference">
    <w:name w:val="footnote reference"/>
    <w:basedOn w:val="DefaultParagraphFont"/>
    <w:uiPriority w:val="99"/>
    <w:unhideWhenUsed/>
    <w:rsid w:val="000A037A"/>
    <w:rPr>
      <w:vertAlign w:val="superscript"/>
    </w:rPr>
  </w:style>
  <w:style w:type="table" w:styleId="LightList">
    <w:name w:val="Light List"/>
    <w:basedOn w:val="TableNormal"/>
    <w:uiPriority w:val="61"/>
    <w:rsid w:val="00295F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6F666E"/>
    <w:pPr>
      <w:spacing w:before="100" w:beforeAutospacing="1" w:after="100" w:afterAutospacing="1"/>
    </w:pPr>
    <w:rPr>
      <w:rFonts w:ascii="Times" w:hAnsi="Times" w:cs="Times New Roman"/>
      <w:szCs w:val="20"/>
    </w:rPr>
  </w:style>
  <w:style w:type="table" w:customStyle="1" w:styleId="TableGrid1">
    <w:name w:val="Table Grid1"/>
    <w:basedOn w:val="TableNormal"/>
    <w:next w:val="TableGrid"/>
    <w:uiPriority w:val="59"/>
    <w:rsid w:val="00115D6A"/>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13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8C6695"/>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70E30"/>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C700F5"/>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i-metric-dot">
    <w:name w:val="adi-metric-dot"/>
    <w:basedOn w:val="DefaultParagraphFont"/>
    <w:rsid w:val="00794235"/>
  </w:style>
  <w:style w:type="character" w:styleId="FollowedHyperlink">
    <w:name w:val="FollowedHyperlink"/>
    <w:basedOn w:val="DefaultParagraphFont"/>
    <w:uiPriority w:val="99"/>
    <w:semiHidden/>
    <w:unhideWhenUsed/>
    <w:rsid w:val="00DD377A"/>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087506"/>
    <w:rPr>
      <w:b/>
      <w:bCs/>
    </w:rPr>
  </w:style>
  <w:style w:type="character" w:customStyle="1" w:styleId="CommentSubjectChar">
    <w:name w:val="Comment Subject Char"/>
    <w:basedOn w:val="CommentTextChar"/>
    <w:link w:val="CommentSubject"/>
    <w:uiPriority w:val="99"/>
    <w:semiHidden/>
    <w:rsid w:val="00087506"/>
    <w:rPr>
      <w:b/>
      <w:bCs/>
      <w:sz w:val="20"/>
      <w:szCs w:val="20"/>
    </w:rPr>
  </w:style>
  <w:style w:type="paragraph" w:customStyle="1" w:styleId="ShopperMktgTemplate">
    <w:name w:val="Shopper Mktg Template"/>
    <w:basedOn w:val="Normal"/>
    <w:next w:val="Heading2"/>
    <w:link w:val="ShopperMktgTemplateChar"/>
    <w:rsid w:val="003A6789"/>
    <w:pPr>
      <w:pBdr>
        <w:bottom w:val="single" w:sz="4" w:space="1" w:color="auto"/>
      </w:pBdr>
    </w:pPr>
    <w:rPr>
      <w:rFonts w:eastAsia="Cambria" w:cstheme="minorHAnsi"/>
      <w:szCs w:val="20"/>
    </w:rPr>
  </w:style>
  <w:style w:type="paragraph" w:styleId="Caption">
    <w:name w:val="caption"/>
    <w:basedOn w:val="Normal"/>
    <w:next w:val="Normal"/>
    <w:uiPriority w:val="35"/>
    <w:unhideWhenUsed/>
    <w:qFormat/>
    <w:rsid w:val="002B1BF2"/>
    <w:rPr>
      <w:b/>
      <w:bCs/>
      <w:sz w:val="18"/>
      <w:szCs w:val="18"/>
    </w:rPr>
  </w:style>
  <w:style w:type="character" w:customStyle="1" w:styleId="ShopperMktgTemplateChar">
    <w:name w:val="Shopper Mktg Template Char"/>
    <w:basedOn w:val="DefaultParagraphFont"/>
    <w:link w:val="ShopperMktgTemplate"/>
    <w:rsid w:val="003A6789"/>
    <w:rPr>
      <w:rFonts w:eastAsia="Cambria" w:cstheme="minorHAnsi"/>
      <w:b/>
      <w:bCs/>
      <w:sz w:val="20"/>
      <w:szCs w:val="20"/>
    </w:rPr>
  </w:style>
  <w:style w:type="character" w:customStyle="1" w:styleId="Heading2Char">
    <w:name w:val="Heading 2 Char"/>
    <w:basedOn w:val="DefaultParagraphFont"/>
    <w:link w:val="Heading2"/>
    <w:uiPriority w:val="9"/>
    <w:rsid w:val="00FB3AE5"/>
    <w:rPr>
      <w:rFonts w:eastAsiaTheme="majorEastAsia" w:cstheme="majorBidi"/>
      <w:sz w:val="20"/>
      <w:szCs w:val="24"/>
    </w:rPr>
  </w:style>
  <w:style w:type="paragraph" w:styleId="Revision">
    <w:name w:val="Revision"/>
    <w:hidden/>
    <w:uiPriority w:val="99"/>
    <w:semiHidden/>
    <w:rsid w:val="00102E3E"/>
  </w:style>
  <w:style w:type="character" w:customStyle="1" w:styleId="Heading1Char">
    <w:name w:val="Heading 1 Char"/>
    <w:basedOn w:val="DefaultParagraphFont"/>
    <w:link w:val="Heading1"/>
    <w:uiPriority w:val="9"/>
    <w:rsid w:val="00FB3AE5"/>
    <w:rPr>
      <w:rFonts w:eastAsiaTheme="majorEastAsia" w:cstheme="majorBidi"/>
      <w:b/>
      <w:bCs/>
      <w:sz w:val="20"/>
      <w:szCs w:val="24"/>
    </w:rPr>
  </w:style>
  <w:style w:type="character" w:customStyle="1" w:styleId="Heading3Char">
    <w:name w:val="Heading 3 Char"/>
    <w:basedOn w:val="DefaultParagraphFont"/>
    <w:link w:val="Heading3"/>
    <w:uiPriority w:val="9"/>
    <w:rsid w:val="00897EAC"/>
    <w:rPr>
      <w:rFonts w:eastAsiaTheme="majorEastAsia" w:cstheme="majorBidi"/>
      <w:sz w:val="20"/>
      <w:szCs w:val="24"/>
    </w:rPr>
  </w:style>
  <w:style w:type="character" w:customStyle="1" w:styleId="Heading4Char">
    <w:name w:val="Heading 4 Char"/>
    <w:basedOn w:val="DefaultParagraphFont"/>
    <w:link w:val="Heading4"/>
    <w:uiPriority w:val="9"/>
    <w:semiHidden/>
    <w:rsid w:val="002B1BF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2B1BF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B1BF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B1BF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B1BF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B1BF2"/>
    <w:rPr>
      <w:rFonts w:asciiTheme="majorHAnsi" w:eastAsiaTheme="majorEastAsia" w:hAnsiTheme="majorHAnsi" w:cstheme="majorBidi"/>
      <w:i/>
      <w:iCs/>
      <w:color w:val="9BBB59" w:themeColor="accent3"/>
      <w:sz w:val="20"/>
      <w:szCs w:val="20"/>
    </w:rPr>
  </w:style>
  <w:style w:type="paragraph" w:styleId="Subtitle">
    <w:name w:val="Subtitle"/>
    <w:basedOn w:val="Normal"/>
    <w:next w:val="Normal"/>
    <w:link w:val="SubtitleChar"/>
    <w:uiPriority w:val="11"/>
    <w:qFormat/>
    <w:rsid w:val="002B1BF2"/>
    <w:pPr>
      <w:spacing w:before="200" w:after="900"/>
      <w:jc w:val="right"/>
    </w:pPr>
    <w:rPr>
      <w:i/>
      <w:iCs/>
      <w:sz w:val="24"/>
      <w:szCs w:val="24"/>
    </w:rPr>
  </w:style>
  <w:style w:type="character" w:customStyle="1" w:styleId="SubtitleChar">
    <w:name w:val="Subtitle Char"/>
    <w:basedOn w:val="DefaultParagraphFont"/>
    <w:link w:val="Subtitle"/>
    <w:uiPriority w:val="11"/>
    <w:rsid w:val="002B1BF2"/>
    <w:rPr>
      <w:i/>
      <w:iCs/>
      <w:sz w:val="24"/>
      <w:szCs w:val="24"/>
    </w:rPr>
  </w:style>
  <w:style w:type="character" w:styleId="Strong">
    <w:name w:val="Strong"/>
    <w:basedOn w:val="DefaultParagraphFont"/>
    <w:uiPriority w:val="22"/>
    <w:qFormat/>
    <w:rsid w:val="002B1BF2"/>
    <w:rPr>
      <w:b/>
      <w:bCs/>
      <w:spacing w:val="0"/>
    </w:rPr>
  </w:style>
  <w:style w:type="character" w:styleId="Emphasis">
    <w:name w:val="Emphasis"/>
    <w:uiPriority w:val="20"/>
    <w:qFormat/>
    <w:rsid w:val="002B1BF2"/>
    <w:rPr>
      <w:b/>
      <w:bCs/>
      <w:i/>
      <w:iCs/>
      <w:color w:val="5A5A5A" w:themeColor="text1" w:themeTint="A5"/>
    </w:rPr>
  </w:style>
  <w:style w:type="paragraph" w:styleId="Quote">
    <w:name w:val="Quote"/>
    <w:basedOn w:val="Normal"/>
    <w:next w:val="Normal"/>
    <w:link w:val="QuoteChar"/>
    <w:uiPriority w:val="29"/>
    <w:qFormat/>
    <w:rsid w:val="002B1BF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B1BF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B1BF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B1BF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B1BF2"/>
    <w:rPr>
      <w:i/>
      <w:iCs/>
      <w:color w:val="5A5A5A" w:themeColor="text1" w:themeTint="A5"/>
    </w:rPr>
  </w:style>
  <w:style w:type="character" w:styleId="IntenseEmphasis">
    <w:name w:val="Intense Emphasis"/>
    <w:uiPriority w:val="21"/>
    <w:qFormat/>
    <w:rsid w:val="002B1BF2"/>
    <w:rPr>
      <w:b/>
      <w:bCs/>
      <w:i/>
      <w:iCs/>
      <w:color w:val="4F81BD" w:themeColor="accent1"/>
      <w:sz w:val="22"/>
      <w:szCs w:val="22"/>
    </w:rPr>
  </w:style>
  <w:style w:type="character" w:styleId="SubtleReference">
    <w:name w:val="Subtle Reference"/>
    <w:uiPriority w:val="31"/>
    <w:qFormat/>
    <w:rsid w:val="002B1BF2"/>
    <w:rPr>
      <w:color w:val="auto"/>
      <w:u w:val="single" w:color="9BBB59" w:themeColor="accent3"/>
    </w:rPr>
  </w:style>
  <w:style w:type="character" w:styleId="IntenseReference">
    <w:name w:val="Intense Reference"/>
    <w:basedOn w:val="DefaultParagraphFont"/>
    <w:uiPriority w:val="32"/>
    <w:qFormat/>
    <w:rsid w:val="002B1BF2"/>
    <w:rPr>
      <w:b/>
      <w:bCs/>
      <w:color w:val="76923C" w:themeColor="accent3" w:themeShade="BF"/>
      <w:u w:val="single" w:color="9BBB59" w:themeColor="accent3"/>
    </w:rPr>
  </w:style>
  <w:style w:type="character" w:styleId="BookTitle">
    <w:name w:val="Book Title"/>
    <w:basedOn w:val="DefaultParagraphFont"/>
    <w:uiPriority w:val="33"/>
    <w:qFormat/>
    <w:rsid w:val="002B1BF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B1BF2"/>
    <w:pPr>
      <w:outlineLvl w:val="9"/>
    </w:pPr>
    <w:rPr>
      <w:lang w:bidi="en-US"/>
    </w:rPr>
  </w:style>
  <w:style w:type="character" w:customStyle="1" w:styleId="ListParagraphChar">
    <w:name w:val="List Paragraph Char"/>
    <w:basedOn w:val="DefaultParagraphFont"/>
    <w:link w:val="ListParagraph"/>
    <w:uiPriority w:val="34"/>
    <w:locked/>
    <w:rsid w:val="008A0302"/>
    <w:rPr>
      <w:sz w:val="20"/>
    </w:rPr>
  </w:style>
  <w:style w:type="table" w:customStyle="1" w:styleId="GridTable4-Accent11">
    <w:name w:val="Grid Table 4 - Accent 11"/>
    <w:basedOn w:val="TableNormal"/>
    <w:uiPriority w:val="49"/>
    <w:rsid w:val="00BB3268"/>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1">
    <w:name w:val="Grid Table 4 - Accent 51"/>
    <w:basedOn w:val="TableNormal"/>
    <w:uiPriority w:val="49"/>
    <w:rsid w:val="00C40E86"/>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BodyText11">
    <w:name w:val="Body Text11"/>
    <w:basedOn w:val="ListParagraph"/>
    <w:qFormat/>
    <w:rsid w:val="00AC1296"/>
    <w:pPr>
      <w:spacing w:after="120"/>
      <w:ind w:left="0"/>
      <w:contextualSpacing w:val="0"/>
      <w:jc w:val="both"/>
    </w:pPr>
    <w:rPr>
      <w:rFonts w:ascii="Calibri" w:eastAsia="Times New Roman" w:hAnsi="Calibri" w:cs="Calibri"/>
      <w:color w:val="00000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4401">
      <w:bodyDiv w:val="1"/>
      <w:marLeft w:val="30"/>
      <w:marRight w:val="30"/>
      <w:marTop w:val="0"/>
      <w:marBottom w:val="0"/>
      <w:divBdr>
        <w:top w:val="none" w:sz="0" w:space="0" w:color="auto"/>
        <w:left w:val="none" w:sz="0" w:space="0" w:color="auto"/>
        <w:bottom w:val="none" w:sz="0" w:space="0" w:color="auto"/>
        <w:right w:val="none" w:sz="0" w:space="0" w:color="auto"/>
      </w:divBdr>
      <w:divsChild>
        <w:div w:id="562065843">
          <w:marLeft w:val="0"/>
          <w:marRight w:val="0"/>
          <w:marTop w:val="0"/>
          <w:marBottom w:val="0"/>
          <w:divBdr>
            <w:top w:val="none" w:sz="0" w:space="0" w:color="auto"/>
            <w:left w:val="none" w:sz="0" w:space="0" w:color="auto"/>
            <w:bottom w:val="none" w:sz="0" w:space="0" w:color="auto"/>
            <w:right w:val="none" w:sz="0" w:space="0" w:color="auto"/>
          </w:divBdr>
          <w:divsChild>
            <w:div w:id="1916087433">
              <w:marLeft w:val="0"/>
              <w:marRight w:val="0"/>
              <w:marTop w:val="0"/>
              <w:marBottom w:val="0"/>
              <w:divBdr>
                <w:top w:val="none" w:sz="0" w:space="0" w:color="auto"/>
                <w:left w:val="none" w:sz="0" w:space="0" w:color="auto"/>
                <w:bottom w:val="none" w:sz="0" w:space="0" w:color="auto"/>
                <w:right w:val="none" w:sz="0" w:space="0" w:color="auto"/>
              </w:divBdr>
              <w:divsChild>
                <w:div w:id="1097403516">
                  <w:marLeft w:val="180"/>
                  <w:marRight w:val="0"/>
                  <w:marTop w:val="0"/>
                  <w:marBottom w:val="0"/>
                  <w:divBdr>
                    <w:top w:val="none" w:sz="0" w:space="0" w:color="auto"/>
                    <w:left w:val="none" w:sz="0" w:space="0" w:color="auto"/>
                    <w:bottom w:val="none" w:sz="0" w:space="0" w:color="auto"/>
                    <w:right w:val="none" w:sz="0" w:space="0" w:color="auto"/>
                  </w:divBdr>
                  <w:divsChild>
                    <w:div w:id="11944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253">
      <w:bodyDiv w:val="1"/>
      <w:marLeft w:val="0"/>
      <w:marRight w:val="0"/>
      <w:marTop w:val="0"/>
      <w:marBottom w:val="0"/>
      <w:divBdr>
        <w:top w:val="none" w:sz="0" w:space="0" w:color="auto"/>
        <w:left w:val="none" w:sz="0" w:space="0" w:color="auto"/>
        <w:bottom w:val="none" w:sz="0" w:space="0" w:color="auto"/>
        <w:right w:val="none" w:sz="0" w:space="0" w:color="auto"/>
      </w:divBdr>
    </w:div>
    <w:div w:id="23479565">
      <w:bodyDiv w:val="1"/>
      <w:marLeft w:val="0"/>
      <w:marRight w:val="0"/>
      <w:marTop w:val="0"/>
      <w:marBottom w:val="0"/>
      <w:divBdr>
        <w:top w:val="none" w:sz="0" w:space="0" w:color="auto"/>
        <w:left w:val="none" w:sz="0" w:space="0" w:color="auto"/>
        <w:bottom w:val="none" w:sz="0" w:space="0" w:color="auto"/>
        <w:right w:val="none" w:sz="0" w:space="0" w:color="auto"/>
      </w:divBdr>
    </w:div>
    <w:div w:id="23790322">
      <w:bodyDiv w:val="1"/>
      <w:marLeft w:val="0"/>
      <w:marRight w:val="0"/>
      <w:marTop w:val="0"/>
      <w:marBottom w:val="0"/>
      <w:divBdr>
        <w:top w:val="none" w:sz="0" w:space="0" w:color="auto"/>
        <w:left w:val="none" w:sz="0" w:space="0" w:color="auto"/>
        <w:bottom w:val="none" w:sz="0" w:space="0" w:color="auto"/>
        <w:right w:val="none" w:sz="0" w:space="0" w:color="auto"/>
      </w:divBdr>
    </w:div>
    <w:div w:id="24866550">
      <w:bodyDiv w:val="1"/>
      <w:marLeft w:val="0"/>
      <w:marRight w:val="0"/>
      <w:marTop w:val="0"/>
      <w:marBottom w:val="0"/>
      <w:divBdr>
        <w:top w:val="none" w:sz="0" w:space="0" w:color="auto"/>
        <w:left w:val="none" w:sz="0" w:space="0" w:color="auto"/>
        <w:bottom w:val="none" w:sz="0" w:space="0" w:color="auto"/>
        <w:right w:val="none" w:sz="0" w:space="0" w:color="auto"/>
      </w:divBdr>
    </w:div>
    <w:div w:id="33892805">
      <w:bodyDiv w:val="1"/>
      <w:marLeft w:val="0"/>
      <w:marRight w:val="0"/>
      <w:marTop w:val="0"/>
      <w:marBottom w:val="0"/>
      <w:divBdr>
        <w:top w:val="none" w:sz="0" w:space="0" w:color="auto"/>
        <w:left w:val="none" w:sz="0" w:space="0" w:color="auto"/>
        <w:bottom w:val="none" w:sz="0" w:space="0" w:color="auto"/>
        <w:right w:val="none" w:sz="0" w:space="0" w:color="auto"/>
      </w:divBdr>
    </w:div>
    <w:div w:id="36124903">
      <w:bodyDiv w:val="1"/>
      <w:marLeft w:val="0"/>
      <w:marRight w:val="0"/>
      <w:marTop w:val="0"/>
      <w:marBottom w:val="0"/>
      <w:divBdr>
        <w:top w:val="none" w:sz="0" w:space="0" w:color="auto"/>
        <w:left w:val="none" w:sz="0" w:space="0" w:color="auto"/>
        <w:bottom w:val="none" w:sz="0" w:space="0" w:color="auto"/>
        <w:right w:val="none" w:sz="0" w:space="0" w:color="auto"/>
      </w:divBdr>
    </w:div>
    <w:div w:id="38287535">
      <w:bodyDiv w:val="1"/>
      <w:marLeft w:val="0"/>
      <w:marRight w:val="0"/>
      <w:marTop w:val="0"/>
      <w:marBottom w:val="0"/>
      <w:divBdr>
        <w:top w:val="none" w:sz="0" w:space="0" w:color="auto"/>
        <w:left w:val="none" w:sz="0" w:space="0" w:color="auto"/>
        <w:bottom w:val="none" w:sz="0" w:space="0" w:color="auto"/>
        <w:right w:val="none" w:sz="0" w:space="0" w:color="auto"/>
      </w:divBdr>
    </w:div>
    <w:div w:id="44451273">
      <w:bodyDiv w:val="1"/>
      <w:marLeft w:val="0"/>
      <w:marRight w:val="0"/>
      <w:marTop w:val="0"/>
      <w:marBottom w:val="0"/>
      <w:divBdr>
        <w:top w:val="none" w:sz="0" w:space="0" w:color="auto"/>
        <w:left w:val="none" w:sz="0" w:space="0" w:color="auto"/>
        <w:bottom w:val="none" w:sz="0" w:space="0" w:color="auto"/>
        <w:right w:val="none" w:sz="0" w:space="0" w:color="auto"/>
      </w:divBdr>
    </w:div>
    <w:div w:id="45759215">
      <w:bodyDiv w:val="1"/>
      <w:marLeft w:val="0"/>
      <w:marRight w:val="0"/>
      <w:marTop w:val="0"/>
      <w:marBottom w:val="0"/>
      <w:divBdr>
        <w:top w:val="none" w:sz="0" w:space="0" w:color="auto"/>
        <w:left w:val="none" w:sz="0" w:space="0" w:color="auto"/>
        <w:bottom w:val="none" w:sz="0" w:space="0" w:color="auto"/>
        <w:right w:val="none" w:sz="0" w:space="0" w:color="auto"/>
      </w:divBdr>
    </w:div>
    <w:div w:id="45882693">
      <w:bodyDiv w:val="1"/>
      <w:marLeft w:val="0"/>
      <w:marRight w:val="0"/>
      <w:marTop w:val="0"/>
      <w:marBottom w:val="0"/>
      <w:divBdr>
        <w:top w:val="none" w:sz="0" w:space="0" w:color="auto"/>
        <w:left w:val="none" w:sz="0" w:space="0" w:color="auto"/>
        <w:bottom w:val="none" w:sz="0" w:space="0" w:color="auto"/>
        <w:right w:val="none" w:sz="0" w:space="0" w:color="auto"/>
      </w:divBdr>
    </w:div>
    <w:div w:id="67464097">
      <w:bodyDiv w:val="1"/>
      <w:marLeft w:val="0"/>
      <w:marRight w:val="0"/>
      <w:marTop w:val="0"/>
      <w:marBottom w:val="0"/>
      <w:divBdr>
        <w:top w:val="none" w:sz="0" w:space="0" w:color="auto"/>
        <w:left w:val="none" w:sz="0" w:space="0" w:color="auto"/>
        <w:bottom w:val="none" w:sz="0" w:space="0" w:color="auto"/>
        <w:right w:val="none" w:sz="0" w:space="0" w:color="auto"/>
      </w:divBdr>
    </w:div>
    <w:div w:id="70472856">
      <w:bodyDiv w:val="1"/>
      <w:marLeft w:val="0"/>
      <w:marRight w:val="0"/>
      <w:marTop w:val="0"/>
      <w:marBottom w:val="0"/>
      <w:divBdr>
        <w:top w:val="none" w:sz="0" w:space="0" w:color="auto"/>
        <w:left w:val="none" w:sz="0" w:space="0" w:color="auto"/>
        <w:bottom w:val="none" w:sz="0" w:space="0" w:color="auto"/>
        <w:right w:val="none" w:sz="0" w:space="0" w:color="auto"/>
      </w:divBdr>
    </w:div>
    <w:div w:id="102307461">
      <w:bodyDiv w:val="1"/>
      <w:marLeft w:val="0"/>
      <w:marRight w:val="0"/>
      <w:marTop w:val="0"/>
      <w:marBottom w:val="0"/>
      <w:divBdr>
        <w:top w:val="none" w:sz="0" w:space="0" w:color="auto"/>
        <w:left w:val="none" w:sz="0" w:space="0" w:color="auto"/>
        <w:bottom w:val="none" w:sz="0" w:space="0" w:color="auto"/>
        <w:right w:val="none" w:sz="0" w:space="0" w:color="auto"/>
      </w:divBdr>
    </w:div>
    <w:div w:id="108011003">
      <w:bodyDiv w:val="1"/>
      <w:marLeft w:val="0"/>
      <w:marRight w:val="0"/>
      <w:marTop w:val="0"/>
      <w:marBottom w:val="0"/>
      <w:divBdr>
        <w:top w:val="none" w:sz="0" w:space="0" w:color="auto"/>
        <w:left w:val="none" w:sz="0" w:space="0" w:color="auto"/>
        <w:bottom w:val="none" w:sz="0" w:space="0" w:color="auto"/>
        <w:right w:val="none" w:sz="0" w:space="0" w:color="auto"/>
      </w:divBdr>
    </w:div>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85150196">
          <w:marLeft w:val="360"/>
          <w:marRight w:val="0"/>
          <w:marTop w:val="0"/>
          <w:marBottom w:val="0"/>
          <w:divBdr>
            <w:top w:val="none" w:sz="0" w:space="0" w:color="auto"/>
            <w:left w:val="none" w:sz="0" w:space="0" w:color="auto"/>
            <w:bottom w:val="none" w:sz="0" w:space="0" w:color="auto"/>
            <w:right w:val="none" w:sz="0" w:space="0" w:color="auto"/>
          </w:divBdr>
        </w:div>
        <w:div w:id="116149829">
          <w:marLeft w:val="360"/>
          <w:marRight w:val="0"/>
          <w:marTop w:val="0"/>
          <w:marBottom w:val="0"/>
          <w:divBdr>
            <w:top w:val="none" w:sz="0" w:space="0" w:color="auto"/>
            <w:left w:val="none" w:sz="0" w:space="0" w:color="auto"/>
            <w:bottom w:val="none" w:sz="0" w:space="0" w:color="auto"/>
            <w:right w:val="none" w:sz="0" w:space="0" w:color="auto"/>
          </w:divBdr>
        </w:div>
        <w:div w:id="1654531218">
          <w:marLeft w:val="360"/>
          <w:marRight w:val="0"/>
          <w:marTop w:val="0"/>
          <w:marBottom w:val="0"/>
          <w:divBdr>
            <w:top w:val="none" w:sz="0" w:space="0" w:color="auto"/>
            <w:left w:val="none" w:sz="0" w:space="0" w:color="auto"/>
            <w:bottom w:val="none" w:sz="0" w:space="0" w:color="auto"/>
            <w:right w:val="none" w:sz="0" w:space="0" w:color="auto"/>
          </w:divBdr>
        </w:div>
      </w:divsChild>
    </w:div>
    <w:div w:id="159349227">
      <w:bodyDiv w:val="1"/>
      <w:marLeft w:val="0"/>
      <w:marRight w:val="0"/>
      <w:marTop w:val="0"/>
      <w:marBottom w:val="0"/>
      <w:divBdr>
        <w:top w:val="none" w:sz="0" w:space="0" w:color="auto"/>
        <w:left w:val="none" w:sz="0" w:space="0" w:color="auto"/>
        <w:bottom w:val="none" w:sz="0" w:space="0" w:color="auto"/>
        <w:right w:val="none" w:sz="0" w:space="0" w:color="auto"/>
      </w:divBdr>
    </w:div>
    <w:div w:id="166142344">
      <w:bodyDiv w:val="1"/>
      <w:marLeft w:val="0"/>
      <w:marRight w:val="0"/>
      <w:marTop w:val="0"/>
      <w:marBottom w:val="0"/>
      <w:divBdr>
        <w:top w:val="none" w:sz="0" w:space="0" w:color="auto"/>
        <w:left w:val="none" w:sz="0" w:space="0" w:color="auto"/>
        <w:bottom w:val="none" w:sz="0" w:space="0" w:color="auto"/>
        <w:right w:val="none" w:sz="0" w:space="0" w:color="auto"/>
      </w:divBdr>
    </w:div>
    <w:div w:id="181481566">
      <w:bodyDiv w:val="1"/>
      <w:marLeft w:val="0"/>
      <w:marRight w:val="0"/>
      <w:marTop w:val="0"/>
      <w:marBottom w:val="0"/>
      <w:divBdr>
        <w:top w:val="none" w:sz="0" w:space="0" w:color="auto"/>
        <w:left w:val="none" w:sz="0" w:space="0" w:color="auto"/>
        <w:bottom w:val="none" w:sz="0" w:space="0" w:color="auto"/>
        <w:right w:val="none" w:sz="0" w:space="0" w:color="auto"/>
      </w:divBdr>
    </w:div>
    <w:div w:id="186411124">
      <w:bodyDiv w:val="1"/>
      <w:marLeft w:val="0"/>
      <w:marRight w:val="0"/>
      <w:marTop w:val="0"/>
      <w:marBottom w:val="0"/>
      <w:divBdr>
        <w:top w:val="none" w:sz="0" w:space="0" w:color="auto"/>
        <w:left w:val="none" w:sz="0" w:space="0" w:color="auto"/>
        <w:bottom w:val="none" w:sz="0" w:space="0" w:color="auto"/>
        <w:right w:val="none" w:sz="0" w:space="0" w:color="auto"/>
      </w:divBdr>
    </w:div>
    <w:div w:id="191653400">
      <w:bodyDiv w:val="1"/>
      <w:marLeft w:val="0"/>
      <w:marRight w:val="0"/>
      <w:marTop w:val="0"/>
      <w:marBottom w:val="0"/>
      <w:divBdr>
        <w:top w:val="none" w:sz="0" w:space="0" w:color="auto"/>
        <w:left w:val="none" w:sz="0" w:space="0" w:color="auto"/>
        <w:bottom w:val="none" w:sz="0" w:space="0" w:color="auto"/>
        <w:right w:val="none" w:sz="0" w:space="0" w:color="auto"/>
      </w:divBdr>
      <w:divsChild>
        <w:div w:id="854617400">
          <w:marLeft w:val="1080"/>
          <w:marRight w:val="0"/>
          <w:marTop w:val="120"/>
          <w:marBottom w:val="0"/>
          <w:divBdr>
            <w:top w:val="none" w:sz="0" w:space="0" w:color="auto"/>
            <w:left w:val="none" w:sz="0" w:space="0" w:color="auto"/>
            <w:bottom w:val="none" w:sz="0" w:space="0" w:color="auto"/>
            <w:right w:val="none" w:sz="0" w:space="0" w:color="auto"/>
          </w:divBdr>
        </w:div>
        <w:div w:id="959529018">
          <w:marLeft w:val="1627"/>
          <w:marRight w:val="0"/>
          <w:marTop w:val="120"/>
          <w:marBottom w:val="0"/>
          <w:divBdr>
            <w:top w:val="none" w:sz="0" w:space="0" w:color="auto"/>
            <w:left w:val="none" w:sz="0" w:space="0" w:color="auto"/>
            <w:bottom w:val="none" w:sz="0" w:space="0" w:color="auto"/>
            <w:right w:val="none" w:sz="0" w:space="0" w:color="auto"/>
          </w:divBdr>
        </w:div>
        <w:div w:id="164591918">
          <w:marLeft w:val="1080"/>
          <w:marRight w:val="0"/>
          <w:marTop w:val="120"/>
          <w:marBottom w:val="0"/>
          <w:divBdr>
            <w:top w:val="none" w:sz="0" w:space="0" w:color="auto"/>
            <w:left w:val="none" w:sz="0" w:space="0" w:color="auto"/>
            <w:bottom w:val="none" w:sz="0" w:space="0" w:color="auto"/>
            <w:right w:val="none" w:sz="0" w:space="0" w:color="auto"/>
          </w:divBdr>
        </w:div>
        <w:div w:id="333580916">
          <w:marLeft w:val="1627"/>
          <w:marRight w:val="0"/>
          <w:marTop w:val="120"/>
          <w:marBottom w:val="0"/>
          <w:divBdr>
            <w:top w:val="none" w:sz="0" w:space="0" w:color="auto"/>
            <w:left w:val="none" w:sz="0" w:space="0" w:color="auto"/>
            <w:bottom w:val="none" w:sz="0" w:space="0" w:color="auto"/>
            <w:right w:val="none" w:sz="0" w:space="0" w:color="auto"/>
          </w:divBdr>
        </w:div>
        <w:div w:id="57752081">
          <w:marLeft w:val="1627"/>
          <w:marRight w:val="0"/>
          <w:marTop w:val="120"/>
          <w:marBottom w:val="0"/>
          <w:divBdr>
            <w:top w:val="none" w:sz="0" w:space="0" w:color="auto"/>
            <w:left w:val="none" w:sz="0" w:space="0" w:color="auto"/>
            <w:bottom w:val="none" w:sz="0" w:space="0" w:color="auto"/>
            <w:right w:val="none" w:sz="0" w:space="0" w:color="auto"/>
          </w:divBdr>
        </w:div>
        <w:div w:id="1836336828">
          <w:marLeft w:val="1080"/>
          <w:marRight w:val="0"/>
          <w:marTop w:val="120"/>
          <w:marBottom w:val="0"/>
          <w:divBdr>
            <w:top w:val="none" w:sz="0" w:space="0" w:color="auto"/>
            <w:left w:val="none" w:sz="0" w:space="0" w:color="auto"/>
            <w:bottom w:val="none" w:sz="0" w:space="0" w:color="auto"/>
            <w:right w:val="none" w:sz="0" w:space="0" w:color="auto"/>
          </w:divBdr>
        </w:div>
        <w:div w:id="1424450399">
          <w:marLeft w:val="1627"/>
          <w:marRight w:val="0"/>
          <w:marTop w:val="120"/>
          <w:marBottom w:val="0"/>
          <w:divBdr>
            <w:top w:val="none" w:sz="0" w:space="0" w:color="auto"/>
            <w:left w:val="none" w:sz="0" w:space="0" w:color="auto"/>
            <w:bottom w:val="none" w:sz="0" w:space="0" w:color="auto"/>
            <w:right w:val="none" w:sz="0" w:space="0" w:color="auto"/>
          </w:divBdr>
        </w:div>
        <w:div w:id="1457603622">
          <w:marLeft w:val="1627"/>
          <w:marRight w:val="0"/>
          <w:marTop w:val="120"/>
          <w:marBottom w:val="0"/>
          <w:divBdr>
            <w:top w:val="none" w:sz="0" w:space="0" w:color="auto"/>
            <w:left w:val="none" w:sz="0" w:space="0" w:color="auto"/>
            <w:bottom w:val="none" w:sz="0" w:space="0" w:color="auto"/>
            <w:right w:val="none" w:sz="0" w:space="0" w:color="auto"/>
          </w:divBdr>
        </w:div>
      </w:divsChild>
    </w:div>
    <w:div w:id="193201097">
      <w:bodyDiv w:val="1"/>
      <w:marLeft w:val="0"/>
      <w:marRight w:val="0"/>
      <w:marTop w:val="0"/>
      <w:marBottom w:val="0"/>
      <w:divBdr>
        <w:top w:val="none" w:sz="0" w:space="0" w:color="auto"/>
        <w:left w:val="none" w:sz="0" w:space="0" w:color="auto"/>
        <w:bottom w:val="none" w:sz="0" w:space="0" w:color="auto"/>
        <w:right w:val="none" w:sz="0" w:space="0" w:color="auto"/>
      </w:divBdr>
    </w:div>
    <w:div w:id="199755364">
      <w:bodyDiv w:val="1"/>
      <w:marLeft w:val="0"/>
      <w:marRight w:val="0"/>
      <w:marTop w:val="0"/>
      <w:marBottom w:val="0"/>
      <w:divBdr>
        <w:top w:val="none" w:sz="0" w:space="0" w:color="auto"/>
        <w:left w:val="none" w:sz="0" w:space="0" w:color="auto"/>
        <w:bottom w:val="none" w:sz="0" w:space="0" w:color="auto"/>
        <w:right w:val="none" w:sz="0" w:space="0" w:color="auto"/>
      </w:divBdr>
    </w:div>
    <w:div w:id="199826193">
      <w:bodyDiv w:val="1"/>
      <w:marLeft w:val="0"/>
      <w:marRight w:val="0"/>
      <w:marTop w:val="0"/>
      <w:marBottom w:val="0"/>
      <w:divBdr>
        <w:top w:val="none" w:sz="0" w:space="0" w:color="auto"/>
        <w:left w:val="none" w:sz="0" w:space="0" w:color="auto"/>
        <w:bottom w:val="none" w:sz="0" w:space="0" w:color="auto"/>
        <w:right w:val="none" w:sz="0" w:space="0" w:color="auto"/>
      </w:divBdr>
    </w:div>
    <w:div w:id="201407251">
      <w:bodyDiv w:val="1"/>
      <w:marLeft w:val="0"/>
      <w:marRight w:val="0"/>
      <w:marTop w:val="0"/>
      <w:marBottom w:val="0"/>
      <w:divBdr>
        <w:top w:val="none" w:sz="0" w:space="0" w:color="auto"/>
        <w:left w:val="none" w:sz="0" w:space="0" w:color="auto"/>
        <w:bottom w:val="none" w:sz="0" w:space="0" w:color="auto"/>
        <w:right w:val="none" w:sz="0" w:space="0" w:color="auto"/>
      </w:divBdr>
    </w:div>
    <w:div w:id="203450973">
      <w:bodyDiv w:val="1"/>
      <w:marLeft w:val="0"/>
      <w:marRight w:val="0"/>
      <w:marTop w:val="0"/>
      <w:marBottom w:val="0"/>
      <w:divBdr>
        <w:top w:val="none" w:sz="0" w:space="0" w:color="auto"/>
        <w:left w:val="none" w:sz="0" w:space="0" w:color="auto"/>
        <w:bottom w:val="none" w:sz="0" w:space="0" w:color="auto"/>
        <w:right w:val="none" w:sz="0" w:space="0" w:color="auto"/>
      </w:divBdr>
      <w:divsChild>
        <w:div w:id="5984022">
          <w:marLeft w:val="1080"/>
          <w:marRight w:val="0"/>
          <w:marTop w:val="120"/>
          <w:marBottom w:val="0"/>
          <w:divBdr>
            <w:top w:val="none" w:sz="0" w:space="0" w:color="auto"/>
            <w:left w:val="none" w:sz="0" w:space="0" w:color="auto"/>
            <w:bottom w:val="none" w:sz="0" w:space="0" w:color="auto"/>
            <w:right w:val="none" w:sz="0" w:space="0" w:color="auto"/>
          </w:divBdr>
        </w:div>
        <w:div w:id="1230068961">
          <w:marLeft w:val="1080"/>
          <w:marRight w:val="0"/>
          <w:marTop w:val="120"/>
          <w:marBottom w:val="0"/>
          <w:divBdr>
            <w:top w:val="none" w:sz="0" w:space="0" w:color="auto"/>
            <w:left w:val="none" w:sz="0" w:space="0" w:color="auto"/>
            <w:bottom w:val="none" w:sz="0" w:space="0" w:color="auto"/>
            <w:right w:val="none" w:sz="0" w:space="0" w:color="auto"/>
          </w:divBdr>
        </w:div>
        <w:div w:id="1146699754">
          <w:marLeft w:val="1080"/>
          <w:marRight w:val="0"/>
          <w:marTop w:val="120"/>
          <w:marBottom w:val="0"/>
          <w:divBdr>
            <w:top w:val="none" w:sz="0" w:space="0" w:color="auto"/>
            <w:left w:val="none" w:sz="0" w:space="0" w:color="auto"/>
            <w:bottom w:val="none" w:sz="0" w:space="0" w:color="auto"/>
            <w:right w:val="none" w:sz="0" w:space="0" w:color="auto"/>
          </w:divBdr>
        </w:div>
      </w:divsChild>
    </w:div>
    <w:div w:id="207571634">
      <w:bodyDiv w:val="1"/>
      <w:marLeft w:val="0"/>
      <w:marRight w:val="0"/>
      <w:marTop w:val="0"/>
      <w:marBottom w:val="0"/>
      <w:divBdr>
        <w:top w:val="none" w:sz="0" w:space="0" w:color="auto"/>
        <w:left w:val="none" w:sz="0" w:space="0" w:color="auto"/>
        <w:bottom w:val="none" w:sz="0" w:space="0" w:color="auto"/>
        <w:right w:val="none" w:sz="0" w:space="0" w:color="auto"/>
      </w:divBdr>
      <w:divsChild>
        <w:div w:id="442579382">
          <w:marLeft w:val="360"/>
          <w:marRight w:val="0"/>
          <w:marTop w:val="400"/>
          <w:marBottom w:val="0"/>
          <w:divBdr>
            <w:top w:val="none" w:sz="0" w:space="0" w:color="auto"/>
            <w:left w:val="none" w:sz="0" w:space="0" w:color="auto"/>
            <w:bottom w:val="none" w:sz="0" w:space="0" w:color="auto"/>
            <w:right w:val="none" w:sz="0" w:space="0" w:color="auto"/>
          </w:divBdr>
        </w:div>
      </w:divsChild>
    </w:div>
    <w:div w:id="208422656">
      <w:bodyDiv w:val="1"/>
      <w:marLeft w:val="0"/>
      <w:marRight w:val="0"/>
      <w:marTop w:val="0"/>
      <w:marBottom w:val="0"/>
      <w:divBdr>
        <w:top w:val="none" w:sz="0" w:space="0" w:color="auto"/>
        <w:left w:val="none" w:sz="0" w:space="0" w:color="auto"/>
        <w:bottom w:val="none" w:sz="0" w:space="0" w:color="auto"/>
        <w:right w:val="none" w:sz="0" w:space="0" w:color="auto"/>
      </w:divBdr>
    </w:div>
    <w:div w:id="222525430">
      <w:bodyDiv w:val="1"/>
      <w:marLeft w:val="0"/>
      <w:marRight w:val="0"/>
      <w:marTop w:val="0"/>
      <w:marBottom w:val="0"/>
      <w:divBdr>
        <w:top w:val="none" w:sz="0" w:space="0" w:color="auto"/>
        <w:left w:val="none" w:sz="0" w:space="0" w:color="auto"/>
        <w:bottom w:val="none" w:sz="0" w:space="0" w:color="auto"/>
        <w:right w:val="none" w:sz="0" w:space="0" w:color="auto"/>
      </w:divBdr>
    </w:div>
    <w:div w:id="240917542">
      <w:bodyDiv w:val="1"/>
      <w:marLeft w:val="0"/>
      <w:marRight w:val="0"/>
      <w:marTop w:val="0"/>
      <w:marBottom w:val="0"/>
      <w:divBdr>
        <w:top w:val="none" w:sz="0" w:space="0" w:color="auto"/>
        <w:left w:val="none" w:sz="0" w:space="0" w:color="auto"/>
        <w:bottom w:val="none" w:sz="0" w:space="0" w:color="auto"/>
        <w:right w:val="none" w:sz="0" w:space="0" w:color="auto"/>
      </w:divBdr>
    </w:div>
    <w:div w:id="254945659">
      <w:bodyDiv w:val="1"/>
      <w:marLeft w:val="0"/>
      <w:marRight w:val="0"/>
      <w:marTop w:val="0"/>
      <w:marBottom w:val="0"/>
      <w:divBdr>
        <w:top w:val="none" w:sz="0" w:space="0" w:color="auto"/>
        <w:left w:val="none" w:sz="0" w:space="0" w:color="auto"/>
        <w:bottom w:val="none" w:sz="0" w:space="0" w:color="auto"/>
        <w:right w:val="none" w:sz="0" w:space="0" w:color="auto"/>
      </w:divBdr>
    </w:div>
    <w:div w:id="256061365">
      <w:bodyDiv w:val="1"/>
      <w:marLeft w:val="0"/>
      <w:marRight w:val="0"/>
      <w:marTop w:val="0"/>
      <w:marBottom w:val="0"/>
      <w:divBdr>
        <w:top w:val="none" w:sz="0" w:space="0" w:color="auto"/>
        <w:left w:val="none" w:sz="0" w:space="0" w:color="auto"/>
        <w:bottom w:val="none" w:sz="0" w:space="0" w:color="auto"/>
        <w:right w:val="none" w:sz="0" w:space="0" w:color="auto"/>
      </w:divBdr>
    </w:div>
    <w:div w:id="259610254">
      <w:bodyDiv w:val="1"/>
      <w:marLeft w:val="0"/>
      <w:marRight w:val="0"/>
      <w:marTop w:val="0"/>
      <w:marBottom w:val="0"/>
      <w:divBdr>
        <w:top w:val="none" w:sz="0" w:space="0" w:color="auto"/>
        <w:left w:val="none" w:sz="0" w:space="0" w:color="auto"/>
        <w:bottom w:val="none" w:sz="0" w:space="0" w:color="auto"/>
        <w:right w:val="none" w:sz="0" w:space="0" w:color="auto"/>
      </w:divBdr>
    </w:div>
    <w:div w:id="264583019">
      <w:bodyDiv w:val="1"/>
      <w:marLeft w:val="0"/>
      <w:marRight w:val="0"/>
      <w:marTop w:val="0"/>
      <w:marBottom w:val="0"/>
      <w:divBdr>
        <w:top w:val="none" w:sz="0" w:space="0" w:color="auto"/>
        <w:left w:val="none" w:sz="0" w:space="0" w:color="auto"/>
        <w:bottom w:val="none" w:sz="0" w:space="0" w:color="auto"/>
        <w:right w:val="none" w:sz="0" w:space="0" w:color="auto"/>
      </w:divBdr>
      <w:divsChild>
        <w:div w:id="387383673">
          <w:marLeft w:val="274"/>
          <w:marRight w:val="0"/>
          <w:marTop w:val="0"/>
          <w:marBottom w:val="0"/>
          <w:divBdr>
            <w:top w:val="none" w:sz="0" w:space="0" w:color="auto"/>
            <w:left w:val="none" w:sz="0" w:space="0" w:color="auto"/>
            <w:bottom w:val="none" w:sz="0" w:space="0" w:color="auto"/>
            <w:right w:val="none" w:sz="0" w:space="0" w:color="auto"/>
          </w:divBdr>
        </w:div>
        <w:div w:id="642853967">
          <w:marLeft w:val="446"/>
          <w:marRight w:val="0"/>
          <w:marTop w:val="0"/>
          <w:marBottom w:val="0"/>
          <w:divBdr>
            <w:top w:val="none" w:sz="0" w:space="0" w:color="auto"/>
            <w:left w:val="none" w:sz="0" w:space="0" w:color="auto"/>
            <w:bottom w:val="none" w:sz="0" w:space="0" w:color="auto"/>
            <w:right w:val="none" w:sz="0" w:space="0" w:color="auto"/>
          </w:divBdr>
        </w:div>
        <w:div w:id="672295830">
          <w:marLeft w:val="446"/>
          <w:marRight w:val="0"/>
          <w:marTop w:val="0"/>
          <w:marBottom w:val="0"/>
          <w:divBdr>
            <w:top w:val="none" w:sz="0" w:space="0" w:color="auto"/>
            <w:left w:val="none" w:sz="0" w:space="0" w:color="auto"/>
            <w:bottom w:val="none" w:sz="0" w:space="0" w:color="auto"/>
            <w:right w:val="none" w:sz="0" w:space="0" w:color="auto"/>
          </w:divBdr>
        </w:div>
      </w:divsChild>
    </w:div>
    <w:div w:id="274795491">
      <w:bodyDiv w:val="1"/>
      <w:marLeft w:val="0"/>
      <w:marRight w:val="0"/>
      <w:marTop w:val="0"/>
      <w:marBottom w:val="0"/>
      <w:divBdr>
        <w:top w:val="none" w:sz="0" w:space="0" w:color="auto"/>
        <w:left w:val="none" w:sz="0" w:space="0" w:color="auto"/>
        <w:bottom w:val="none" w:sz="0" w:space="0" w:color="auto"/>
        <w:right w:val="none" w:sz="0" w:space="0" w:color="auto"/>
      </w:divBdr>
    </w:div>
    <w:div w:id="279800903">
      <w:bodyDiv w:val="1"/>
      <w:marLeft w:val="0"/>
      <w:marRight w:val="0"/>
      <w:marTop w:val="0"/>
      <w:marBottom w:val="0"/>
      <w:divBdr>
        <w:top w:val="none" w:sz="0" w:space="0" w:color="auto"/>
        <w:left w:val="none" w:sz="0" w:space="0" w:color="auto"/>
        <w:bottom w:val="none" w:sz="0" w:space="0" w:color="auto"/>
        <w:right w:val="none" w:sz="0" w:space="0" w:color="auto"/>
      </w:divBdr>
    </w:div>
    <w:div w:id="297423072">
      <w:bodyDiv w:val="1"/>
      <w:marLeft w:val="0"/>
      <w:marRight w:val="0"/>
      <w:marTop w:val="0"/>
      <w:marBottom w:val="0"/>
      <w:divBdr>
        <w:top w:val="none" w:sz="0" w:space="0" w:color="auto"/>
        <w:left w:val="none" w:sz="0" w:space="0" w:color="auto"/>
        <w:bottom w:val="none" w:sz="0" w:space="0" w:color="auto"/>
        <w:right w:val="none" w:sz="0" w:space="0" w:color="auto"/>
      </w:divBdr>
    </w:div>
    <w:div w:id="300963431">
      <w:bodyDiv w:val="1"/>
      <w:marLeft w:val="0"/>
      <w:marRight w:val="0"/>
      <w:marTop w:val="0"/>
      <w:marBottom w:val="0"/>
      <w:divBdr>
        <w:top w:val="none" w:sz="0" w:space="0" w:color="auto"/>
        <w:left w:val="none" w:sz="0" w:space="0" w:color="auto"/>
        <w:bottom w:val="none" w:sz="0" w:space="0" w:color="auto"/>
        <w:right w:val="none" w:sz="0" w:space="0" w:color="auto"/>
      </w:divBdr>
    </w:div>
    <w:div w:id="313025850">
      <w:bodyDiv w:val="1"/>
      <w:marLeft w:val="0"/>
      <w:marRight w:val="0"/>
      <w:marTop w:val="0"/>
      <w:marBottom w:val="0"/>
      <w:divBdr>
        <w:top w:val="none" w:sz="0" w:space="0" w:color="auto"/>
        <w:left w:val="none" w:sz="0" w:space="0" w:color="auto"/>
        <w:bottom w:val="none" w:sz="0" w:space="0" w:color="auto"/>
        <w:right w:val="none" w:sz="0" w:space="0" w:color="auto"/>
      </w:divBdr>
      <w:divsChild>
        <w:div w:id="226109700">
          <w:marLeft w:val="274"/>
          <w:marRight w:val="0"/>
          <w:marTop w:val="120"/>
          <w:marBottom w:val="560"/>
          <w:divBdr>
            <w:top w:val="none" w:sz="0" w:space="0" w:color="auto"/>
            <w:left w:val="none" w:sz="0" w:space="0" w:color="auto"/>
            <w:bottom w:val="none" w:sz="0" w:space="0" w:color="auto"/>
            <w:right w:val="none" w:sz="0" w:space="0" w:color="auto"/>
          </w:divBdr>
        </w:div>
      </w:divsChild>
    </w:div>
    <w:div w:id="313415098">
      <w:bodyDiv w:val="1"/>
      <w:marLeft w:val="0"/>
      <w:marRight w:val="0"/>
      <w:marTop w:val="0"/>
      <w:marBottom w:val="0"/>
      <w:divBdr>
        <w:top w:val="none" w:sz="0" w:space="0" w:color="auto"/>
        <w:left w:val="none" w:sz="0" w:space="0" w:color="auto"/>
        <w:bottom w:val="none" w:sz="0" w:space="0" w:color="auto"/>
        <w:right w:val="none" w:sz="0" w:space="0" w:color="auto"/>
      </w:divBdr>
    </w:div>
    <w:div w:id="314914881">
      <w:bodyDiv w:val="1"/>
      <w:marLeft w:val="0"/>
      <w:marRight w:val="0"/>
      <w:marTop w:val="0"/>
      <w:marBottom w:val="0"/>
      <w:divBdr>
        <w:top w:val="none" w:sz="0" w:space="0" w:color="auto"/>
        <w:left w:val="none" w:sz="0" w:space="0" w:color="auto"/>
        <w:bottom w:val="none" w:sz="0" w:space="0" w:color="auto"/>
        <w:right w:val="none" w:sz="0" w:space="0" w:color="auto"/>
      </w:divBdr>
    </w:div>
    <w:div w:id="323944568">
      <w:bodyDiv w:val="1"/>
      <w:marLeft w:val="0"/>
      <w:marRight w:val="0"/>
      <w:marTop w:val="0"/>
      <w:marBottom w:val="0"/>
      <w:divBdr>
        <w:top w:val="none" w:sz="0" w:space="0" w:color="auto"/>
        <w:left w:val="none" w:sz="0" w:space="0" w:color="auto"/>
        <w:bottom w:val="none" w:sz="0" w:space="0" w:color="auto"/>
        <w:right w:val="none" w:sz="0" w:space="0" w:color="auto"/>
      </w:divBdr>
    </w:div>
    <w:div w:id="333999553">
      <w:bodyDiv w:val="1"/>
      <w:marLeft w:val="0"/>
      <w:marRight w:val="0"/>
      <w:marTop w:val="0"/>
      <w:marBottom w:val="0"/>
      <w:divBdr>
        <w:top w:val="none" w:sz="0" w:space="0" w:color="auto"/>
        <w:left w:val="none" w:sz="0" w:space="0" w:color="auto"/>
        <w:bottom w:val="none" w:sz="0" w:space="0" w:color="auto"/>
        <w:right w:val="none" w:sz="0" w:space="0" w:color="auto"/>
      </w:divBdr>
    </w:div>
    <w:div w:id="337124866">
      <w:bodyDiv w:val="1"/>
      <w:marLeft w:val="0"/>
      <w:marRight w:val="0"/>
      <w:marTop w:val="0"/>
      <w:marBottom w:val="0"/>
      <w:divBdr>
        <w:top w:val="none" w:sz="0" w:space="0" w:color="auto"/>
        <w:left w:val="none" w:sz="0" w:space="0" w:color="auto"/>
        <w:bottom w:val="none" w:sz="0" w:space="0" w:color="auto"/>
        <w:right w:val="none" w:sz="0" w:space="0" w:color="auto"/>
      </w:divBdr>
    </w:div>
    <w:div w:id="340550719">
      <w:bodyDiv w:val="1"/>
      <w:marLeft w:val="0"/>
      <w:marRight w:val="0"/>
      <w:marTop w:val="0"/>
      <w:marBottom w:val="0"/>
      <w:divBdr>
        <w:top w:val="none" w:sz="0" w:space="0" w:color="auto"/>
        <w:left w:val="none" w:sz="0" w:space="0" w:color="auto"/>
        <w:bottom w:val="none" w:sz="0" w:space="0" w:color="auto"/>
        <w:right w:val="none" w:sz="0" w:space="0" w:color="auto"/>
      </w:divBdr>
    </w:div>
    <w:div w:id="347298544">
      <w:bodyDiv w:val="1"/>
      <w:marLeft w:val="0"/>
      <w:marRight w:val="0"/>
      <w:marTop w:val="0"/>
      <w:marBottom w:val="0"/>
      <w:divBdr>
        <w:top w:val="none" w:sz="0" w:space="0" w:color="auto"/>
        <w:left w:val="none" w:sz="0" w:space="0" w:color="auto"/>
        <w:bottom w:val="none" w:sz="0" w:space="0" w:color="auto"/>
        <w:right w:val="none" w:sz="0" w:space="0" w:color="auto"/>
      </w:divBdr>
    </w:div>
    <w:div w:id="348064985">
      <w:bodyDiv w:val="1"/>
      <w:marLeft w:val="0"/>
      <w:marRight w:val="0"/>
      <w:marTop w:val="0"/>
      <w:marBottom w:val="0"/>
      <w:divBdr>
        <w:top w:val="none" w:sz="0" w:space="0" w:color="auto"/>
        <w:left w:val="none" w:sz="0" w:space="0" w:color="auto"/>
        <w:bottom w:val="none" w:sz="0" w:space="0" w:color="auto"/>
        <w:right w:val="none" w:sz="0" w:space="0" w:color="auto"/>
      </w:divBdr>
    </w:div>
    <w:div w:id="367070480">
      <w:bodyDiv w:val="1"/>
      <w:marLeft w:val="0"/>
      <w:marRight w:val="0"/>
      <w:marTop w:val="0"/>
      <w:marBottom w:val="0"/>
      <w:divBdr>
        <w:top w:val="none" w:sz="0" w:space="0" w:color="auto"/>
        <w:left w:val="none" w:sz="0" w:space="0" w:color="auto"/>
        <w:bottom w:val="none" w:sz="0" w:space="0" w:color="auto"/>
        <w:right w:val="none" w:sz="0" w:space="0" w:color="auto"/>
      </w:divBdr>
      <w:divsChild>
        <w:div w:id="1190875065">
          <w:marLeft w:val="446"/>
          <w:marRight w:val="0"/>
          <w:marTop w:val="120"/>
          <w:marBottom w:val="0"/>
          <w:divBdr>
            <w:top w:val="none" w:sz="0" w:space="0" w:color="auto"/>
            <w:left w:val="none" w:sz="0" w:space="0" w:color="auto"/>
            <w:bottom w:val="none" w:sz="0" w:space="0" w:color="auto"/>
            <w:right w:val="none" w:sz="0" w:space="0" w:color="auto"/>
          </w:divBdr>
        </w:div>
      </w:divsChild>
    </w:div>
    <w:div w:id="377048889">
      <w:bodyDiv w:val="1"/>
      <w:marLeft w:val="0"/>
      <w:marRight w:val="0"/>
      <w:marTop w:val="0"/>
      <w:marBottom w:val="0"/>
      <w:divBdr>
        <w:top w:val="none" w:sz="0" w:space="0" w:color="auto"/>
        <w:left w:val="none" w:sz="0" w:space="0" w:color="auto"/>
        <w:bottom w:val="none" w:sz="0" w:space="0" w:color="auto"/>
        <w:right w:val="none" w:sz="0" w:space="0" w:color="auto"/>
      </w:divBdr>
      <w:divsChild>
        <w:div w:id="1626040518">
          <w:marLeft w:val="734"/>
          <w:marRight w:val="0"/>
          <w:marTop w:val="240"/>
          <w:marBottom w:val="0"/>
          <w:divBdr>
            <w:top w:val="none" w:sz="0" w:space="0" w:color="auto"/>
            <w:left w:val="none" w:sz="0" w:space="0" w:color="auto"/>
            <w:bottom w:val="none" w:sz="0" w:space="0" w:color="auto"/>
            <w:right w:val="none" w:sz="0" w:space="0" w:color="auto"/>
          </w:divBdr>
        </w:div>
      </w:divsChild>
    </w:div>
    <w:div w:id="385762757">
      <w:bodyDiv w:val="1"/>
      <w:marLeft w:val="0"/>
      <w:marRight w:val="0"/>
      <w:marTop w:val="0"/>
      <w:marBottom w:val="0"/>
      <w:divBdr>
        <w:top w:val="none" w:sz="0" w:space="0" w:color="auto"/>
        <w:left w:val="none" w:sz="0" w:space="0" w:color="auto"/>
        <w:bottom w:val="none" w:sz="0" w:space="0" w:color="auto"/>
        <w:right w:val="none" w:sz="0" w:space="0" w:color="auto"/>
      </w:divBdr>
    </w:div>
    <w:div w:id="389622955">
      <w:bodyDiv w:val="1"/>
      <w:marLeft w:val="0"/>
      <w:marRight w:val="0"/>
      <w:marTop w:val="0"/>
      <w:marBottom w:val="0"/>
      <w:divBdr>
        <w:top w:val="none" w:sz="0" w:space="0" w:color="auto"/>
        <w:left w:val="none" w:sz="0" w:space="0" w:color="auto"/>
        <w:bottom w:val="none" w:sz="0" w:space="0" w:color="auto"/>
        <w:right w:val="none" w:sz="0" w:space="0" w:color="auto"/>
      </w:divBdr>
    </w:div>
    <w:div w:id="403995851">
      <w:bodyDiv w:val="1"/>
      <w:marLeft w:val="0"/>
      <w:marRight w:val="0"/>
      <w:marTop w:val="0"/>
      <w:marBottom w:val="0"/>
      <w:divBdr>
        <w:top w:val="none" w:sz="0" w:space="0" w:color="auto"/>
        <w:left w:val="none" w:sz="0" w:space="0" w:color="auto"/>
        <w:bottom w:val="none" w:sz="0" w:space="0" w:color="auto"/>
        <w:right w:val="none" w:sz="0" w:space="0" w:color="auto"/>
      </w:divBdr>
      <w:divsChild>
        <w:div w:id="1222868234">
          <w:marLeft w:val="547"/>
          <w:marRight w:val="0"/>
          <w:marTop w:val="144"/>
          <w:marBottom w:val="0"/>
          <w:divBdr>
            <w:top w:val="none" w:sz="0" w:space="0" w:color="auto"/>
            <w:left w:val="none" w:sz="0" w:space="0" w:color="auto"/>
            <w:bottom w:val="none" w:sz="0" w:space="0" w:color="auto"/>
            <w:right w:val="none" w:sz="0" w:space="0" w:color="auto"/>
          </w:divBdr>
        </w:div>
      </w:divsChild>
    </w:div>
    <w:div w:id="421490314">
      <w:bodyDiv w:val="1"/>
      <w:marLeft w:val="0"/>
      <w:marRight w:val="0"/>
      <w:marTop w:val="0"/>
      <w:marBottom w:val="0"/>
      <w:divBdr>
        <w:top w:val="none" w:sz="0" w:space="0" w:color="auto"/>
        <w:left w:val="none" w:sz="0" w:space="0" w:color="auto"/>
        <w:bottom w:val="none" w:sz="0" w:space="0" w:color="auto"/>
        <w:right w:val="none" w:sz="0" w:space="0" w:color="auto"/>
      </w:divBdr>
    </w:div>
    <w:div w:id="434251163">
      <w:bodyDiv w:val="1"/>
      <w:marLeft w:val="0"/>
      <w:marRight w:val="0"/>
      <w:marTop w:val="0"/>
      <w:marBottom w:val="0"/>
      <w:divBdr>
        <w:top w:val="none" w:sz="0" w:space="0" w:color="auto"/>
        <w:left w:val="none" w:sz="0" w:space="0" w:color="auto"/>
        <w:bottom w:val="none" w:sz="0" w:space="0" w:color="auto"/>
        <w:right w:val="none" w:sz="0" w:space="0" w:color="auto"/>
      </w:divBdr>
      <w:divsChild>
        <w:div w:id="926770414">
          <w:marLeft w:val="360"/>
          <w:marRight w:val="0"/>
          <w:marTop w:val="400"/>
          <w:marBottom w:val="0"/>
          <w:divBdr>
            <w:top w:val="none" w:sz="0" w:space="0" w:color="auto"/>
            <w:left w:val="none" w:sz="0" w:space="0" w:color="auto"/>
            <w:bottom w:val="none" w:sz="0" w:space="0" w:color="auto"/>
            <w:right w:val="none" w:sz="0" w:space="0" w:color="auto"/>
          </w:divBdr>
        </w:div>
      </w:divsChild>
    </w:div>
    <w:div w:id="438721173">
      <w:bodyDiv w:val="1"/>
      <w:marLeft w:val="0"/>
      <w:marRight w:val="0"/>
      <w:marTop w:val="0"/>
      <w:marBottom w:val="0"/>
      <w:divBdr>
        <w:top w:val="none" w:sz="0" w:space="0" w:color="auto"/>
        <w:left w:val="none" w:sz="0" w:space="0" w:color="auto"/>
        <w:bottom w:val="none" w:sz="0" w:space="0" w:color="auto"/>
        <w:right w:val="none" w:sz="0" w:space="0" w:color="auto"/>
      </w:divBdr>
    </w:div>
    <w:div w:id="453213360">
      <w:bodyDiv w:val="1"/>
      <w:marLeft w:val="0"/>
      <w:marRight w:val="0"/>
      <w:marTop w:val="0"/>
      <w:marBottom w:val="0"/>
      <w:divBdr>
        <w:top w:val="none" w:sz="0" w:space="0" w:color="auto"/>
        <w:left w:val="none" w:sz="0" w:space="0" w:color="auto"/>
        <w:bottom w:val="none" w:sz="0" w:space="0" w:color="auto"/>
        <w:right w:val="none" w:sz="0" w:space="0" w:color="auto"/>
      </w:divBdr>
    </w:div>
    <w:div w:id="467939889">
      <w:bodyDiv w:val="1"/>
      <w:marLeft w:val="0"/>
      <w:marRight w:val="0"/>
      <w:marTop w:val="0"/>
      <w:marBottom w:val="0"/>
      <w:divBdr>
        <w:top w:val="none" w:sz="0" w:space="0" w:color="auto"/>
        <w:left w:val="none" w:sz="0" w:space="0" w:color="auto"/>
        <w:bottom w:val="none" w:sz="0" w:space="0" w:color="auto"/>
        <w:right w:val="none" w:sz="0" w:space="0" w:color="auto"/>
      </w:divBdr>
    </w:div>
    <w:div w:id="472602904">
      <w:bodyDiv w:val="1"/>
      <w:marLeft w:val="0"/>
      <w:marRight w:val="0"/>
      <w:marTop w:val="0"/>
      <w:marBottom w:val="0"/>
      <w:divBdr>
        <w:top w:val="none" w:sz="0" w:space="0" w:color="auto"/>
        <w:left w:val="none" w:sz="0" w:space="0" w:color="auto"/>
        <w:bottom w:val="none" w:sz="0" w:space="0" w:color="auto"/>
        <w:right w:val="none" w:sz="0" w:space="0" w:color="auto"/>
      </w:divBdr>
      <w:divsChild>
        <w:div w:id="1696420917">
          <w:marLeft w:val="86"/>
          <w:marRight w:val="0"/>
          <w:marTop w:val="0"/>
          <w:marBottom w:val="0"/>
          <w:divBdr>
            <w:top w:val="none" w:sz="0" w:space="0" w:color="auto"/>
            <w:left w:val="none" w:sz="0" w:space="0" w:color="auto"/>
            <w:bottom w:val="none" w:sz="0" w:space="0" w:color="auto"/>
            <w:right w:val="none" w:sz="0" w:space="0" w:color="auto"/>
          </w:divBdr>
        </w:div>
      </w:divsChild>
    </w:div>
    <w:div w:id="483395593">
      <w:bodyDiv w:val="1"/>
      <w:marLeft w:val="0"/>
      <w:marRight w:val="0"/>
      <w:marTop w:val="0"/>
      <w:marBottom w:val="0"/>
      <w:divBdr>
        <w:top w:val="none" w:sz="0" w:space="0" w:color="auto"/>
        <w:left w:val="none" w:sz="0" w:space="0" w:color="auto"/>
        <w:bottom w:val="none" w:sz="0" w:space="0" w:color="auto"/>
        <w:right w:val="none" w:sz="0" w:space="0" w:color="auto"/>
      </w:divBdr>
    </w:div>
    <w:div w:id="491142873">
      <w:bodyDiv w:val="1"/>
      <w:marLeft w:val="0"/>
      <w:marRight w:val="0"/>
      <w:marTop w:val="0"/>
      <w:marBottom w:val="0"/>
      <w:divBdr>
        <w:top w:val="none" w:sz="0" w:space="0" w:color="auto"/>
        <w:left w:val="none" w:sz="0" w:space="0" w:color="auto"/>
        <w:bottom w:val="none" w:sz="0" w:space="0" w:color="auto"/>
        <w:right w:val="none" w:sz="0" w:space="0" w:color="auto"/>
      </w:divBdr>
    </w:div>
    <w:div w:id="491213027">
      <w:bodyDiv w:val="1"/>
      <w:marLeft w:val="0"/>
      <w:marRight w:val="0"/>
      <w:marTop w:val="0"/>
      <w:marBottom w:val="0"/>
      <w:divBdr>
        <w:top w:val="none" w:sz="0" w:space="0" w:color="auto"/>
        <w:left w:val="none" w:sz="0" w:space="0" w:color="auto"/>
        <w:bottom w:val="none" w:sz="0" w:space="0" w:color="auto"/>
        <w:right w:val="none" w:sz="0" w:space="0" w:color="auto"/>
      </w:divBdr>
    </w:div>
    <w:div w:id="494229001">
      <w:bodyDiv w:val="1"/>
      <w:marLeft w:val="0"/>
      <w:marRight w:val="0"/>
      <w:marTop w:val="0"/>
      <w:marBottom w:val="0"/>
      <w:divBdr>
        <w:top w:val="none" w:sz="0" w:space="0" w:color="auto"/>
        <w:left w:val="none" w:sz="0" w:space="0" w:color="auto"/>
        <w:bottom w:val="none" w:sz="0" w:space="0" w:color="auto"/>
        <w:right w:val="none" w:sz="0" w:space="0" w:color="auto"/>
      </w:divBdr>
    </w:div>
    <w:div w:id="507453682">
      <w:bodyDiv w:val="1"/>
      <w:marLeft w:val="0"/>
      <w:marRight w:val="0"/>
      <w:marTop w:val="0"/>
      <w:marBottom w:val="0"/>
      <w:divBdr>
        <w:top w:val="none" w:sz="0" w:space="0" w:color="auto"/>
        <w:left w:val="none" w:sz="0" w:space="0" w:color="auto"/>
        <w:bottom w:val="none" w:sz="0" w:space="0" w:color="auto"/>
        <w:right w:val="none" w:sz="0" w:space="0" w:color="auto"/>
      </w:divBdr>
    </w:div>
    <w:div w:id="508250067">
      <w:bodyDiv w:val="1"/>
      <w:marLeft w:val="0"/>
      <w:marRight w:val="0"/>
      <w:marTop w:val="0"/>
      <w:marBottom w:val="0"/>
      <w:divBdr>
        <w:top w:val="none" w:sz="0" w:space="0" w:color="auto"/>
        <w:left w:val="none" w:sz="0" w:space="0" w:color="auto"/>
        <w:bottom w:val="none" w:sz="0" w:space="0" w:color="auto"/>
        <w:right w:val="none" w:sz="0" w:space="0" w:color="auto"/>
      </w:divBdr>
    </w:div>
    <w:div w:id="510876294">
      <w:bodyDiv w:val="1"/>
      <w:marLeft w:val="0"/>
      <w:marRight w:val="0"/>
      <w:marTop w:val="0"/>
      <w:marBottom w:val="0"/>
      <w:divBdr>
        <w:top w:val="none" w:sz="0" w:space="0" w:color="auto"/>
        <w:left w:val="none" w:sz="0" w:space="0" w:color="auto"/>
        <w:bottom w:val="none" w:sz="0" w:space="0" w:color="auto"/>
        <w:right w:val="none" w:sz="0" w:space="0" w:color="auto"/>
      </w:divBdr>
    </w:div>
    <w:div w:id="537864496">
      <w:bodyDiv w:val="1"/>
      <w:marLeft w:val="0"/>
      <w:marRight w:val="0"/>
      <w:marTop w:val="0"/>
      <w:marBottom w:val="0"/>
      <w:divBdr>
        <w:top w:val="none" w:sz="0" w:space="0" w:color="auto"/>
        <w:left w:val="none" w:sz="0" w:space="0" w:color="auto"/>
        <w:bottom w:val="none" w:sz="0" w:space="0" w:color="auto"/>
        <w:right w:val="none" w:sz="0" w:space="0" w:color="auto"/>
      </w:divBdr>
    </w:div>
    <w:div w:id="558521780">
      <w:bodyDiv w:val="1"/>
      <w:marLeft w:val="0"/>
      <w:marRight w:val="0"/>
      <w:marTop w:val="0"/>
      <w:marBottom w:val="0"/>
      <w:divBdr>
        <w:top w:val="none" w:sz="0" w:space="0" w:color="auto"/>
        <w:left w:val="none" w:sz="0" w:space="0" w:color="auto"/>
        <w:bottom w:val="none" w:sz="0" w:space="0" w:color="auto"/>
        <w:right w:val="none" w:sz="0" w:space="0" w:color="auto"/>
      </w:divBdr>
      <w:divsChild>
        <w:div w:id="1812821838">
          <w:marLeft w:val="547"/>
          <w:marRight w:val="0"/>
          <w:marTop w:val="0"/>
          <w:marBottom w:val="0"/>
          <w:divBdr>
            <w:top w:val="none" w:sz="0" w:space="0" w:color="auto"/>
            <w:left w:val="none" w:sz="0" w:space="0" w:color="auto"/>
            <w:bottom w:val="none" w:sz="0" w:space="0" w:color="auto"/>
            <w:right w:val="none" w:sz="0" w:space="0" w:color="auto"/>
          </w:divBdr>
        </w:div>
        <w:div w:id="1642032876">
          <w:marLeft w:val="547"/>
          <w:marRight w:val="0"/>
          <w:marTop w:val="0"/>
          <w:marBottom w:val="0"/>
          <w:divBdr>
            <w:top w:val="none" w:sz="0" w:space="0" w:color="auto"/>
            <w:left w:val="none" w:sz="0" w:space="0" w:color="auto"/>
            <w:bottom w:val="none" w:sz="0" w:space="0" w:color="auto"/>
            <w:right w:val="none" w:sz="0" w:space="0" w:color="auto"/>
          </w:divBdr>
        </w:div>
        <w:div w:id="1434284254">
          <w:marLeft w:val="547"/>
          <w:marRight w:val="0"/>
          <w:marTop w:val="0"/>
          <w:marBottom w:val="0"/>
          <w:divBdr>
            <w:top w:val="none" w:sz="0" w:space="0" w:color="auto"/>
            <w:left w:val="none" w:sz="0" w:space="0" w:color="auto"/>
            <w:bottom w:val="none" w:sz="0" w:space="0" w:color="auto"/>
            <w:right w:val="none" w:sz="0" w:space="0" w:color="auto"/>
          </w:divBdr>
        </w:div>
      </w:divsChild>
    </w:div>
    <w:div w:id="573710007">
      <w:bodyDiv w:val="1"/>
      <w:marLeft w:val="0"/>
      <w:marRight w:val="0"/>
      <w:marTop w:val="0"/>
      <w:marBottom w:val="0"/>
      <w:divBdr>
        <w:top w:val="none" w:sz="0" w:space="0" w:color="auto"/>
        <w:left w:val="none" w:sz="0" w:space="0" w:color="auto"/>
        <w:bottom w:val="none" w:sz="0" w:space="0" w:color="auto"/>
        <w:right w:val="none" w:sz="0" w:space="0" w:color="auto"/>
      </w:divBdr>
    </w:div>
    <w:div w:id="578056224">
      <w:bodyDiv w:val="1"/>
      <w:marLeft w:val="0"/>
      <w:marRight w:val="0"/>
      <w:marTop w:val="0"/>
      <w:marBottom w:val="0"/>
      <w:divBdr>
        <w:top w:val="none" w:sz="0" w:space="0" w:color="auto"/>
        <w:left w:val="none" w:sz="0" w:space="0" w:color="auto"/>
        <w:bottom w:val="none" w:sz="0" w:space="0" w:color="auto"/>
        <w:right w:val="none" w:sz="0" w:space="0" w:color="auto"/>
      </w:divBdr>
    </w:div>
    <w:div w:id="584192375">
      <w:bodyDiv w:val="1"/>
      <w:marLeft w:val="0"/>
      <w:marRight w:val="0"/>
      <w:marTop w:val="0"/>
      <w:marBottom w:val="0"/>
      <w:divBdr>
        <w:top w:val="none" w:sz="0" w:space="0" w:color="auto"/>
        <w:left w:val="none" w:sz="0" w:space="0" w:color="auto"/>
        <w:bottom w:val="none" w:sz="0" w:space="0" w:color="auto"/>
        <w:right w:val="none" w:sz="0" w:space="0" w:color="auto"/>
      </w:divBdr>
    </w:div>
    <w:div w:id="598022919">
      <w:bodyDiv w:val="1"/>
      <w:marLeft w:val="0"/>
      <w:marRight w:val="0"/>
      <w:marTop w:val="0"/>
      <w:marBottom w:val="0"/>
      <w:divBdr>
        <w:top w:val="none" w:sz="0" w:space="0" w:color="auto"/>
        <w:left w:val="none" w:sz="0" w:space="0" w:color="auto"/>
        <w:bottom w:val="none" w:sz="0" w:space="0" w:color="auto"/>
        <w:right w:val="none" w:sz="0" w:space="0" w:color="auto"/>
      </w:divBdr>
    </w:div>
    <w:div w:id="598176807">
      <w:bodyDiv w:val="1"/>
      <w:marLeft w:val="0"/>
      <w:marRight w:val="0"/>
      <w:marTop w:val="0"/>
      <w:marBottom w:val="0"/>
      <w:divBdr>
        <w:top w:val="none" w:sz="0" w:space="0" w:color="auto"/>
        <w:left w:val="none" w:sz="0" w:space="0" w:color="auto"/>
        <w:bottom w:val="none" w:sz="0" w:space="0" w:color="auto"/>
        <w:right w:val="none" w:sz="0" w:space="0" w:color="auto"/>
      </w:divBdr>
    </w:div>
    <w:div w:id="603154961">
      <w:bodyDiv w:val="1"/>
      <w:marLeft w:val="0"/>
      <w:marRight w:val="0"/>
      <w:marTop w:val="0"/>
      <w:marBottom w:val="0"/>
      <w:divBdr>
        <w:top w:val="none" w:sz="0" w:space="0" w:color="auto"/>
        <w:left w:val="none" w:sz="0" w:space="0" w:color="auto"/>
        <w:bottom w:val="none" w:sz="0" w:space="0" w:color="auto"/>
        <w:right w:val="none" w:sz="0" w:space="0" w:color="auto"/>
      </w:divBdr>
    </w:div>
    <w:div w:id="606736598">
      <w:bodyDiv w:val="1"/>
      <w:marLeft w:val="0"/>
      <w:marRight w:val="0"/>
      <w:marTop w:val="0"/>
      <w:marBottom w:val="0"/>
      <w:divBdr>
        <w:top w:val="none" w:sz="0" w:space="0" w:color="auto"/>
        <w:left w:val="none" w:sz="0" w:space="0" w:color="auto"/>
        <w:bottom w:val="none" w:sz="0" w:space="0" w:color="auto"/>
        <w:right w:val="none" w:sz="0" w:space="0" w:color="auto"/>
      </w:divBdr>
    </w:div>
    <w:div w:id="613633514">
      <w:bodyDiv w:val="1"/>
      <w:marLeft w:val="0"/>
      <w:marRight w:val="0"/>
      <w:marTop w:val="0"/>
      <w:marBottom w:val="0"/>
      <w:divBdr>
        <w:top w:val="none" w:sz="0" w:space="0" w:color="auto"/>
        <w:left w:val="none" w:sz="0" w:space="0" w:color="auto"/>
        <w:bottom w:val="none" w:sz="0" w:space="0" w:color="auto"/>
        <w:right w:val="none" w:sz="0" w:space="0" w:color="auto"/>
      </w:divBdr>
    </w:div>
    <w:div w:id="624384316">
      <w:bodyDiv w:val="1"/>
      <w:marLeft w:val="0"/>
      <w:marRight w:val="0"/>
      <w:marTop w:val="0"/>
      <w:marBottom w:val="0"/>
      <w:divBdr>
        <w:top w:val="none" w:sz="0" w:space="0" w:color="auto"/>
        <w:left w:val="none" w:sz="0" w:space="0" w:color="auto"/>
        <w:bottom w:val="none" w:sz="0" w:space="0" w:color="auto"/>
        <w:right w:val="none" w:sz="0" w:space="0" w:color="auto"/>
      </w:divBdr>
      <w:divsChild>
        <w:div w:id="173542882">
          <w:marLeft w:val="547"/>
          <w:marRight w:val="0"/>
          <w:marTop w:val="144"/>
          <w:marBottom w:val="0"/>
          <w:divBdr>
            <w:top w:val="none" w:sz="0" w:space="0" w:color="auto"/>
            <w:left w:val="none" w:sz="0" w:space="0" w:color="auto"/>
            <w:bottom w:val="none" w:sz="0" w:space="0" w:color="auto"/>
            <w:right w:val="none" w:sz="0" w:space="0" w:color="auto"/>
          </w:divBdr>
        </w:div>
      </w:divsChild>
    </w:div>
    <w:div w:id="639269206">
      <w:bodyDiv w:val="1"/>
      <w:marLeft w:val="0"/>
      <w:marRight w:val="0"/>
      <w:marTop w:val="0"/>
      <w:marBottom w:val="0"/>
      <w:divBdr>
        <w:top w:val="none" w:sz="0" w:space="0" w:color="auto"/>
        <w:left w:val="none" w:sz="0" w:space="0" w:color="auto"/>
        <w:bottom w:val="none" w:sz="0" w:space="0" w:color="auto"/>
        <w:right w:val="none" w:sz="0" w:space="0" w:color="auto"/>
      </w:divBdr>
      <w:divsChild>
        <w:div w:id="5714396">
          <w:marLeft w:val="1238"/>
          <w:marRight w:val="0"/>
          <w:marTop w:val="168"/>
          <w:marBottom w:val="0"/>
          <w:divBdr>
            <w:top w:val="none" w:sz="0" w:space="0" w:color="auto"/>
            <w:left w:val="none" w:sz="0" w:space="0" w:color="auto"/>
            <w:bottom w:val="none" w:sz="0" w:space="0" w:color="auto"/>
            <w:right w:val="none" w:sz="0" w:space="0" w:color="auto"/>
          </w:divBdr>
        </w:div>
        <w:div w:id="682249599">
          <w:marLeft w:val="1238"/>
          <w:marRight w:val="0"/>
          <w:marTop w:val="168"/>
          <w:marBottom w:val="0"/>
          <w:divBdr>
            <w:top w:val="none" w:sz="0" w:space="0" w:color="auto"/>
            <w:left w:val="none" w:sz="0" w:space="0" w:color="auto"/>
            <w:bottom w:val="none" w:sz="0" w:space="0" w:color="auto"/>
            <w:right w:val="none" w:sz="0" w:space="0" w:color="auto"/>
          </w:divBdr>
        </w:div>
        <w:div w:id="2062706756">
          <w:marLeft w:val="1238"/>
          <w:marRight w:val="0"/>
          <w:marTop w:val="168"/>
          <w:marBottom w:val="0"/>
          <w:divBdr>
            <w:top w:val="none" w:sz="0" w:space="0" w:color="auto"/>
            <w:left w:val="none" w:sz="0" w:space="0" w:color="auto"/>
            <w:bottom w:val="none" w:sz="0" w:space="0" w:color="auto"/>
            <w:right w:val="none" w:sz="0" w:space="0" w:color="auto"/>
          </w:divBdr>
        </w:div>
        <w:div w:id="446657431">
          <w:marLeft w:val="1238"/>
          <w:marRight w:val="0"/>
          <w:marTop w:val="168"/>
          <w:marBottom w:val="0"/>
          <w:divBdr>
            <w:top w:val="none" w:sz="0" w:space="0" w:color="auto"/>
            <w:left w:val="none" w:sz="0" w:space="0" w:color="auto"/>
            <w:bottom w:val="none" w:sz="0" w:space="0" w:color="auto"/>
            <w:right w:val="none" w:sz="0" w:space="0" w:color="auto"/>
          </w:divBdr>
        </w:div>
        <w:div w:id="585042665">
          <w:marLeft w:val="1238"/>
          <w:marRight w:val="0"/>
          <w:marTop w:val="168"/>
          <w:marBottom w:val="0"/>
          <w:divBdr>
            <w:top w:val="none" w:sz="0" w:space="0" w:color="auto"/>
            <w:left w:val="none" w:sz="0" w:space="0" w:color="auto"/>
            <w:bottom w:val="none" w:sz="0" w:space="0" w:color="auto"/>
            <w:right w:val="none" w:sz="0" w:space="0" w:color="auto"/>
          </w:divBdr>
        </w:div>
      </w:divsChild>
    </w:div>
    <w:div w:id="650866039">
      <w:bodyDiv w:val="1"/>
      <w:marLeft w:val="0"/>
      <w:marRight w:val="0"/>
      <w:marTop w:val="0"/>
      <w:marBottom w:val="0"/>
      <w:divBdr>
        <w:top w:val="none" w:sz="0" w:space="0" w:color="auto"/>
        <w:left w:val="none" w:sz="0" w:space="0" w:color="auto"/>
        <w:bottom w:val="none" w:sz="0" w:space="0" w:color="auto"/>
        <w:right w:val="none" w:sz="0" w:space="0" w:color="auto"/>
      </w:divBdr>
      <w:divsChild>
        <w:div w:id="646668461">
          <w:marLeft w:val="547"/>
          <w:marRight w:val="0"/>
          <w:marTop w:val="0"/>
          <w:marBottom w:val="0"/>
          <w:divBdr>
            <w:top w:val="none" w:sz="0" w:space="0" w:color="auto"/>
            <w:left w:val="none" w:sz="0" w:space="0" w:color="auto"/>
            <w:bottom w:val="none" w:sz="0" w:space="0" w:color="auto"/>
            <w:right w:val="none" w:sz="0" w:space="0" w:color="auto"/>
          </w:divBdr>
        </w:div>
        <w:div w:id="746194027">
          <w:marLeft w:val="547"/>
          <w:marRight w:val="0"/>
          <w:marTop w:val="0"/>
          <w:marBottom w:val="0"/>
          <w:divBdr>
            <w:top w:val="none" w:sz="0" w:space="0" w:color="auto"/>
            <w:left w:val="none" w:sz="0" w:space="0" w:color="auto"/>
            <w:bottom w:val="none" w:sz="0" w:space="0" w:color="auto"/>
            <w:right w:val="none" w:sz="0" w:space="0" w:color="auto"/>
          </w:divBdr>
        </w:div>
        <w:div w:id="565068486">
          <w:marLeft w:val="547"/>
          <w:marRight w:val="0"/>
          <w:marTop w:val="0"/>
          <w:marBottom w:val="0"/>
          <w:divBdr>
            <w:top w:val="none" w:sz="0" w:space="0" w:color="auto"/>
            <w:left w:val="none" w:sz="0" w:space="0" w:color="auto"/>
            <w:bottom w:val="none" w:sz="0" w:space="0" w:color="auto"/>
            <w:right w:val="none" w:sz="0" w:space="0" w:color="auto"/>
          </w:divBdr>
        </w:div>
        <w:div w:id="1973125082">
          <w:marLeft w:val="547"/>
          <w:marRight w:val="0"/>
          <w:marTop w:val="0"/>
          <w:marBottom w:val="0"/>
          <w:divBdr>
            <w:top w:val="none" w:sz="0" w:space="0" w:color="auto"/>
            <w:left w:val="none" w:sz="0" w:space="0" w:color="auto"/>
            <w:bottom w:val="none" w:sz="0" w:space="0" w:color="auto"/>
            <w:right w:val="none" w:sz="0" w:space="0" w:color="auto"/>
          </w:divBdr>
        </w:div>
        <w:div w:id="740449981">
          <w:marLeft w:val="547"/>
          <w:marRight w:val="0"/>
          <w:marTop w:val="0"/>
          <w:marBottom w:val="0"/>
          <w:divBdr>
            <w:top w:val="none" w:sz="0" w:space="0" w:color="auto"/>
            <w:left w:val="none" w:sz="0" w:space="0" w:color="auto"/>
            <w:bottom w:val="none" w:sz="0" w:space="0" w:color="auto"/>
            <w:right w:val="none" w:sz="0" w:space="0" w:color="auto"/>
          </w:divBdr>
        </w:div>
      </w:divsChild>
    </w:div>
    <w:div w:id="670446383">
      <w:bodyDiv w:val="1"/>
      <w:marLeft w:val="0"/>
      <w:marRight w:val="0"/>
      <w:marTop w:val="0"/>
      <w:marBottom w:val="0"/>
      <w:divBdr>
        <w:top w:val="none" w:sz="0" w:space="0" w:color="auto"/>
        <w:left w:val="none" w:sz="0" w:space="0" w:color="auto"/>
        <w:bottom w:val="none" w:sz="0" w:space="0" w:color="auto"/>
        <w:right w:val="none" w:sz="0" w:space="0" w:color="auto"/>
      </w:divBdr>
    </w:div>
    <w:div w:id="674500599">
      <w:bodyDiv w:val="1"/>
      <w:marLeft w:val="0"/>
      <w:marRight w:val="0"/>
      <w:marTop w:val="0"/>
      <w:marBottom w:val="0"/>
      <w:divBdr>
        <w:top w:val="none" w:sz="0" w:space="0" w:color="auto"/>
        <w:left w:val="none" w:sz="0" w:space="0" w:color="auto"/>
        <w:bottom w:val="none" w:sz="0" w:space="0" w:color="auto"/>
        <w:right w:val="none" w:sz="0" w:space="0" w:color="auto"/>
      </w:divBdr>
    </w:div>
    <w:div w:id="679233969">
      <w:bodyDiv w:val="1"/>
      <w:marLeft w:val="0"/>
      <w:marRight w:val="0"/>
      <w:marTop w:val="0"/>
      <w:marBottom w:val="0"/>
      <w:divBdr>
        <w:top w:val="none" w:sz="0" w:space="0" w:color="auto"/>
        <w:left w:val="none" w:sz="0" w:space="0" w:color="auto"/>
        <w:bottom w:val="none" w:sz="0" w:space="0" w:color="auto"/>
        <w:right w:val="none" w:sz="0" w:space="0" w:color="auto"/>
      </w:divBdr>
    </w:div>
    <w:div w:id="688914879">
      <w:bodyDiv w:val="1"/>
      <w:marLeft w:val="0"/>
      <w:marRight w:val="0"/>
      <w:marTop w:val="0"/>
      <w:marBottom w:val="0"/>
      <w:divBdr>
        <w:top w:val="none" w:sz="0" w:space="0" w:color="auto"/>
        <w:left w:val="none" w:sz="0" w:space="0" w:color="auto"/>
        <w:bottom w:val="none" w:sz="0" w:space="0" w:color="auto"/>
        <w:right w:val="none" w:sz="0" w:space="0" w:color="auto"/>
      </w:divBdr>
    </w:div>
    <w:div w:id="692924432">
      <w:bodyDiv w:val="1"/>
      <w:marLeft w:val="0"/>
      <w:marRight w:val="0"/>
      <w:marTop w:val="0"/>
      <w:marBottom w:val="0"/>
      <w:divBdr>
        <w:top w:val="none" w:sz="0" w:space="0" w:color="auto"/>
        <w:left w:val="none" w:sz="0" w:space="0" w:color="auto"/>
        <w:bottom w:val="none" w:sz="0" w:space="0" w:color="auto"/>
        <w:right w:val="none" w:sz="0" w:space="0" w:color="auto"/>
      </w:divBdr>
    </w:div>
    <w:div w:id="693384890">
      <w:bodyDiv w:val="1"/>
      <w:marLeft w:val="0"/>
      <w:marRight w:val="0"/>
      <w:marTop w:val="0"/>
      <w:marBottom w:val="0"/>
      <w:divBdr>
        <w:top w:val="none" w:sz="0" w:space="0" w:color="auto"/>
        <w:left w:val="none" w:sz="0" w:space="0" w:color="auto"/>
        <w:bottom w:val="none" w:sz="0" w:space="0" w:color="auto"/>
        <w:right w:val="none" w:sz="0" w:space="0" w:color="auto"/>
      </w:divBdr>
      <w:divsChild>
        <w:div w:id="1520660762">
          <w:marLeft w:val="547"/>
          <w:marRight w:val="0"/>
          <w:marTop w:val="144"/>
          <w:marBottom w:val="0"/>
          <w:divBdr>
            <w:top w:val="none" w:sz="0" w:space="0" w:color="auto"/>
            <w:left w:val="none" w:sz="0" w:space="0" w:color="auto"/>
            <w:bottom w:val="none" w:sz="0" w:space="0" w:color="auto"/>
            <w:right w:val="none" w:sz="0" w:space="0" w:color="auto"/>
          </w:divBdr>
        </w:div>
      </w:divsChild>
    </w:div>
    <w:div w:id="694230536">
      <w:bodyDiv w:val="1"/>
      <w:marLeft w:val="0"/>
      <w:marRight w:val="0"/>
      <w:marTop w:val="0"/>
      <w:marBottom w:val="0"/>
      <w:divBdr>
        <w:top w:val="none" w:sz="0" w:space="0" w:color="auto"/>
        <w:left w:val="none" w:sz="0" w:space="0" w:color="auto"/>
        <w:bottom w:val="none" w:sz="0" w:space="0" w:color="auto"/>
        <w:right w:val="none" w:sz="0" w:space="0" w:color="auto"/>
      </w:divBdr>
      <w:divsChild>
        <w:div w:id="207301113">
          <w:marLeft w:val="547"/>
          <w:marRight w:val="0"/>
          <w:marTop w:val="0"/>
          <w:marBottom w:val="0"/>
          <w:divBdr>
            <w:top w:val="none" w:sz="0" w:space="0" w:color="auto"/>
            <w:left w:val="none" w:sz="0" w:space="0" w:color="auto"/>
            <w:bottom w:val="none" w:sz="0" w:space="0" w:color="auto"/>
            <w:right w:val="none" w:sz="0" w:space="0" w:color="auto"/>
          </w:divBdr>
        </w:div>
        <w:div w:id="1882010958">
          <w:marLeft w:val="547"/>
          <w:marRight w:val="0"/>
          <w:marTop w:val="0"/>
          <w:marBottom w:val="0"/>
          <w:divBdr>
            <w:top w:val="none" w:sz="0" w:space="0" w:color="auto"/>
            <w:left w:val="none" w:sz="0" w:space="0" w:color="auto"/>
            <w:bottom w:val="none" w:sz="0" w:space="0" w:color="auto"/>
            <w:right w:val="none" w:sz="0" w:space="0" w:color="auto"/>
          </w:divBdr>
        </w:div>
        <w:div w:id="288826648">
          <w:marLeft w:val="547"/>
          <w:marRight w:val="0"/>
          <w:marTop w:val="0"/>
          <w:marBottom w:val="0"/>
          <w:divBdr>
            <w:top w:val="none" w:sz="0" w:space="0" w:color="auto"/>
            <w:left w:val="none" w:sz="0" w:space="0" w:color="auto"/>
            <w:bottom w:val="none" w:sz="0" w:space="0" w:color="auto"/>
            <w:right w:val="none" w:sz="0" w:space="0" w:color="auto"/>
          </w:divBdr>
        </w:div>
      </w:divsChild>
    </w:div>
    <w:div w:id="696199542">
      <w:bodyDiv w:val="1"/>
      <w:marLeft w:val="0"/>
      <w:marRight w:val="0"/>
      <w:marTop w:val="0"/>
      <w:marBottom w:val="0"/>
      <w:divBdr>
        <w:top w:val="none" w:sz="0" w:space="0" w:color="auto"/>
        <w:left w:val="none" w:sz="0" w:space="0" w:color="auto"/>
        <w:bottom w:val="none" w:sz="0" w:space="0" w:color="auto"/>
        <w:right w:val="none" w:sz="0" w:space="0" w:color="auto"/>
      </w:divBdr>
    </w:div>
    <w:div w:id="719481952">
      <w:bodyDiv w:val="1"/>
      <w:marLeft w:val="0"/>
      <w:marRight w:val="0"/>
      <w:marTop w:val="0"/>
      <w:marBottom w:val="0"/>
      <w:divBdr>
        <w:top w:val="none" w:sz="0" w:space="0" w:color="auto"/>
        <w:left w:val="none" w:sz="0" w:space="0" w:color="auto"/>
        <w:bottom w:val="none" w:sz="0" w:space="0" w:color="auto"/>
        <w:right w:val="none" w:sz="0" w:space="0" w:color="auto"/>
      </w:divBdr>
    </w:div>
    <w:div w:id="723674789">
      <w:bodyDiv w:val="1"/>
      <w:marLeft w:val="0"/>
      <w:marRight w:val="0"/>
      <w:marTop w:val="0"/>
      <w:marBottom w:val="0"/>
      <w:divBdr>
        <w:top w:val="none" w:sz="0" w:space="0" w:color="auto"/>
        <w:left w:val="none" w:sz="0" w:space="0" w:color="auto"/>
        <w:bottom w:val="none" w:sz="0" w:space="0" w:color="auto"/>
        <w:right w:val="none" w:sz="0" w:space="0" w:color="auto"/>
      </w:divBdr>
    </w:div>
    <w:div w:id="732048988">
      <w:bodyDiv w:val="1"/>
      <w:marLeft w:val="0"/>
      <w:marRight w:val="0"/>
      <w:marTop w:val="0"/>
      <w:marBottom w:val="0"/>
      <w:divBdr>
        <w:top w:val="none" w:sz="0" w:space="0" w:color="auto"/>
        <w:left w:val="none" w:sz="0" w:space="0" w:color="auto"/>
        <w:bottom w:val="none" w:sz="0" w:space="0" w:color="auto"/>
        <w:right w:val="none" w:sz="0" w:space="0" w:color="auto"/>
      </w:divBdr>
    </w:div>
    <w:div w:id="746342878">
      <w:bodyDiv w:val="1"/>
      <w:marLeft w:val="0"/>
      <w:marRight w:val="0"/>
      <w:marTop w:val="0"/>
      <w:marBottom w:val="0"/>
      <w:divBdr>
        <w:top w:val="none" w:sz="0" w:space="0" w:color="auto"/>
        <w:left w:val="none" w:sz="0" w:space="0" w:color="auto"/>
        <w:bottom w:val="none" w:sz="0" w:space="0" w:color="auto"/>
        <w:right w:val="none" w:sz="0" w:space="0" w:color="auto"/>
      </w:divBdr>
    </w:div>
    <w:div w:id="748962959">
      <w:bodyDiv w:val="1"/>
      <w:marLeft w:val="0"/>
      <w:marRight w:val="0"/>
      <w:marTop w:val="0"/>
      <w:marBottom w:val="0"/>
      <w:divBdr>
        <w:top w:val="none" w:sz="0" w:space="0" w:color="auto"/>
        <w:left w:val="none" w:sz="0" w:space="0" w:color="auto"/>
        <w:bottom w:val="none" w:sz="0" w:space="0" w:color="auto"/>
        <w:right w:val="none" w:sz="0" w:space="0" w:color="auto"/>
      </w:divBdr>
      <w:divsChild>
        <w:div w:id="1954944483">
          <w:marLeft w:val="288"/>
          <w:marRight w:val="0"/>
          <w:marTop w:val="60"/>
          <w:marBottom w:val="120"/>
          <w:divBdr>
            <w:top w:val="none" w:sz="0" w:space="0" w:color="auto"/>
            <w:left w:val="none" w:sz="0" w:space="0" w:color="auto"/>
            <w:bottom w:val="none" w:sz="0" w:space="0" w:color="auto"/>
            <w:right w:val="none" w:sz="0" w:space="0" w:color="auto"/>
          </w:divBdr>
        </w:div>
      </w:divsChild>
    </w:div>
    <w:div w:id="758602606">
      <w:bodyDiv w:val="1"/>
      <w:marLeft w:val="0"/>
      <w:marRight w:val="0"/>
      <w:marTop w:val="0"/>
      <w:marBottom w:val="0"/>
      <w:divBdr>
        <w:top w:val="none" w:sz="0" w:space="0" w:color="auto"/>
        <w:left w:val="none" w:sz="0" w:space="0" w:color="auto"/>
        <w:bottom w:val="none" w:sz="0" w:space="0" w:color="auto"/>
        <w:right w:val="none" w:sz="0" w:space="0" w:color="auto"/>
      </w:divBdr>
      <w:divsChild>
        <w:div w:id="1658997926">
          <w:marLeft w:val="446"/>
          <w:marRight w:val="0"/>
          <w:marTop w:val="120"/>
          <w:marBottom w:val="0"/>
          <w:divBdr>
            <w:top w:val="none" w:sz="0" w:space="0" w:color="auto"/>
            <w:left w:val="none" w:sz="0" w:space="0" w:color="auto"/>
            <w:bottom w:val="none" w:sz="0" w:space="0" w:color="auto"/>
            <w:right w:val="none" w:sz="0" w:space="0" w:color="auto"/>
          </w:divBdr>
        </w:div>
      </w:divsChild>
    </w:div>
    <w:div w:id="760641173">
      <w:bodyDiv w:val="1"/>
      <w:marLeft w:val="0"/>
      <w:marRight w:val="0"/>
      <w:marTop w:val="0"/>
      <w:marBottom w:val="0"/>
      <w:divBdr>
        <w:top w:val="none" w:sz="0" w:space="0" w:color="auto"/>
        <w:left w:val="none" w:sz="0" w:space="0" w:color="auto"/>
        <w:bottom w:val="none" w:sz="0" w:space="0" w:color="auto"/>
        <w:right w:val="none" w:sz="0" w:space="0" w:color="auto"/>
      </w:divBdr>
      <w:divsChild>
        <w:div w:id="1831172503">
          <w:marLeft w:val="159"/>
          <w:marRight w:val="0"/>
          <w:marTop w:val="0"/>
          <w:marBottom w:val="0"/>
          <w:divBdr>
            <w:top w:val="none" w:sz="0" w:space="0" w:color="auto"/>
            <w:left w:val="none" w:sz="0" w:space="0" w:color="auto"/>
            <w:bottom w:val="none" w:sz="0" w:space="0" w:color="auto"/>
            <w:right w:val="none" w:sz="0" w:space="0" w:color="auto"/>
          </w:divBdr>
        </w:div>
        <w:div w:id="998583897">
          <w:marLeft w:val="159"/>
          <w:marRight w:val="0"/>
          <w:marTop w:val="0"/>
          <w:marBottom w:val="0"/>
          <w:divBdr>
            <w:top w:val="none" w:sz="0" w:space="0" w:color="auto"/>
            <w:left w:val="none" w:sz="0" w:space="0" w:color="auto"/>
            <w:bottom w:val="none" w:sz="0" w:space="0" w:color="auto"/>
            <w:right w:val="none" w:sz="0" w:space="0" w:color="auto"/>
          </w:divBdr>
        </w:div>
      </w:divsChild>
    </w:div>
    <w:div w:id="764035458">
      <w:bodyDiv w:val="1"/>
      <w:marLeft w:val="0"/>
      <w:marRight w:val="0"/>
      <w:marTop w:val="0"/>
      <w:marBottom w:val="0"/>
      <w:divBdr>
        <w:top w:val="none" w:sz="0" w:space="0" w:color="auto"/>
        <w:left w:val="none" w:sz="0" w:space="0" w:color="auto"/>
        <w:bottom w:val="none" w:sz="0" w:space="0" w:color="auto"/>
        <w:right w:val="none" w:sz="0" w:space="0" w:color="auto"/>
      </w:divBdr>
    </w:div>
    <w:div w:id="773020199">
      <w:bodyDiv w:val="1"/>
      <w:marLeft w:val="0"/>
      <w:marRight w:val="0"/>
      <w:marTop w:val="0"/>
      <w:marBottom w:val="0"/>
      <w:divBdr>
        <w:top w:val="none" w:sz="0" w:space="0" w:color="auto"/>
        <w:left w:val="none" w:sz="0" w:space="0" w:color="auto"/>
        <w:bottom w:val="none" w:sz="0" w:space="0" w:color="auto"/>
        <w:right w:val="none" w:sz="0" w:space="0" w:color="auto"/>
      </w:divBdr>
      <w:divsChild>
        <w:div w:id="786587290">
          <w:marLeft w:val="360"/>
          <w:marRight w:val="0"/>
          <w:marTop w:val="0"/>
          <w:marBottom w:val="0"/>
          <w:divBdr>
            <w:top w:val="none" w:sz="0" w:space="0" w:color="auto"/>
            <w:left w:val="none" w:sz="0" w:space="0" w:color="auto"/>
            <w:bottom w:val="none" w:sz="0" w:space="0" w:color="auto"/>
            <w:right w:val="none" w:sz="0" w:space="0" w:color="auto"/>
          </w:divBdr>
        </w:div>
        <w:div w:id="1109467968">
          <w:marLeft w:val="360"/>
          <w:marRight w:val="0"/>
          <w:marTop w:val="0"/>
          <w:marBottom w:val="0"/>
          <w:divBdr>
            <w:top w:val="none" w:sz="0" w:space="0" w:color="auto"/>
            <w:left w:val="none" w:sz="0" w:space="0" w:color="auto"/>
            <w:bottom w:val="none" w:sz="0" w:space="0" w:color="auto"/>
            <w:right w:val="none" w:sz="0" w:space="0" w:color="auto"/>
          </w:divBdr>
        </w:div>
        <w:div w:id="1841238338">
          <w:marLeft w:val="360"/>
          <w:marRight w:val="0"/>
          <w:marTop w:val="0"/>
          <w:marBottom w:val="0"/>
          <w:divBdr>
            <w:top w:val="none" w:sz="0" w:space="0" w:color="auto"/>
            <w:left w:val="none" w:sz="0" w:space="0" w:color="auto"/>
            <w:bottom w:val="none" w:sz="0" w:space="0" w:color="auto"/>
            <w:right w:val="none" w:sz="0" w:space="0" w:color="auto"/>
          </w:divBdr>
        </w:div>
        <w:div w:id="1947077857">
          <w:marLeft w:val="360"/>
          <w:marRight w:val="0"/>
          <w:marTop w:val="0"/>
          <w:marBottom w:val="0"/>
          <w:divBdr>
            <w:top w:val="none" w:sz="0" w:space="0" w:color="auto"/>
            <w:left w:val="none" w:sz="0" w:space="0" w:color="auto"/>
            <w:bottom w:val="none" w:sz="0" w:space="0" w:color="auto"/>
            <w:right w:val="none" w:sz="0" w:space="0" w:color="auto"/>
          </w:divBdr>
        </w:div>
      </w:divsChild>
    </w:div>
    <w:div w:id="775976780">
      <w:bodyDiv w:val="1"/>
      <w:marLeft w:val="0"/>
      <w:marRight w:val="0"/>
      <w:marTop w:val="0"/>
      <w:marBottom w:val="0"/>
      <w:divBdr>
        <w:top w:val="none" w:sz="0" w:space="0" w:color="auto"/>
        <w:left w:val="none" w:sz="0" w:space="0" w:color="auto"/>
        <w:bottom w:val="none" w:sz="0" w:space="0" w:color="auto"/>
        <w:right w:val="none" w:sz="0" w:space="0" w:color="auto"/>
      </w:divBdr>
      <w:divsChild>
        <w:div w:id="650600109">
          <w:marLeft w:val="547"/>
          <w:marRight w:val="0"/>
          <w:marTop w:val="240"/>
          <w:marBottom w:val="0"/>
          <w:divBdr>
            <w:top w:val="none" w:sz="0" w:space="0" w:color="auto"/>
            <w:left w:val="none" w:sz="0" w:space="0" w:color="auto"/>
            <w:bottom w:val="none" w:sz="0" w:space="0" w:color="auto"/>
            <w:right w:val="none" w:sz="0" w:space="0" w:color="auto"/>
          </w:divBdr>
        </w:div>
        <w:div w:id="1796557627">
          <w:marLeft w:val="547"/>
          <w:marRight w:val="0"/>
          <w:marTop w:val="240"/>
          <w:marBottom w:val="0"/>
          <w:divBdr>
            <w:top w:val="none" w:sz="0" w:space="0" w:color="auto"/>
            <w:left w:val="none" w:sz="0" w:space="0" w:color="auto"/>
            <w:bottom w:val="none" w:sz="0" w:space="0" w:color="auto"/>
            <w:right w:val="none" w:sz="0" w:space="0" w:color="auto"/>
          </w:divBdr>
        </w:div>
        <w:div w:id="1398430524">
          <w:marLeft w:val="547"/>
          <w:marRight w:val="0"/>
          <w:marTop w:val="240"/>
          <w:marBottom w:val="0"/>
          <w:divBdr>
            <w:top w:val="none" w:sz="0" w:space="0" w:color="auto"/>
            <w:left w:val="none" w:sz="0" w:space="0" w:color="auto"/>
            <w:bottom w:val="none" w:sz="0" w:space="0" w:color="auto"/>
            <w:right w:val="none" w:sz="0" w:space="0" w:color="auto"/>
          </w:divBdr>
        </w:div>
      </w:divsChild>
    </w:div>
    <w:div w:id="788939786">
      <w:bodyDiv w:val="1"/>
      <w:marLeft w:val="0"/>
      <w:marRight w:val="0"/>
      <w:marTop w:val="0"/>
      <w:marBottom w:val="0"/>
      <w:divBdr>
        <w:top w:val="none" w:sz="0" w:space="0" w:color="auto"/>
        <w:left w:val="none" w:sz="0" w:space="0" w:color="auto"/>
        <w:bottom w:val="none" w:sz="0" w:space="0" w:color="auto"/>
        <w:right w:val="none" w:sz="0" w:space="0" w:color="auto"/>
      </w:divBdr>
      <w:divsChild>
        <w:div w:id="2002393114">
          <w:marLeft w:val="0"/>
          <w:marRight w:val="0"/>
          <w:marTop w:val="0"/>
          <w:marBottom w:val="0"/>
          <w:divBdr>
            <w:top w:val="none" w:sz="0" w:space="0" w:color="auto"/>
            <w:left w:val="none" w:sz="0" w:space="0" w:color="auto"/>
            <w:bottom w:val="none" w:sz="0" w:space="0" w:color="auto"/>
            <w:right w:val="none" w:sz="0" w:space="0" w:color="auto"/>
          </w:divBdr>
        </w:div>
        <w:div w:id="731271718">
          <w:marLeft w:val="0"/>
          <w:marRight w:val="0"/>
          <w:marTop w:val="0"/>
          <w:marBottom w:val="0"/>
          <w:divBdr>
            <w:top w:val="none" w:sz="0" w:space="0" w:color="auto"/>
            <w:left w:val="none" w:sz="0" w:space="0" w:color="auto"/>
            <w:bottom w:val="none" w:sz="0" w:space="0" w:color="auto"/>
            <w:right w:val="none" w:sz="0" w:space="0" w:color="auto"/>
          </w:divBdr>
        </w:div>
        <w:div w:id="670064587">
          <w:marLeft w:val="0"/>
          <w:marRight w:val="0"/>
          <w:marTop w:val="0"/>
          <w:marBottom w:val="0"/>
          <w:divBdr>
            <w:top w:val="none" w:sz="0" w:space="0" w:color="auto"/>
            <w:left w:val="none" w:sz="0" w:space="0" w:color="auto"/>
            <w:bottom w:val="none" w:sz="0" w:space="0" w:color="auto"/>
            <w:right w:val="none" w:sz="0" w:space="0" w:color="auto"/>
          </w:divBdr>
        </w:div>
        <w:div w:id="23219340">
          <w:marLeft w:val="0"/>
          <w:marRight w:val="0"/>
          <w:marTop w:val="0"/>
          <w:marBottom w:val="0"/>
          <w:divBdr>
            <w:top w:val="none" w:sz="0" w:space="0" w:color="auto"/>
            <w:left w:val="none" w:sz="0" w:space="0" w:color="auto"/>
            <w:bottom w:val="none" w:sz="0" w:space="0" w:color="auto"/>
            <w:right w:val="none" w:sz="0" w:space="0" w:color="auto"/>
          </w:divBdr>
        </w:div>
        <w:div w:id="835338078">
          <w:marLeft w:val="0"/>
          <w:marRight w:val="0"/>
          <w:marTop w:val="0"/>
          <w:marBottom w:val="0"/>
          <w:divBdr>
            <w:top w:val="none" w:sz="0" w:space="0" w:color="auto"/>
            <w:left w:val="none" w:sz="0" w:space="0" w:color="auto"/>
            <w:bottom w:val="none" w:sz="0" w:space="0" w:color="auto"/>
            <w:right w:val="none" w:sz="0" w:space="0" w:color="auto"/>
          </w:divBdr>
        </w:div>
        <w:div w:id="568418601">
          <w:marLeft w:val="0"/>
          <w:marRight w:val="0"/>
          <w:marTop w:val="0"/>
          <w:marBottom w:val="0"/>
          <w:divBdr>
            <w:top w:val="none" w:sz="0" w:space="0" w:color="auto"/>
            <w:left w:val="none" w:sz="0" w:space="0" w:color="auto"/>
            <w:bottom w:val="none" w:sz="0" w:space="0" w:color="auto"/>
            <w:right w:val="none" w:sz="0" w:space="0" w:color="auto"/>
          </w:divBdr>
        </w:div>
        <w:div w:id="283849776">
          <w:marLeft w:val="0"/>
          <w:marRight w:val="0"/>
          <w:marTop w:val="0"/>
          <w:marBottom w:val="0"/>
          <w:divBdr>
            <w:top w:val="none" w:sz="0" w:space="0" w:color="auto"/>
            <w:left w:val="none" w:sz="0" w:space="0" w:color="auto"/>
            <w:bottom w:val="none" w:sz="0" w:space="0" w:color="auto"/>
            <w:right w:val="none" w:sz="0" w:space="0" w:color="auto"/>
          </w:divBdr>
        </w:div>
      </w:divsChild>
    </w:div>
    <w:div w:id="793672346">
      <w:bodyDiv w:val="1"/>
      <w:marLeft w:val="0"/>
      <w:marRight w:val="0"/>
      <w:marTop w:val="0"/>
      <w:marBottom w:val="0"/>
      <w:divBdr>
        <w:top w:val="none" w:sz="0" w:space="0" w:color="auto"/>
        <w:left w:val="none" w:sz="0" w:space="0" w:color="auto"/>
        <w:bottom w:val="none" w:sz="0" w:space="0" w:color="auto"/>
        <w:right w:val="none" w:sz="0" w:space="0" w:color="auto"/>
      </w:divBdr>
    </w:div>
    <w:div w:id="797184489">
      <w:bodyDiv w:val="1"/>
      <w:marLeft w:val="0"/>
      <w:marRight w:val="0"/>
      <w:marTop w:val="0"/>
      <w:marBottom w:val="0"/>
      <w:divBdr>
        <w:top w:val="none" w:sz="0" w:space="0" w:color="auto"/>
        <w:left w:val="none" w:sz="0" w:space="0" w:color="auto"/>
        <w:bottom w:val="none" w:sz="0" w:space="0" w:color="auto"/>
        <w:right w:val="none" w:sz="0" w:space="0" w:color="auto"/>
      </w:divBdr>
    </w:div>
    <w:div w:id="799961899">
      <w:bodyDiv w:val="1"/>
      <w:marLeft w:val="0"/>
      <w:marRight w:val="0"/>
      <w:marTop w:val="0"/>
      <w:marBottom w:val="0"/>
      <w:divBdr>
        <w:top w:val="none" w:sz="0" w:space="0" w:color="auto"/>
        <w:left w:val="none" w:sz="0" w:space="0" w:color="auto"/>
        <w:bottom w:val="none" w:sz="0" w:space="0" w:color="auto"/>
        <w:right w:val="none" w:sz="0" w:space="0" w:color="auto"/>
      </w:divBdr>
    </w:div>
    <w:div w:id="802651003">
      <w:bodyDiv w:val="1"/>
      <w:marLeft w:val="0"/>
      <w:marRight w:val="0"/>
      <w:marTop w:val="0"/>
      <w:marBottom w:val="0"/>
      <w:divBdr>
        <w:top w:val="none" w:sz="0" w:space="0" w:color="auto"/>
        <w:left w:val="none" w:sz="0" w:space="0" w:color="auto"/>
        <w:bottom w:val="none" w:sz="0" w:space="0" w:color="auto"/>
        <w:right w:val="none" w:sz="0" w:space="0" w:color="auto"/>
      </w:divBdr>
    </w:div>
    <w:div w:id="814877561">
      <w:bodyDiv w:val="1"/>
      <w:marLeft w:val="0"/>
      <w:marRight w:val="0"/>
      <w:marTop w:val="0"/>
      <w:marBottom w:val="0"/>
      <w:divBdr>
        <w:top w:val="none" w:sz="0" w:space="0" w:color="auto"/>
        <w:left w:val="none" w:sz="0" w:space="0" w:color="auto"/>
        <w:bottom w:val="none" w:sz="0" w:space="0" w:color="auto"/>
        <w:right w:val="none" w:sz="0" w:space="0" w:color="auto"/>
      </w:divBdr>
    </w:div>
    <w:div w:id="819660001">
      <w:bodyDiv w:val="1"/>
      <w:marLeft w:val="0"/>
      <w:marRight w:val="0"/>
      <w:marTop w:val="0"/>
      <w:marBottom w:val="0"/>
      <w:divBdr>
        <w:top w:val="none" w:sz="0" w:space="0" w:color="auto"/>
        <w:left w:val="none" w:sz="0" w:space="0" w:color="auto"/>
        <w:bottom w:val="none" w:sz="0" w:space="0" w:color="auto"/>
        <w:right w:val="none" w:sz="0" w:space="0" w:color="auto"/>
      </w:divBdr>
    </w:div>
    <w:div w:id="828904633">
      <w:bodyDiv w:val="1"/>
      <w:marLeft w:val="0"/>
      <w:marRight w:val="0"/>
      <w:marTop w:val="0"/>
      <w:marBottom w:val="0"/>
      <w:divBdr>
        <w:top w:val="none" w:sz="0" w:space="0" w:color="auto"/>
        <w:left w:val="none" w:sz="0" w:space="0" w:color="auto"/>
        <w:bottom w:val="none" w:sz="0" w:space="0" w:color="auto"/>
        <w:right w:val="none" w:sz="0" w:space="0" w:color="auto"/>
      </w:divBdr>
    </w:div>
    <w:div w:id="852690341">
      <w:bodyDiv w:val="1"/>
      <w:marLeft w:val="0"/>
      <w:marRight w:val="0"/>
      <w:marTop w:val="0"/>
      <w:marBottom w:val="0"/>
      <w:divBdr>
        <w:top w:val="none" w:sz="0" w:space="0" w:color="auto"/>
        <w:left w:val="none" w:sz="0" w:space="0" w:color="auto"/>
        <w:bottom w:val="none" w:sz="0" w:space="0" w:color="auto"/>
        <w:right w:val="none" w:sz="0" w:space="0" w:color="auto"/>
      </w:divBdr>
      <w:divsChild>
        <w:div w:id="1570575966">
          <w:marLeft w:val="187"/>
          <w:marRight w:val="0"/>
          <w:marTop w:val="0"/>
          <w:marBottom w:val="0"/>
          <w:divBdr>
            <w:top w:val="none" w:sz="0" w:space="0" w:color="auto"/>
            <w:left w:val="none" w:sz="0" w:space="0" w:color="auto"/>
            <w:bottom w:val="none" w:sz="0" w:space="0" w:color="auto"/>
            <w:right w:val="none" w:sz="0" w:space="0" w:color="auto"/>
          </w:divBdr>
        </w:div>
        <w:div w:id="801848441">
          <w:marLeft w:val="1267"/>
          <w:marRight w:val="0"/>
          <w:marTop w:val="0"/>
          <w:marBottom w:val="0"/>
          <w:divBdr>
            <w:top w:val="none" w:sz="0" w:space="0" w:color="auto"/>
            <w:left w:val="none" w:sz="0" w:space="0" w:color="auto"/>
            <w:bottom w:val="none" w:sz="0" w:space="0" w:color="auto"/>
            <w:right w:val="none" w:sz="0" w:space="0" w:color="auto"/>
          </w:divBdr>
        </w:div>
        <w:div w:id="391197900">
          <w:marLeft w:val="1987"/>
          <w:marRight w:val="0"/>
          <w:marTop w:val="0"/>
          <w:marBottom w:val="0"/>
          <w:divBdr>
            <w:top w:val="none" w:sz="0" w:space="0" w:color="auto"/>
            <w:left w:val="none" w:sz="0" w:space="0" w:color="auto"/>
            <w:bottom w:val="none" w:sz="0" w:space="0" w:color="auto"/>
            <w:right w:val="none" w:sz="0" w:space="0" w:color="auto"/>
          </w:divBdr>
        </w:div>
        <w:div w:id="1508835584">
          <w:marLeft w:val="1987"/>
          <w:marRight w:val="0"/>
          <w:marTop w:val="0"/>
          <w:marBottom w:val="0"/>
          <w:divBdr>
            <w:top w:val="none" w:sz="0" w:space="0" w:color="auto"/>
            <w:left w:val="none" w:sz="0" w:space="0" w:color="auto"/>
            <w:bottom w:val="none" w:sz="0" w:space="0" w:color="auto"/>
            <w:right w:val="none" w:sz="0" w:space="0" w:color="auto"/>
          </w:divBdr>
        </w:div>
        <w:div w:id="219484195">
          <w:marLeft w:val="1987"/>
          <w:marRight w:val="0"/>
          <w:marTop w:val="0"/>
          <w:marBottom w:val="0"/>
          <w:divBdr>
            <w:top w:val="none" w:sz="0" w:space="0" w:color="auto"/>
            <w:left w:val="none" w:sz="0" w:space="0" w:color="auto"/>
            <w:bottom w:val="none" w:sz="0" w:space="0" w:color="auto"/>
            <w:right w:val="none" w:sz="0" w:space="0" w:color="auto"/>
          </w:divBdr>
        </w:div>
        <w:div w:id="1289897595">
          <w:marLeft w:val="1987"/>
          <w:marRight w:val="0"/>
          <w:marTop w:val="0"/>
          <w:marBottom w:val="0"/>
          <w:divBdr>
            <w:top w:val="none" w:sz="0" w:space="0" w:color="auto"/>
            <w:left w:val="none" w:sz="0" w:space="0" w:color="auto"/>
            <w:bottom w:val="none" w:sz="0" w:space="0" w:color="auto"/>
            <w:right w:val="none" w:sz="0" w:space="0" w:color="auto"/>
          </w:divBdr>
        </w:div>
        <w:div w:id="2106417774">
          <w:marLeft w:val="1987"/>
          <w:marRight w:val="0"/>
          <w:marTop w:val="0"/>
          <w:marBottom w:val="0"/>
          <w:divBdr>
            <w:top w:val="none" w:sz="0" w:space="0" w:color="auto"/>
            <w:left w:val="none" w:sz="0" w:space="0" w:color="auto"/>
            <w:bottom w:val="none" w:sz="0" w:space="0" w:color="auto"/>
            <w:right w:val="none" w:sz="0" w:space="0" w:color="auto"/>
          </w:divBdr>
        </w:div>
        <w:div w:id="2092387645">
          <w:marLeft w:val="1987"/>
          <w:marRight w:val="0"/>
          <w:marTop w:val="0"/>
          <w:marBottom w:val="0"/>
          <w:divBdr>
            <w:top w:val="none" w:sz="0" w:space="0" w:color="auto"/>
            <w:left w:val="none" w:sz="0" w:space="0" w:color="auto"/>
            <w:bottom w:val="none" w:sz="0" w:space="0" w:color="auto"/>
            <w:right w:val="none" w:sz="0" w:space="0" w:color="auto"/>
          </w:divBdr>
        </w:div>
        <w:div w:id="39402136">
          <w:marLeft w:val="1987"/>
          <w:marRight w:val="0"/>
          <w:marTop w:val="0"/>
          <w:marBottom w:val="0"/>
          <w:divBdr>
            <w:top w:val="none" w:sz="0" w:space="0" w:color="auto"/>
            <w:left w:val="none" w:sz="0" w:space="0" w:color="auto"/>
            <w:bottom w:val="none" w:sz="0" w:space="0" w:color="auto"/>
            <w:right w:val="none" w:sz="0" w:space="0" w:color="auto"/>
          </w:divBdr>
        </w:div>
        <w:div w:id="201987096">
          <w:marLeft w:val="1987"/>
          <w:marRight w:val="0"/>
          <w:marTop w:val="0"/>
          <w:marBottom w:val="0"/>
          <w:divBdr>
            <w:top w:val="none" w:sz="0" w:space="0" w:color="auto"/>
            <w:left w:val="none" w:sz="0" w:space="0" w:color="auto"/>
            <w:bottom w:val="none" w:sz="0" w:space="0" w:color="auto"/>
            <w:right w:val="none" w:sz="0" w:space="0" w:color="auto"/>
          </w:divBdr>
        </w:div>
        <w:div w:id="1493642611">
          <w:marLeft w:val="1267"/>
          <w:marRight w:val="0"/>
          <w:marTop w:val="0"/>
          <w:marBottom w:val="0"/>
          <w:divBdr>
            <w:top w:val="none" w:sz="0" w:space="0" w:color="auto"/>
            <w:left w:val="none" w:sz="0" w:space="0" w:color="auto"/>
            <w:bottom w:val="none" w:sz="0" w:space="0" w:color="auto"/>
            <w:right w:val="none" w:sz="0" w:space="0" w:color="auto"/>
          </w:divBdr>
        </w:div>
        <w:div w:id="554774868">
          <w:marLeft w:val="1987"/>
          <w:marRight w:val="0"/>
          <w:marTop w:val="0"/>
          <w:marBottom w:val="0"/>
          <w:divBdr>
            <w:top w:val="none" w:sz="0" w:space="0" w:color="auto"/>
            <w:left w:val="none" w:sz="0" w:space="0" w:color="auto"/>
            <w:bottom w:val="none" w:sz="0" w:space="0" w:color="auto"/>
            <w:right w:val="none" w:sz="0" w:space="0" w:color="auto"/>
          </w:divBdr>
        </w:div>
        <w:div w:id="1150832534">
          <w:marLeft w:val="1987"/>
          <w:marRight w:val="0"/>
          <w:marTop w:val="0"/>
          <w:marBottom w:val="0"/>
          <w:divBdr>
            <w:top w:val="none" w:sz="0" w:space="0" w:color="auto"/>
            <w:left w:val="none" w:sz="0" w:space="0" w:color="auto"/>
            <w:bottom w:val="none" w:sz="0" w:space="0" w:color="auto"/>
            <w:right w:val="none" w:sz="0" w:space="0" w:color="auto"/>
          </w:divBdr>
        </w:div>
        <w:div w:id="1030256593">
          <w:marLeft w:val="1987"/>
          <w:marRight w:val="0"/>
          <w:marTop w:val="0"/>
          <w:marBottom w:val="0"/>
          <w:divBdr>
            <w:top w:val="none" w:sz="0" w:space="0" w:color="auto"/>
            <w:left w:val="none" w:sz="0" w:space="0" w:color="auto"/>
            <w:bottom w:val="none" w:sz="0" w:space="0" w:color="auto"/>
            <w:right w:val="none" w:sz="0" w:space="0" w:color="auto"/>
          </w:divBdr>
        </w:div>
      </w:divsChild>
    </w:div>
    <w:div w:id="856038022">
      <w:bodyDiv w:val="1"/>
      <w:marLeft w:val="0"/>
      <w:marRight w:val="0"/>
      <w:marTop w:val="0"/>
      <w:marBottom w:val="0"/>
      <w:divBdr>
        <w:top w:val="none" w:sz="0" w:space="0" w:color="auto"/>
        <w:left w:val="none" w:sz="0" w:space="0" w:color="auto"/>
        <w:bottom w:val="none" w:sz="0" w:space="0" w:color="auto"/>
        <w:right w:val="none" w:sz="0" w:space="0" w:color="auto"/>
      </w:divBdr>
    </w:div>
    <w:div w:id="862281018">
      <w:bodyDiv w:val="1"/>
      <w:marLeft w:val="0"/>
      <w:marRight w:val="0"/>
      <w:marTop w:val="0"/>
      <w:marBottom w:val="0"/>
      <w:divBdr>
        <w:top w:val="none" w:sz="0" w:space="0" w:color="auto"/>
        <w:left w:val="none" w:sz="0" w:space="0" w:color="auto"/>
        <w:bottom w:val="none" w:sz="0" w:space="0" w:color="auto"/>
        <w:right w:val="none" w:sz="0" w:space="0" w:color="auto"/>
      </w:divBdr>
    </w:div>
    <w:div w:id="865021072">
      <w:bodyDiv w:val="1"/>
      <w:marLeft w:val="0"/>
      <w:marRight w:val="0"/>
      <w:marTop w:val="0"/>
      <w:marBottom w:val="0"/>
      <w:divBdr>
        <w:top w:val="none" w:sz="0" w:space="0" w:color="auto"/>
        <w:left w:val="none" w:sz="0" w:space="0" w:color="auto"/>
        <w:bottom w:val="none" w:sz="0" w:space="0" w:color="auto"/>
        <w:right w:val="none" w:sz="0" w:space="0" w:color="auto"/>
      </w:divBdr>
    </w:div>
    <w:div w:id="870605666">
      <w:bodyDiv w:val="1"/>
      <w:marLeft w:val="0"/>
      <w:marRight w:val="0"/>
      <w:marTop w:val="0"/>
      <w:marBottom w:val="0"/>
      <w:divBdr>
        <w:top w:val="none" w:sz="0" w:space="0" w:color="auto"/>
        <w:left w:val="none" w:sz="0" w:space="0" w:color="auto"/>
        <w:bottom w:val="none" w:sz="0" w:space="0" w:color="auto"/>
        <w:right w:val="none" w:sz="0" w:space="0" w:color="auto"/>
      </w:divBdr>
    </w:div>
    <w:div w:id="894240753">
      <w:bodyDiv w:val="1"/>
      <w:marLeft w:val="0"/>
      <w:marRight w:val="0"/>
      <w:marTop w:val="0"/>
      <w:marBottom w:val="0"/>
      <w:divBdr>
        <w:top w:val="none" w:sz="0" w:space="0" w:color="auto"/>
        <w:left w:val="none" w:sz="0" w:space="0" w:color="auto"/>
        <w:bottom w:val="none" w:sz="0" w:space="0" w:color="auto"/>
        <w:right w:val="none" w:sz="0" w:space="0" w:color="auto"/>
      </w:divBdr>
      <w:divsChild>
        <w:div w:id="1172721080">
          <w:marLeft w:val="288"/>
          <w:marRight w:val="0"/>
          <w:marTop w:val="60"/>
          <w:marBottom w:val="120"/>
          <w:divBdr>
            <w:top w:val="none" w:sz="0" w:space="0" w:color="auto"/>
            <w:left w:val="none" w:sz="0" w:space="0" w:color="auto"/>
            <w:bottom w:val="none" w:sz="0" w:space="0" w:color="auto"/>
            <w:right w:val="none" w:sz="0" w:space="0" w:color="auto"/>
          </w:divBdr>
        </w:div>
      </w:divsChild>
    </w:div>
    <w:div w:id="902177062">
      <w:bodyDiv w:val="1"/>
      <w:marLeft w:val="0"/>
      <w:marRight w:val="0"/>
      <w:marTop w:val="0"/>
      <w:marBottom w:val="0"/>
      <w:divBdr>
        <w:top w:val="none" w:sz="0" w:space="0" w:color="auto"/>
        <w:left w:val="none" w:sz="0" w:space="0" w:color="auto"/>
        <w:bottom w:val="none" w:sz="0" w:space="0" w:color="auto"/>
        <w:right w:val="none" w:sz="0" w:space="0" w:color="auto"/>
      </w:divBdr>
    </w:div>
    <w:div w:id="902369614">
      <w:bodyDiv w:val="1"/>
      <w:marLeft w:val="0"/>
      <w:marRight w:val="0"/>
      <w:marTop w:val="0"/>
      <w:marBottom w:val="0"/>
      <w:divBdr>
        <w:top w:val="none" w:sz="0" w:space="0" w:color="auto"/>
        <w:left w:val="none" w:sz="0" w:space="0" w:color="auto"/>
        <w:bottom w:val="none" w:sz="0" w:space="0" w:color="auto"/>
        <w:right w:val="none" w:sz="0" w:space="0" w:color="auto"/>
      </w:divBdr>
    </w:div>
    <w:div w:id="930898051">
      <w:bodyDiv w:val="1"/>
      <w:marLeft w:val="0"/>
      <w:marRight w:val="0"/>
      <w:marTop w:val="0"/>
      <w:marBottom w:val="0"/>
      <w:divBdr>
        <w:top w:val="none" w:sz="0" w:space="0" w:color="auto"/>
        <w:left w:val="none" w:sz="0" w:space="0" w:color="auto"/>
        <w:bottom w:val="none" w:sz="0" w:space="0" w:color="auto"/>
        <w:right w:val="none" w:sz="0" w:space="0" w:color="auto"/>
      </w:divBdr>
    </w:div>
    <w:div w:id="933786970">
      <w:bodyDiv w:val="1"/>
      <w:marLeft w:val="0"/>
      <w:marRight w:val="0"/>
      <w:marTop w:val="0"/>
      <w:marBottom w:val="0"/>
      <w:divBdr>
        <w:top w:val="none" w:sz="0" w:space="0" w:color="auto"/>
        <w:left w:val="none" w:sz="0" w:space="0" w:color="auto"/>
        <w:bottom w:val="none" w:sz="0" w:space="0" w:color="auto"/>
        <w:right w:val="none" w:sz="0" w:space="0" w:color="auto"/>
      </w:divBdr>
    </w:div>
    <w:div w:id="947930764">
      <w:bodyDiv w:val="1"/>
      <w:marLeft w:val="0"/>
      <w:marRight w:val="0"/>
      <w:marTop w:val="0"/>
      <w:marBottom w:val="0"/>
      <w:divBdr>
        <w:top w:val="none" w:sz="0" w:space="0" w:color="auto"/>
        <w:left w:val="none" w:sz="0" w:space="0" w:color="auto"/>
        <w:bottom w:val="none" w:sz="0" w:space="0" w:color="auto"/>
        <w:right w:val="none" w:sz="0" w:space="0" w:color="auto"/>
      </w:divBdr>
      <w:divsChild>
        <w:div w:id="1827279838">
          <w:marLeft w:val="547"/>
          <w:marRight w:val="0"/>
          <w:marTop w:val="62"/>
          <w:marBottom w:val="0"/>
          <w:divBdr>
            <w:top w:val="none" w:sz="0" w:space="0" w:color="auto"/>
            <w:left w:val="none" w:sz="0" w:space="0" w:color="auto"/>
            <w:bottom w:val="none" w:sz="0" w:space="0" w:color="auto"/>
            <w:right w:val="none" w:sz="0" w:space="0" w:color="auto"/>
          </w:divBdr>
        </w:div>
      </w:divsChild>
    </w:div>
    <w:div w:id="951593497">
      <w:bodyDiv w:val="1"/>
      <w:marLeft w:val="0"/>
      <w:marRight w:val="0"/>
      <w:marTop w:val="0"/>
      <w:marBottom w:val="0"/>
      <w:divBdr>
        <w:top w:val="none" w:sz="0" w:space="0" w:color="auto"/>
        <w:left w:val="none" w:sz="0" w:space="0" w:color="auto"/>
        <w:bottom w:val="none" w:sz="0" w:space="0" w:color="auto"/>
        <w:right w:val="none" w:sz="0" w:space="0" w:color="auto"/>
      </w:divBdr>
    </w:div>
    <w:div w:id="956764916">
      <w:bodyDiv w:val="1"/>
      <w:marLeft w:val="0"/>
      <w:marRight w:val="0"/>
      <w:marTop w:val="0"/>
      <w:marBottom w:val="0"/>
      <w:divBdr>
        <w:top w:val="none" w:sz="0" w:space="0" w:color="auto"/>
        <w:left w:val="none" w:sz="0" w:space="0" w:color="auto"/>
        <w:bottom w:val="none" w:sz="0" w:space="0" w:color="auto"/>
        <w:right w:val="none" w:sz="0" w:space="0" w:color="auto"/>
      </w:divBdr>
    </w:div>
    <w:div w:id="1000036693">
      <w:bodyDiv w:val="1"/>
      <w:marLeft w:val="0"/>
      <w:marRight w:val="0"/>
      <w:marTop w:val="0"/>
      <w:marBottom w:val="0"/>
      <w:divBdr>
        <w:top w:val="none" w:sz="0" w:space="0" w:color="auto"/>
        <w:left w:val="none" w:sz="0" w:space="0" w:color="auto"/>
        <w:bottom w:val="none" w:sz="0" w:space="0" w:color="auto"/>
        <w:right w:val="none" w:sz="0" w:space="0" w:color="auto"/>
      </w:divBdr>
    </w:div>
    <w:div w:id="1033850789">
      <w:bodyDiv w:val="1"/>
      <w:marLeft w:val="0"/>
      <w:marRight w:val="0"/>
      <w:marTop w:val="0"/>
      <w:marBottom w:val="0"/>
      <w:divBdr>
        <w:top w:val="none" w:sz="0" w:space="0" w:color="auto"/>
        <w:left w:val="none" w:sz="0" w:space="0" w:color="auto"/>
        <w:bottom w:val="none" w:sz="0" w:space="0" w:color="auto"/>
        <w:right w:val="none" w:sz="0" w:space="0" w:color="auto"/>
      </w:divBdr>
      <w:divsChild>
        <w:div w:id="487063627">
          <w:marLeft w:val="274"/>
          <w:marRight w:val="0"/>
          <w:marTop w:val="0"/>
          <w:marBottom w:val="0"/>
          <w:divBdr>
            <w:top w:val="none" w:sz="0" w:space="0" w:color="auto"/>
            <w:left w:val="none" w:sz="0" w:space="0" w:color="auto"/>
            <w:bottom w:val="none" w:sz="0" w:space="0" w:color="auto"/>
            <w:right w:val="none" w:sz="0" w:space="0" w:color="auto"/>
          </w:divBdr>
        </w:div>
      </w:divsChild>
    </w:div>
    <w:div w:id="1037507007">
      <w:bodyDiv w:val="1"/>
      <w:marLeft w:val="0"/>
      <w:marRight w:val="0"/>
      <w:marTop w:val="0"/>
      <w:marBottom w:val="0"/>
      <w:divBdr>
        <w:top w:val="none" w:sz="0" w:space="0" w:color="auto"/>
        <w:left w:val="none" w:sz="0" w:space="0" w:color="auto"/>
        <w:bottom w:val="none" w:sz="0" w:space="0" w:color="auto"/>
        <w:right w:val="none" w:sz="0" w:space="0" w:color="auto"/>
      </w:divBdr>
    </w:div>
    <w:div w:id="1042747713">
      <w:bodyDiv w:val="1"/>
      <w:marLeft w:val="0"/>
      <w:marRight w:val="0"/>
      <w:marTop w:val="0"/>
      <w:marBottom w:val="0"/>
      <w:divBdr>
        <w:top w:val="none" w:sz="0" w:space="0" w:color="auto"/>
        <w:left w:val="none" w:sz="0" w:space="0" w:color="auto"/>
        <w:bottom w:val="none" w:sz="0" w:space="0" w:color="auto"/>
        <w:right w:val="none" w:sz="0" w:space="0" w:color="auto"/>
      </w:divBdr>
    </w:div>
    <w:div w:id="1043285260">
      <w:bodyDiv w:val="1"/>
      <w:marLeft w:val="0"/>
      <w:marRight w:val="0"/>
      <w:marTop w:val="0"/>
      <w:marBottom w:val="0"/>
      <w:divBdr>
        <w:top w:val="none" w:sz="0" w:space="0" w:color="auto"/>
        <w:left w:val="none" w:sz="0" w:space="0" w:color="auto"/>
        <w:bottom w:val="none" w:sz="0" w:space="0" w:color="auto"/>
        <w:right w:val="none" w:sz="0" w:space="0" w:color="auto"/>
      </w:divBdr>
    </w:div>
    <w:div w:id="1054813831">
      <w:bodyDiv w:val="1"/>
      <w:marLeft w:val="0"/>
      <w:marRight w:val="0"/>
      <w:marTop w:val="0"/>
      <w:marBottom w:val="0"/>
      <w:divBdr>
        <w:top w:val="none" w:sz="0" w:space="0" w:color="auto"/>
        <w:left w:val="none" w:sz="0" w:space="0" w:color="auto"/>
        <w:bottom w:val="none" w:sz="0" w:space="0" w:color="auto"/>
        <w:right w:val="none" w:sz="0" w:space="0" w:color="auto"/>
      </w:divBdr>
    </w:div>
    <w:div w:id="1060978106">
      <w:bodyDiv w:val="1"/>
      <w:marLeft w:val="0"/>
      <w:marRight w:val="0"/>
      <w:marTop w:val="0"/>
      <w:marBottom w:val="0"/>
      <w:divBdr>
        <w:top w:val="none" w:sz="0" w:space="0" w:color="auto"/>
        <w:left w:val="none" w:sz="0" w:space="0" w:color="auto"/>
        <w:bottom w:val="none" w:sz="0" w:space="0" w:color="auto"/>
        <w:right w:val="none" w:sz="0" w:space="0" w:color="auto"/>
      </w:divBdr>
    </w:div>
    <w:div w:id="1063017582">
      <w:bodyDiv w:val="1"/>
      <w:marLeft w:val="0"/>
      <w:marRight w:val="0"/>
      <w:marTop w:val="0"/>
      <w:marBottom w:val="0"/>
      <w:divBdr>
        <w:top w:val="none" w:sz="0" w:space="0" w:color="auto"/>
        <w:left w:val="none" w:sz="0" w:space="0" w:color="auto"/>
        <w:bottom w:val="none" w:sz="0" w:space="0" w:color="auto"/>
        <w:right w:val="none" w:sz="0" w:space="0" w:color="auto"/>
      </w:divBdr>
      <w:divsChild>
        <w:div w:id="1078866379">
          <w:marLeft w:val="288"/>
          <w:marRight w:val="0"/>
          <w:marTop w:val="60"/>
          <w:marBottom w:val="120"/>
          <w:divBdr>
            <w:top w:val="none" w:sz="0" w:space="0" w:color="auto"/>
            <w:left w:val="none" w:sz="0" w:space="0" w:color="auto"/>
            <w:bottom w:val="none" w:sz="0" w:space="0" w:color="auto"/>
            <w:right w:val="none" w:sz="0" w:space="0" w:color="auto"/>
          </w:divBdr>
        </w:div>
      </w:divsChild>
    </w:div>
    <w:div w:id="1066493257">
      <w:bodyDiv w:val="1"/>
      <w:marLeft w:val="0"/>
      <w:marRight w:val="0"/>
      <w:marTop w:val="0"/>
      <w:marBottom w:val="0"/>
      <w:divBdr>
        <w:top w:val="none" w:sz="0" w:space="0" w:color="auto"/>
        <w:left w:val="none" w:sz="0" w:space="0" w:color="auto"/>
        <w:bottom w:val="none" w:sz="0" w:space="0" w:color="auto"/>
        <w:right w:val="none" w:sz="0" w:space="0" w:color="auto"/>
      </w:divBdr>
    </w:div>
    <w:div w:id="1084494671">
      <w:bodyDiv w:val="1"/>
      <w:marLeft w:val="0"/>
      <w:marRight w:val="0"/>
      <w:marTop w:val="0"/>
      <w:marBottom w:val="0"/>
      <w:divBdr>
        <w:top w:val="none" w:sz="0" w:space="0" w:color="auto"/>
        <w:left w:val="none" w:sz="0" w:space="0" w:color="auto"/>
        <w:bottom w:val="none" w:sz="0" w:space="0" w:color="auto"/>
        <w:right w:val="none" w:sz="0" w:space="0" w:color="auto"/>
      </w:divBdr>
      <w:divsChild>
        <w:div w:id="256839501">
          <w:marLeft w:val="0"/>
          <w:marRight w:val="0"/>
          <w:marTop w:val="0"/>
          <w:marBottom w:val="0"/>
          <w:divBdr>
            <w:top w:val="none" w:sz="0" w:space="0" w:color="auto"/>
            <w:left w:val="none" w:sz="0" w:space="0" w:color="auto"/>
            <w:bottom w:val="none" w:sz="0" w:space="0" w:color="auto"/>
            <w:right w:val="none" w:sz="0" w:space="0" w:color="auto"/>
          </w:divBdr>
        </w:div>
        <w:div w:id="2133748041">
          <w:marLeft w:val="0"/>
          <w:marRight w:val="0"/>
          <w:marTop w:val="0"/>
          <w:marBottom w:val="0"/>
          <w:divBdr>
            <w:top w:val="none" w:sz="0" w:space="0" w:color="auto"/>
            <w:left w:val="none" w:sz="0" w:space="0" w:color="auto"/>
            <w:bottom w:val="none" w:sz="0" w:space="0" w:color="auto"/>
            <w:right w:val="none" w:sz="0" w:space="0" w:color="auto"/>
          </w:divBdr>
        </w:div>
        <w:div w:id="988677047">
          <w:marLeft w:val="0"/>
          <w:marRight w:val="0"/>
          <w:marTop w:val="0"/>
          <w:marBottom w:val="0"/>
          <w:divBdr>
            <w:top w:val="none" w:sz="0" w:space="0" w:color="auto"/>
            <w:left w:val="none" w:sz="0" w:space="0" w:color="auto"/>
            <w:bottom w:val="none" w:sz="0" w:space="0" w:color="auto"/>
            <w:right w:val="none" w:sz="0" w:space="0" w:color="auto"/>
          </w:divBdr>
        </w:div>
        <w:div w:id="212666241">
          <w:marLeft w:val="0"/>
          <w:marRight w:val="0"/>
          <w:marTop w:val="0"/>
          <w:marBottom w:val="0"/>
          <w:divBdr>
            <w:top w:val="none" w:sz="0" w:space="0" w:color="auto"/>
            <w:left w:val="none" w:sz="0" w:space="0" w:color="auto"/>
            <w:bottom w:val="none" w:sz="0" w:space="0" w:color="auto"/>
            <w:right w:val="none" w:sz="0" w:space="0" w:color="auto"/>
          </w:divBdr>
        </w:div>
        <w:div w:id="1763186137">
          <w:marLeft w:val="0"/>
          <w:marRight w:val="0"/>
          <w:marTop w:val="0"/>
          <w:marBottom w:val="0"/>
          <w:divBdr>
            <w:top w:val="none" w:sz="0" w:space="0" w:color="auto"/>
            <w:left w:val="none" w:sz="0" w:space="0" w:color="auto"/>
            <w:bottom w:val="none" w:sz="0" w:space="0" w:color="auto"/>
            <w:right w:val="none" w:sz="0" w:space="0" w:color="auto"/>
          </w:divBdr>
        </w:div>
        <w:div w:id="834688099">
          <w:marLeft w:val="0"/>
          <w:marRight w:val="0"/>
          <w:marTop w:val="0"/>
          <w:marBottom w:val="0"/>
          <w:divBdr>
            <w:top w:val="none" w:sz="0" w:space="0" w:color="auto"/>
            <w:left w:val="none" w:sz="0" w:space="0" w:color="auto"/>
            <w:bottom w:val="none" w:sz="0" w:space="0" w:color="auto"/>
            <w:right w:val="none" w:sz="0" w:space="0" w:color="auto"/>
          </w:divBdr>
        </w:div>
        <w:div w:id="1887643758">
          <w:marLeft w:val="0"/>
          <w:marRight w:val="0"/>
          <w:marTop w:val="0"/>
          <w:marBottom w:val="0"/>
          <w:divBdr>
            <w:top w:val="none" w:sz="0" w:space="0" w:color="auto"/>
            <w:left w:val="none" w:sz="0" w:space="0" w:color="auto"/>
            <w:bottom w:val="none" w:sz="0" w:space="0" w:color="auto"/>
            <w:right w:val="none" w:sz="0" w:space="0" w:color="auto"/>
          </w:divBdr>
        </w:div>
      </w:divsChild>
    </w:div>
    <w:div w:id="1086149556">
      <w:bodyDiv w:val="1"/>
      <w:marLeft w:val="0"/>
      <w:marRight w:val="0"/>
      <w:marTop w:val="0"/>
      <w:marBottom w:val="0"/>
      <w:divBdr>
        <w:top w:val="none" w:sz="0" w:space="0" w:color="auto"/>
        <w:left w:val="none" w:sz="0" w:space="0" w:color="auto"/>
        <w:bottom w:val="none" w:sz="0" w:space="0" w:color="auto"/>
        <w:right w:val="none" w:sz="0" w:space="0" w:color="auto"/>
      </w:divBdr>
      <w:divsChild>
        <w:div w:id="2138257949">
          <w:marLeft w:val="360"/>
          <w:marRight w:val="0"/>
          <w:marTop w:val="0"/>
          <w:marBottom w:val="0"/>
          <w:divBdr>
            <w:top w:val="none" w:sz="0" w:space="0" w:color="auto"/>
            <w:left w:val="none" w:sz="0" w:space="0" w:color="auto"/>
            <w:bottom w:val="none" w:sz="0" w:space="0" w:color="auto"/>
            <w:right w:val="none" w:sz="0" w:space="0" w:color="auto"/>
          </w:divBdr>
        </w:div>
        <w:div w:id="1968856183">
          <w:marLeft w:val="360"/>
          <w:marRight w:val="0"/>
          <w:marTop w:val="0"/>
          <w:marBottom w:val="0"/>
          <w:divBdr>
            <w:top w:val="none" w:sz="0" w:space="0" w:color="auto"/>
            <w:left w:val="none" w:sz="0" w:space="0" w:color="auto"/>
            <w:bottom w:val="none" w:sz="0" w:space="0" w:color="auto"/>
            <w:right w:val="none" w:sz="0" w:space="0" w:color="auto"/>
          </w:divBdr>
        </w:div>
        <w:div w:id="1312249794">
          <w:marLeft w:val="360"/>
          <w:marRight w:val="0"/>
          <w:marTop w:val="0"/>
          <w:marBottom w:val="0"/>
          <w:divBdr>
            <w:top w:val="none" w:sz="0" w:space="0" w:color="auto"/>
            <w:left w:val="none" w:sz="0" w:space="0" w:color="auto"/>
            <w:bottom w:val="none" w:sz="0" w:space="0" w:color="auto"/>
            <w:right w:val="none" w:sz="0" w:space="0" w:color="auto"/>
          </w:divBdr>
        </w:div>
        <w:div w:id="758907362">
          <w:marLeft w:val="360"/>
          <w:marRight w:val="0"/>
          <w:marTop w:val="0"/>
          <w:marBottom w:val="0"/>
          <w:divBdr>
            <w:top w:val="none" w:sz="0" w:space="0" w:color="auto"/>
            <w:left w:val="none" w:sz="0" w:space="0" w:color="auto"/>
            <w:bottom w:val="none" w:sz="0" w:space="0" w:color="auto"/>
            <w:right w:val="none" w:sz="0" w:space="0" w:color="auto"/>
          </w:divBdr>
        </w:div>
      </w:divsChild>
    </w:div>
    <w:div w:id="1088966820">
      <w:bodyDiv w:val="1"/>
      <w:marLeft w:val="0"/>
      <w:marRight w:val="0"/>
      <w:marTop w:val="0"/>
      <w:marBottom w:val="0"/>
      <w:divBdr>
        <w:top w:val="none" w:sz="0" w:space="0" w:color="auto"/>
        <w:left w:val="none" w:sz="0" w:space="0" w:color="auto"/>
        <w:bottom w:val="none" w:sz="0" w:space="0" w:color="auto"/>
        <w:right w:val="none" w:sz="0" w:space="0" w:color="auto"/>
      </w:divBdr>
    </w:div>
    <w:div w:id="1089621190">
      <w:bodyDiv w:val="1"/>
      <w:marLeft w:val="0"/>
      <w:marRight w:val="0"/>
      <w:marTop w:val="0"/>
      <w:marBottom w:val="0"/>
      <w:divBdr>
        <w:top w:val="none" w:sz="0" w:space="0" w:color="auto"/>
        <w:left w:val="none" w:sz="0" w:space="0" w:color="auto"/>
        <w:bottom w:val="none" w:sz="0" w:space="0" w:color="auto"/>
        <w:right w:val="none" w:sz="0" w:space="0" w:color="auto"/>
      </w:divBdr>
      <w:divsChild>
        <w:div w:id="1681616698">
          <w:marLeft w:val="360"/>
          <w:marRight w:val="0"/>
          <w:marTop w:val="400"/>
          <w:marBottom w:val="0"/>
          <w:divBdr>
            <w:top w:val="none" w:sz="0" w:space="0" w:color="auto"/>
            <w:left w:val="none" w:sz="0" w:space="0" w:color="auto"/>
            <w:bottom w:val="none" w:sz="0" w:space="0" w:color="auto"/>
            <w:right w:val="none" w:sz="0" w:space="0" w:color="auto"/>
          </w:divBdr>
        </w:div>
        <w:div w:id="1952397986">
          <w:marLeft w:val="806"/>
          <w:marRight w:val="0"/>
          <w:marTop w:val="120"/>
          <w:marBottom w:val="0"/>
          <w:divBdr>
            <w:top w:val="none" w:sz="0" w:space="0" w:color="auto"/>
            <w:left w:val="none" w:sz="0" w:space="0" w:color="auto"/>
            <w:bottom w:val="none" w:sz="0" w:space="0" w:color="auto"/>
            <w:right w:val="none" w:sz="0" w:space="0" w:color="auto"/>
          </w:divBdr>
        </w:div>
        <w:div w:id="1916089803">
          <w:marLeft w:val="806"/>
          <w:marRight w:val="0"/>
          <w:marTop w:val="120"/>
          <w:marBottom w:val="0"/>
          <w:divBdr>
            <w:top w:val="none" w:sz="0" w:space="0" w:color="auto"/>
            <w:left w:val="none" w:sz="0" w:space="0" w:color="auto"/>
            <w:bottom w:val="none" w:sz="0" w:space="0" w:color="auto"/>
            <w:right w:val="none" w:sz="0" w:space="0" w:color="auto"/>
          </w:divBdr>
        </w:div>
      </w:divsChild>
    </w:div>
    <w:div w:id="1112550720">
      <w:bodyDiv w:val="1"/>
      <w:marLeft w:val="0"/>
      <w:marRight w:val="0"/>
      <w:marTop w:val="0"/>
      <w:marBottom w:val="0"/>
      <w:divBdr>
        <w:top w:val="none" w:sz="0" w:space="0" w:color="auto"/>
        <w:left w:val="none" w:sz="0" w:space="0" w:color="auto"/>
        <w:bottom w:val="none" w:sz="0" w:space="0" w:color="auto"/>
        <w:right w:val="none" w:sz="0" w:space="0" w:color="auto"/>
      </w:divBdr>
    </w:div>
    <w:div w:id="1112937884">
      <w:bodyDiv w:val="1"/>
      <w:marLeft w:val="0"/>
      <w:marRight w:val="0"/>
      <w:marTop w:val="0"/>
      <w:marBottom w:val="0"/>
      <w:divBdr>
        <w:top w:val="none" w:sz="0" w:space="0" w:color="auto"/>
        <w:left w:val="none" w:sz="0" w:space="0" w:color="auto"/>
        <w:bottom w:val="none" w:sz="0" w:space="0" w:color="auto"/>
        <w:right w:val="none" w:sz="0" w:space="0" w:color="auto"/>
      </w:divBdr>
    </w:div>
    <w:div w:id="1118984343">
      <w:bodyDiv w:val="1"/>
      <w:marLeft w:val="0"/>
      <w:marRight w:val="0"/>
      <w:marTop w:val="0"/>
      <w:marBottom w:val="0"/>
      <w:divBdr>
        <w:top w:val="none" w:sz="0" w:space="0" w:color="auto"/>
        <w:left w:val="none" w:sz="0" w:space="0" w:color="auto"/>
        <w:bottom w:val="none" w:sz="0" w:space="0" w:color="auto"/>
        <w:right w:val="none" w:sz="0" w:space="0" w:color="auto"/>
      </w:divBdr>
      <w:divsChild>
        <w:div w:id="1080718206">
          <w:marLeft w:val="288"/>
          <w:marRight w:val="0"/>
          <w:marTop w:val="60"/>
          <w:marBottom w:val="120"/>
          <w:divBdr>
            <w:top w:val="none" w:sz="0" w:space="0" w:color="auto"/>
            <w:left w:val="none" w:sz="0" w:space="0" w:color="auto"/>
            <w:bottom w:val="none" w:sz="0" w:space="0" w:color="auto"/>
            <w:right w:val="none" w:sz="0" w:space="0" w:color="auto"/>
          </w:divBdr>
        </w:div>
      </w:divsChild>
    </w:div>
    <w:div w:id="1122773391">
      <w:bodyDiv w:val="1"/>
      <w:marLeft w:val="0"/>
      <w:marRight w:val="0"/>
      <w:marTop w:val="0"/>
      <w:marBottom w:val="0"/>
      <w:divBdr>
        <w:top w:val="none" w:sz="0" w:space="0" w:color="auto"/>
        <w:left w:val="none" w:sz="0" w:space="0" w:color="auto"/>
        <w:bottom w:val="none" w:sz="0" w:space="0" w:color="auto"/>
        <w:right w:val="none" w:sz="0" w:space="0" w:color="auto"/>
      </w:divBdr>
    </w:div>
    <w:div w:id="1127699013">
      <w:bodyDiv w:val="1"/>
      <w:marLeft w:val="0"/>
      <w:marRight w:val="0"/>
      <w:marTop w:val="0"/>
      <w:marBottom w:val="0"/>
      <w:divBdr>
        <w:top w:val="none" w:sz="0" w:space="0" w:color="auto"/>
        <w:left w:val="none" w:sz="0" w:space="0" w:color="auto"/>
        <w:bottom w:val="none" w:sz="0" w:space="0" w:color="auto"/>
        <w:right w:val="none" w:sz="0" w:space="0" w:color="auto"/>
      </w:divBdr>
    </w:div>
    <w:div w:id="1136027941">
      <w:bodyDiv w:val="1"/>
      <w:marLeft w:val="0"/>
      <w:marRight w:val="0"/>
      <w:marTop w:val="0"/>
      <w:marBottom w:val="0"/>
      <w:divBdr>
        <w:top w:val="none" w:sz="0" w:space="0" w:color="auto"/>
        <w:left w:val="none" w:sz="0" w:space="0" w:color="auto"/>
        <w:bottom w:val="none" w:sz="0" w:space="0" w:color="auto"/>
        <w:right w:val="none" w:sz="0" w:space="0" w:color="auto"/>
      </w:divBdr>
    </w:div>
    <w:div w:id="1184048832">
      <w:bodyDiv w:val="1"/>
      <w:marLeft w:val="0"/>
      <w:marRight w:val="0"/>
      <w:marTop w:val="0"/>
      <w:marBottom w:val="0"/>
      <w:divBdr>
        <w:top w:val="none" w:sz="0" w:space="0" w:color="auto"/>
        <w:left w:val="none" w:sz="0" w:space="0" w:color="auto"/>
        <w:bottom w:val="none" w:sz="0" w:space="0" w:color="auto"/>
        <w:right w:val="none" w:sz="0" w:space="0" w:color="auto"/>
      </w:divBdr>
    </w:div>
    <w:div w:id="1216743892">
      <w:bodyDiv w:val="1"/>
      <w:marLeft w:val="0"/>
      <w:marRight w:val="0"/>
      <w:marTop w:val="0"/>
      <w:marBottom w:val="0"/>
      <w:divBdr>
        <w:top w:val="none" w:sz="0" w:space="0" w:color="auto"/>
        <w:left w:val="none" w:sz="0" w:space="0" w:color="auto"/>
        <w:bottom w:val="none" w:sz="0" w:space="0" w:color="auto"/>
        <w:right w:val="none" w:sz="0" w:space="0" w:color="auto"/>
      </w:divBdr>
    </w:div>
    <w:div w:id="1224219262">
      <w:bodyDiv w:val="1"/>
      <w:marLeft w:val="0"/>
      <w:marRight w:val="0"/>
      <w:marTop w:val="0"/>
      <w:marBottom w:val="0"/>
      <w:divBdr>
        <w:top w:val="none" w:sz="0" w:space="0" w:color="auto"/>
        <w:left w:val="none" w:sz="0" w:space="0" w:color="auto"/>
        <w:bottom w:val="none" w:sz="0" w:space="0" w:color="auto"/>
        <w:right w:val="none" w:sz="0" w:space="0" w:color="auto"/>
      </w:divBdr>
      <w:divsChild>
        <w:div w:id="2114784652">
          <w:marLeft w:val="547"/>
          <w:marRight w:val="0"/>
          <w:marTop w:val="0"/>
          <w:marBottom w:val="0"/>
          <w:divBdr>
            <w:top w:val="none" w:sz="0" w:space="0" w:color="auto"/>
            <w:left w:val="none" w:sz="0" w:space="0" w:color="auto"/>
            <w:bottom w:val="none" w:sz="0" w:space="0" w:color="auto"/>
            <w:right w:val="none" w:sz="0" w:space="0" w:color="auto"/>
          </w:divBdr>
        </w:div>
        <w:div w:id="1747801405">
          <w:marLeft w:val="547"/>
          <w:marRight w:val="0"/>
          <w:marTop w:val="0"/>
          <w:marBottom w:val="0"/>
          <w:divBdr>
            <w:top w:val="none" w:sz="0" w:space="0" w:color="auto"/>
            <w:left w:val="none" w:sz="0" w:space="0" w:color="auto"/>
            <w:bottom w:val="none" w:sz="0" w:space="0" w:color="auto"/>
            <w:right w:val="none" w:sz="0" w:space="0" w:color="auto"/>
          </w:divBdr>
        </w:div>
        <w:div w:id="1693995780">
          <w:marLeft w:val="547"/>
          <w:marRight w:val="0"/>
          <w:marTop w:val="0"/>
          <w:marBottom w:val="0"/>
          <w:divBdr>
            <w:top w:val="none" w:sz="0" w:space="0" w:color="auto"/>
            <w:left w:val="none" w:sz="0" w:space="0" w:color="auto"/>
            <w:bottom w:val="none" w:sz="0" w:space="0" w:color="auto"/>
            <w:right w:val="none" w:sz="0" w:space="0" w:color="auto"/>
          </w:divBdr>
        </w:div>
        <w:div w:id="2027444885">
          <w:marLeft w:val="547"/>
          <w:marRight w:val="0"/>
          <w:marTop w:val="0"/>
          <w:marBottom w:val="0"/>
          <w:divBdr>
            <w:top w:val="none" w:sz="0" w:space="0" w:color="auto"/>
            <w:left w:val="none" w:sz="0" w:space="0" w:color="auto"/>
            <w:bottom w:val="none" w:sz="0" w:space="0" w:color="auto"/>
            <w:right w:val="none" w:sz="0" w:space="0" w:color="auto"/>
          </w:divBdr>
        </w:div>
        <w:div w:id="1241404617">
          <w:marLeft w:val="547"/>
          <w:marRight w:val="0"/>
          <w:marTop w:val="0"/>
          <w:marBottom w:val="0"/>
          <w:divBdr>
            <w:top w:val="none" w:sz="0" w:space="0" w:color="auto"/>
            <w:left w:val="none" w:sz="0" w:space="0" w:color="auto"/>
            <w:bottom w:val="none" w:sz="0" w:space="0" w:color="auto"/>
            <w:right w:val="none" w:sz="0" w:space="0" w:color="auto"/>
          </w:divBdr>
        </w:div>
      </w:divsChild>
    </w:div>
    <w:div w:id="1227767085">
      <w:bodyDiv w:val="1"/>
      <w:marLeft w:val="0"/>
      <w:marRight w:val="0"/>
      <w:marTop w:val="0"/>
      <w:marBottom w:val="0"/>
      <w:divBdr>
        <w:top w:val="none" w:sz="0" w:space="0" w:color="auto"/>
        <w:left w:val="none" w:sz="0" w:space="0" w:color="auto"/>
        <w:bottom w:val="none" w:sz="0" w:space="0" w:color="auto"/>
        <w:right w:val="none" w:sz="0" w:space="0" w:color="auto"/>
      </w:divBdr>
      <w:divsChild>
        <w:div w:id="1015840663">
          <w:marLeft w:val="547"/>
          <w:marRight w:val="0"/>
          <w:marTop w:val="96"/>
          <w:marBottom w:val="0"/>
          <w:divBdr>
            <w:top w:val="none" w:sz="0" w:space="0" w:color="auto"/>
            <w:left w:val="none" w:sz="0" w:space="0" w:color="auto"/>
            <w:bottom w:val="none" w:sz="0" w:space="0" w:color="auto"/>
            <w:right w:val="none" w:sz="0" w:space="0" w:color="auto"/>
          </w:divBdr>
        </w:div>
        <w:div w:id="533426641">
          <w:marLeft w:val="1166"/>
          <w:marRight w:val="0"/>
          <w:marTop w:val="86"/>
          <w:marBottom w:val="0"/>
          <w:divBdr>
            <w:top w:val="none" w:sz="0" w:space="0" w:color="auto"/>
            <w:left w:val="none" w:sz="0" w:space="0" w:color="auto"/>
            <w:bottom w:val="none" w:sz="0" w:space="0" w:color="auto"/>
            <w:right w:val="none" w:sz="0" w:space="0" w:color="auto"/>
          </w:divBdr>
        </w:div>
        <w:div w:id="1010568800">
          <w:marLeft w:val="1166"/>
          <w:marRight w:val="0"/>
          <w:marTop w:val="86"/>
          <w:marBottom w:val="0"/>
          <w:divBdr>
            <w:top w:val="none" w:sz="0" w:space="0" w:color="auto"/>
            <w:left w:val="none" w:sz="0" w:space="0" w:color="auto"/>
            <w:bottom w:val="none" w:sz="0" w:space="0" w:color="auto"/>
            <w:right w:val="none" w:sz="0" w:space="0" w:color="auto"/>
          </w:divBdr>
        </w:div>
        <w:div w:id="2011327696">
          <w:marLeft w:val="547"/>
          <w:marRight w:val="0"/>
          <w:marTop w:val="96"/>
          <w:marBottom w:val="0"/>
          <w:divBdr>
            <w:top w:val="none" w:sz="0" w:space="0" w:color="auto"/>
            <w:left w:val="none" w:sz="0" w:space="0" w:color="auto"/>
            <w:bottom w:val="none" w:sz="0" w:space="0" w:color="auto"/>
            <w:right w:val="none" w:sz="0" w:space="0" w:color="auto"/>
          </w:divBdr>
        </w:div>
        <w:div w:id="397483579">
          <w:marLeft w:val="1166"/>
          <w:marRight w:val="0"/>
          <w:marTop w:val="86"/>
          <w:marBottom w:val="0"/>
          <w:divBdr>
            <w:top w:val="none" w:sz="0" w:space="0" w:color="auto"/>
            <w:left w:val="none" w:sz="0" w:space="0" w:color="auto"/>
            <w:bottom w:val="none" w:sz="0" w:space="0" w:color="auto"/>
            <w:right w:val="none" w:sz="0" w:space="0" w:color="auto"/>
          </w:divBdr>
        </w:div>
        <w:div w:id="1888760418">
          <w:marLeft w:val="547"/>
          <w:marRight w:val="0"/>
          <w:marTop w:val="96"/>
          <w:marBottom w:val="0"/>
          <w:divBdr>
            <w:top w:val="none" w:sz="0" w:space="0" w:color="auto"/>
            <w:left w:val="none" w:sz="0" w:space="0" w:color="auto"/>
            <w:bottom w:val="none" w:sz="0" w:space="0" w:color="auto"/>
            <w:right w:val="none" w:sz="0" w:space="0" w:color="auto"/>
          </w:divBdr>
        </w:div>
        <w:div w:id="1572429477">
          <w:marLeft w:val="1166"/>
          <w:marRight w:val="0"/>
          <w:marTop w:val="86"/>
          <w:marBottom w:val="0"/>
          <w:divBdr>
            <w:top w:val="none" w:sz="0" w:space="0" w:color="auto"/>
            <w:left w:val="none" w:sz="0" w:space="0" w:color="auto"/>
            <w:bottom w:val="none" w:sz="0" w:space="0" w:color="auto"/>
            <w:right w:val="none" w:sz="0" w:space="0" w:color="auto"/>
          </w:divBdr>
        </w:div>
        <w:div w:id="233049773">
          <w:marLeft w:val="547"/>
          <w:marRight w:val="0"/>
          <w:marTop w:val="96"/>
          <w:marBottom w:val="0"/>
          <w:divBdr>
            <w:top w:val="none" w:sz="0" w:space="0" w:color="auto"/>
            <w:left w:val="none" w:sz="0" w:space="0" w:color="auto"/>
            <w:bottom w:val="none" w:sz="0" w:space="0" w:color="auto"/>
            <w:right w:val="none" w:sz="0" w:space="0" w:color="auto"/>
          </w:divBdr>
        </w:div>
        <w:div w:id="1469588925">
          <w:marLeft w:val="1526"/>
          <w:marRight w:val="0"/>
          <w:marTop w:val="86"/>
          <w:marBottom w:val="0"/>
          <w:divBdr>
            <w:top w:val="none" w:sz="0" w:space="0" w:color="auto"/>
            <w:left w:val="none" w:sz="0" w:space="0" w:color="auto"/>
            <w:bottom w:val="none" w:sz="0" w:space="0" w:color="auto"/>
            <w:right w:val="none" w:sz="0" w:space="0" w:color="auto"/>
          </w:divBdr>
        </w:div>
        <w:div w:id="1112700520">
          <w:marLeft w:val="1526"/>
          <w:marRight w:val="0"/>
          <w:marTop w:val="86"/>
          <w:marBottom w:val="0"/>
          <w:divBdr>
            <w:top w:val="none" w:sz="0" w:space="0" w:color="auto"/>
            <w:left w:val="none" w:sz="0" w:space="0" w:color="auto"/>
            <w:bottom w:val="none" w:sz="0" w:space="0" w:color="auto"/>
            <w:right w:val="none" w:sz="0" w:space="0" w:color="auto"/>
          </w:divBdr>
        </w:div>
        <w:div w:id="1646543355">
          <w:marLeft w:val="1526"/>
          <w:marRight w:val="0"/>
          <w:marTop w:val="86"/>
          <w:marBottom w:val="0"/>
          <w:divBdr>
            <w:top w:val="none" w:sz="0" w:space="0" w:color="auto"/>
            <w:left w:val="none" w:sz="0" w:space="0" w:color="auto"/>
            <w:bottom w:val="none" w:sz="0" w:space="0" w:color="auto"/>
            <w:right w:val="none" w:sz="0" w:space="0" w:color="auto"/>
          </w:divBdr>
        </w:div>
      </w:divsChild>
    </w:div>
    <w:div w:id="1230460881">
      <w:bodyDiv w:val="1"/>
      <w:marLeft w:val="0"/>
      <w:marRight w:val="0"/>
      <w:marTop w:val="0"/>
      <w:marBottom w:val="0"/>
      <w:divBdr>
        <w:top w:val="none" w:sz="0" w:space="0" w:color="auto"/>
        <w:left w:val="none" w:sz="0" w:space="0" w:color="auto"/>
        <w:bottom w:val="none" w:sz="0" w:space="0" w:color="auto"/>
        <w:right w:val="none" w:sz="0" w:space="0" w:color="auto"/>
      </w:divBdr>
    </w:div>
    <w:div w:id="1242981844">
      <w:bodyDiv w:val="1"/>
      <w:marLeft w:val="0"/>
      <w:marRight w:val="0"/>
      <w:marTop w:val="0"/>
      <w:marBottom w:val="0"/>
      <w:divBdr>
        <w:top w:val="none" w:sz="0" w:space="0" w:color="auto"/>
        <w:left w:val="none" w:sz="0" w:space="0" w:color="auto"/>
        <w:bottom w:val="none" w:sz="0" w:space="0" w:color="auto"/>
        <w:right w:val="none" w:sz="0" w:space="0" w:color="auto"/>
      </w:divBdr>
    </w:div>
    <w:div w:id="1259946986">
      <w:bodyDiv w:val="1"/>
      <w:marLeft w:val="0"/>
      <w:marRight w:val="0"/>
      <w:marTop w:val="0"/>
      <w:marBottom w:val="0"/>
      <w:divBdr>
        <w:top w:val="none" w:sz="0" w:space="0" w:color="auto"/>
        <w:left w:val="none" w:sz="0" w:space="0" w:color="auto"/>
        <w:bottom w:val="none" w:sz="0" w:space="0" w:color="auto"/>
        <w:right w:val="none" w:sz="0" w:space="0" w:color="auto"/>
      </w:divBdr>
    </w:div>
    <w:div w:id="1264799674">
      <w:bodyDiv w:val="1"/>
      <w:marLeft w:val="0"/>
      <w:marRight w:val="0"/>
      <w:marTop w:val="0"/>
      <w:marBottom w:val="0"/>
      <w:divBdr>
        <w:top w:val="none" w:sz="0" w:space="0" w:color="auto"/>
        <w:left w:val="none" w:sz="0" w:space="0" w:color="auto"/>
        <w:bottom w:val="none" w:sz="0" w:space="0" w:color="auto"/>
        <w:right w:val="none" w:sz="0" w:space="0" w:color="auto"/>
      </w:divBdr>
    </w:div>
    <w:div w:id="1266960016">
      <w:bodyDiv w:val="1"/>
      <w:marLeft w:val="0"/>
      <w:marRight w:val="0"/>
      <w:marTop w:val="0"/>
      <w:marBottom w:val="0"/>
      <w:divBdr>
        <w:top w:val="none" w:sz="0" w:space="0" w:color="auto"/>
        <w:left w:val="none" w:sz="0" w:space="0" w:color="auto"/>
        <w:bottom w:val="none" w:sz="0" w:space="0" w:color="auto"/>
        <w:right w:val="none" w:sz="0" w:space="0" w:color="auto"/>
      </w:divBdr>
    </w:div>
    <w:div w:id="1267076966">
      <w:bodyDiv w:val="1"/>
      <w:marLeft w:val="0"/>
      <w:marRight w:val="0"/>
      <w:marTop w:val="0"/>
      <w:marBottom w:val="0"/>
      <w:divBdr>
        <w:top w:val="none" w:sz="0" w:space="0" w:color="auto"/>
        <w:left w:val="none" w:sz="0" w:space="0" w:color="auto"/>
        <w:bottom w:val="none" w:sz="0" w:space="0" w:color="auto"/>
        <w:right w:val="none" w:sz="0" w:space="0" w:color="auto"/>
      </w:divBdr>
    </w:div>
    <w:div w:id="1274677660">
      <w:bodyDiv w:val="1"/>
      <w:marLeft w:val="0"/>
      <w:marRight w:val="0"/>
      <w:marTop w:val="0"/>
      <w:marBottom w:val="0"/>
      <w:divBdr>
        <w:top w:val="none" w:sz="0" w:space="0" w:color="auto"/>
        <w:left w:val="none" w:sz="0" w:space="0" w:color="auto"/>
        <w:bottom w:val="none" w:sz="0" w:space="0" w:color="auto"/>
        <w:right w:val="none" w:sz="0" w:space="0" w:color="auto"/>
      </w:divBdr>
    </w:div>
    <w:div w:id="1292637759">
      <w:bodyDiv w:val="1"/>
      <w:marLeft w:val="0"/>
      <w:marRight w:val="0"/>
      <w:marTop w:val="0"/>
      <w:marBottom w:val="0"/>
      <w:divBdr>
        <w:top w:val="none" w:sz="0" w:space="0" w:color="auto"/>
        <w:left w:val="none" w:sz="0" w:space="0" w:color="auto"/>
        <w:bottom w:val="none" w:sz="0" w:space="0" w:color="auto"/>
        <w:right w:val="none" w:sz="0" w:space="0" w:color="auto"/>
      </w:divBdr>
    </w:div>
    <w:div w:id="1299607320">
      <w:bodyDiv w:val="1"/>
      <w:marLeft w:val="0"/>
      <w:marRight w:val="0"/>
      <w:marTop w:val="0"/>
      <w:marBottom w:val="0"/>
      <w:divBdr>
        <w:top w:val="none" w:sz="0" w:space="0" w:color="auto"/>
        <w:left w:val="none" w:sz="0" w:space="0" w:color="auto"/>
        <w:bottom w:val="none" w:sz="0" w:space="0" w:color="auto"/>
        <w:right w:val="none" w:sz="0" w:space="0" w:color="auto"/>
      </w:divBdr>
    </w:div>
    <w:div w:id="1300762374">
      <w:bodyDiv w:val="1"/>
      <w:marLeft w:val="0"/>
      <w:marRight w:val="0"/>
      <w:marTop w:val="0"/>
      <w:marBottom w:val="0"/>
      <w:divBdr>
        <w:top w:val="none" w:sz="0" w:space="0" w:color="auto"/>
        <w:left w:val="none" w:sz="0" w:space="0" w:color="auto"/>
        <w:bottom w:val="none" w:sz="0" w:space="0" w:color="auto"/>
        <w:right w:val="none" w:sz="0" w:space="0" w:color="auto"/>
      </w:divBdr>
    </w:div>
    <w:div w:id="1315914503">
      <w:bodyDiv w:val="1"/>
      <w:marLeft w:val="0"/>
      <w:marRight w:val="0"/>
      <w:marTop w:val="0"/>
      <w:marBottom w:val="0"/>
      <w:divBdr>
        <w:top w:val="none" w:sz="0" w:space="0" w:color="auto"/>
        <w:left w:val="none" w:sz="0" w:space="0" w:color="auto"/>
        <w:bottom w:val="none" w:sz="0" w:space="0" w:color="auto"/>
        <w:right w:val="none" w:sz="0" w:space="0" w:color="auto"/>
      </w:divBdr>
    </w:div>
    <w:div w:id="1318655718">
      <w:bodyDiv w:val="1"/>
      <w:marLeft w:val="0"/>
      <w:marRight w:val="0"/>
      <w:marTop w:val="0"/>
      <w:marBottom w:val="0"/>
      <w:divBdr>
        <w:top w:val="none" w:sz="0" w:space="0" w:color="auto"/>
        <w:left w:val="none" w:sz="0" w:space="0" w:color="auto"/>
        <w:bottom w:val="none" w:sz="0" w:space="0" w:color="auto"/>
        <w:right w:val="none" w:sz="0" w:space="0" w:color="auto"/>
      </w:divBdr>
    </w:div>
    <w:div w:id="1349138814">
      <w:bodyDiv w:val="1"/>
      <w:marLeft w:val="0"/>
      <w:marRight w:val="0"/>
      <w:marTop w:val="0"/>
      <w:marBottom w:val="0"/>
      <w:divBdr>
        <w:top w:val="none" w:sz="0" w:space="0" w:color="auto"/>
        <w:left w:val="none" w:sz="0" w:space="0" w:color="auto"/>
        <w:bottom w:val="none" w:sz="0" w:space="0" w:color="auto"/>
        <w:right w:val="none" w:sz="0" w:space="0" w:color="auto"/>
      </w:divBdr>
    </w:div>
    <w:div w:id="1362318930">
      <w:bodyDiv w:val="1"/>
      <w:marLeft w:val="0"/>
      <w:marRight w:val="0"/>
      <w:marTop w:val="0"/>
      <w:marBottom w:val="0"/>
      <w:divBdr>
        <w:top w:val="none" w:sz="0" w:space="0" w:color="auto"/>
        <w:left w:val="none" w:sz="0" w:space="0" w:color="auto"/>
        <w:bottom w:val="none" w:sz="0" w:space="0" w:color="auto"/>
        <w:right w:val="none" w:sz="0" w:space="0" w:color="auto"/>
      </w:divBdr>
    </w:div>
    <w:div w:id="1389498064">
      <w:bodyDiv w:val="1"/>
      <w:marLeft w:val="0"/>
      <w:marRight w:val="0"/>
      <w:marTop w:val="0"/>
      <w:marBottom w:val="0"/>
      <w:divBdr>
        <w:top w:val="none" w:sz="0" w:space="0" w:color="auto"/>
        <w:left w:val="none" w:sz="0" w:space="0" w:color="auto"/>
        <w:bottom w:val="none" w:sz="0" w:space="0" w:color="auto"/>
        <w:right w:val="none" w:sz="0" w:space="0" w:color="auto"/>
      </w:divBdr>
    </w:div>
    <w:div w:id="1397582382">
      <w:bodyDiv w:val="1"/>
      <w:marLeft w:val="0"/>
      <w:marRight w:val="0"/>
      <w:marTop w:val="0"/>
      <w:marBottom w:val="0"/>
      <w:divBdr>
        <w:top w:val="none" w:sz="0" w:space="0" w:color="auto"/>
        <w:left w:val="none" w:sz="0" w:space="0" w:color="auto"/>
        <w:bottom w:val="none" w:sz="0" w:space="0" w:color="auto"/>
        <w:right w:val="none" w:sz="0" w:space="0" w:color="auto"/>
      </w:divBdr>
    </w:div>
    <w:div w:id="1403068003">
      <w:bodyDiv w:val="1"/>
      <w:marLeft w:val="0"/>
      <w:marRight w:val="0"/>
      <w:marTop w:val="0"/>
      <w:marBottom w:val="0"/>
      <w:divBdr>
        <w:top w:val="none" w:sz="0" w:space="0" w:color="auto"/>
        <w:left w:val="none" w:sz="0" w:space="0" w:color="auto"/>
        <w:bottom w:val="none" w:sz="0" w:space="0" w:color="auto"/>
        <w:right w:val="none" w:sz="0" w:space="0" w:color="auto"/>
      </w:divBdr>
    </w:div>
    <w:div w:id="1405031851">
      <w:bodyDiv w:val="1"/>
      <w:marLeft w:val="0"/>
      <w:marRight w:val="0"/>
      <w:marTop w:val="0"/>
      <w:marBottom w:val="0"/>
      <w:divBdr>
        <w:top w:val="none" w:sz="0" w:space="0" w:color="auto"/>
        <w:left w:val="none" w:sz="0" w:space="0" w:color="auto"/>
        <w:bottom w:val="none" w:sz="0" w:space="0" w:color="auto"/>
        <w:right w:val="none" w:sz="0" w:space="0" w:color="auto"/>
      </w:divBdr>
    </w:div>
    <w:div w:id="1422021381">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377331">
      <w:bodyDiv w:val="1"/>
      <w:marLeft w:val="0"/>
      <w:marRight w:val="0"/>
      <w:marTop w:val="0"/>
      <w:marBottom w:val="0"/>
      <w:divBdr>
        <w:top w:val="none" w:sz="0" w:space="0" w:color="auto"/>
        <w:left w:val="none" w:sz="0" w:space="0" w:color="auto"/>
        <w:bottom w:val="none" w:sz="0" w:space="0" w:color="auto"/>
        <w:right w:val="none" w:sz="0" w:space="0" w:color="auto"/>
      </w:divBdr>
    </w:div>
    <w:div w:id="1426457085">
      <w:bodyDiv w:val="1"/>
      <w:marLeft w:val="0"/>
      <w:marRight w:val="0"/>
      <w:marTop w:val="0"/>
      <w:marBottom w:val="0"/>
      <w:divBdr>
        <w:top w:val="none" w:sz="0" w:space="0" w:color="auto"/>
        <w:left w:val="none" w:sz="0" w:space="0" w:color="auto"/>
        <w:bottom w:val="none" w:sz="0" w:space="0" w:color="auto"/>
        <w:right w:val="none" w:sz="0" w:space="0" w:color="auto"/>
      </w:divBdr>
    </w:div>
    <w:div w:id="1446001553">
      <w:bodyDiv w:val="1"/>
      <w:marLeft w:val="0"/>
      <w:marRight w:val="0"/>
      <w:marTop w:val="0"/>
      <w:marBottom w:val="0"/>
      <w:divBdr>
        <w:top w:val="none" w:sz="0" w:space="0" w:color="auto"/>
        <w:left w:val="none" w:sz="0" w:space="0" w:color="auto"/>
        <w:bottom w:val="none" w:sz="0" w:space="0" w:color="auto"/>
        <w:right w:val="none" w:sz="0" w:space="0" w:color="auto"/>
      </w:divBdr>
    </w:div>
    <w:div w:id="1454133420">
      <w:bodyDiv w:val="1"/>
      <w:marLeft w:val="0"/>
      <w:marRight w:val="0"/>
      <w:marTop w:val="0"/>
      <w:marBottom w:val="0"/>
      <w:divBdr>
        <w:top w:val="none" w:sz="0" w:space="0" w:color="auto"/>
        <w:left w:val="none" w:sz="0" w:space="0" w:color="auto"/>
        <w:bottom w:val="none" w:sz="0" w:space="0" w:color="auto"/>
        <w:right w:val="none" w:sz="0" w:space="0" w:color="auto"/>
      </w:divBdr>
    </w:div>
    <w:div w:id="1457328857">
      <w:bodyDiv w:val="1"/>
      <w:marLeft w:val="0"/>
      <w:marRight w:val="0"/>
      <w:marTop w:val="0"/>
      <w:marBottom w:val="0"/>
      <w:divBdr>
        <w:top w:val="none" w:sz="0" w:space="0" w:color="auto"/>
        <w:left w:val="none" w:sz="0" w:space="0" w:color="auto"/>
        <w:bottom w:val="none" w:sz="0" w:space="0" w:color="auto"/>
        <w:right w:val="none" w:sz="0" w:space="0" w:color="auto"/>
      </w:divBdr>
    </w:div>
    <w:div w:id="1458909008">
      <w:bodyDiv w:val="1"/>
      <w:marLeft w:val="0"/>
      <w:marRight w:val="0"/>
      <w:marTop w:val="0"/>
      <w:marBottom w:val="0"/>
      <w:divBdr>
        <w:top w:val="none" w:sz="0" w:space="0" w:color="auto"/>
        <w:left w:val="none" w:sz="0" w:space="0" w:color="auto"/>
        <w:bottom w:val="none" w:sz="0" w:space="0" w:color="auto"/>
        <w:right w:val="none" w:sz="0" w:space="0" w:color="auto"/>
      </w:divBdr>
    </w:div>
    <w:div w:id="1470174891">
      <w:bodyDiv w:val="1"/>
      <w:marLeft w:val="0"/>
      <w:marRight w:val="0"/>
      <w:marTop w:val="0"/>
      <w:marBottom w:val="0"/>
      <w:divBdr>
        <w:top w:val="none" w:sz="0" w:space="0" w:color="auto"/>
        <w:left w:val="none" w:sz="0" w:space="0" w:color="auto"/>
        <w:bottom w:val="none" w:sz="0" w:space="0" w:color="auto"/>
        <w:right w:val="none" w:sz="0" w:space="0" w:color="auto"/>
      </w:divBdr>
    </w:div>
    <w:div w:id="1471240665">
      <w:bodyDiv w:val="1"/>
      <w:marLeft w:val="0"/>
      <w:marRight w:val="0"/>
      <w:marTop w:val="0"/>
      <w:marBottom w:val="0"/>
      <w:divBdr>
        <w:top w:val="none" w:sz="0" w:space="0" w:color="auto"/>
        <w:left w:val="none" w:sz="0" w:space="0" w:color="auto"/>
        <w:bottom w:val="none" w:sz="0" w:space="0" w:color="auto"/>
        <w:right w:val="none" w:sz="0" w:space="0" w:color="auto"/>
      </w:divBdr>
      <w:divsChild>
        <w:div w:id="131337079">
          <w:marLeft w:val="446"/>
          <w:marRight w:val="0"/>
          <w:marTop w:val="0"/>
          <w:marBottom w:val="240"/>
          <w:divBdr>
            <w:top w:val="none" w:sz="0" w:space="0" w:color="auto"/>
            <w:left w:val="none" w:sz="0" w:space="0" w:color="auto"/>
            <w:bottom w:val="none" w:sz="0" w:space="0" w:color="auto"/>
            <w:right w:val="none" w:sz="0" w:space="0" w:color="auto"/>
          </w:divBdr>
        </w:div>
      </w:divsChild>
    </w:div>
    <w:div w:id="1474448232">
      <w:bodyDiv w:val="1"/>
      <w:marLeft w:val="0"/>
      <w:marRight w:val="0"/>
      <w:marTop w:val="0"/>
      <w:marBottom w:val="0"/>
      <w:divBdr>
        <w:top w:val="none" w:sz="0" w:space="0" w:color="auto"/>
        <w:left w:val="none" w:sz="0" w:space="0" w:color="auto"/>
        <w:bottom w:val="none" w:sz="0" w:space="0" w:color="auto"/>
        <w:right w:val="none" w:sz="0" w:space="0" w:color="auto"/>
      </w:divBdr>
    </w:div>
    <w:div w:id="1480420231">
      <w:bodyDiv w:val="1"/>
      <w:marLeft w:val="0"/>
      <w:marRight w:val="0"/>
      <w:marTop w:val="0"/>
      <w:marBottom w:val="0"/>
      <w:divBdr>
        <w:top w:val="none" w:sz="0" w:space="0" w:color="auto"/>
        <w:left w:val="none" w:sz="0" w:space="0" w:color="auto"/>
        <w:bottom w:val="none" w:sz="0" w:space="0" w:color="auto"/>
        <w:right w:val="none" w:sz="0" w:space="0" w:color="auto"/>
      </w:divBdr>
    </w:div>
    <w:div w:id="1482698247">
      <w:bodyDiv w:val="1"/>
      <w:marLeft w:val="0"/>
      <w:marRight w:val="0"/>
      <w:marTop w:val="0"/>
      <w:marBottom w:val="0"/>
      <w:divBdr>
        <w:top w:val="none" w:sz="0" w:space="0" w:color="auto"/>
        <w:left w:val="none" w:sz="0" w:space="0" w:color="auto"/>
        <w:bottom w:val="none" w:sz="0" w:space="0" w:color="auto"/>
        <w:right w:val="none" w:sz="0" w:space="0" w:color="auto"/>
      </w:divBdr>
    </w:div>
    <w:div w:id="1484810462">
      <w:bodyDiv w:val="1"/>
      <w:marLeft w:val="0"/>
      <w:marRight w:val="0"/>
      <w:marTop w:val="0"/>
      <w:marBottom w:val="0"/>
      <w:divBdr>
        <w:top w:val="none" w:sz="0" w:space="0" w:color="auto"/>
        <w:left w:val="none" w:sz="0" w:space="0" w:color="auto"/>
        <w:bottom w:val="none" w:sz="0" w:space="0" w:color="auto"/>
        <w:right w:val="none" w:sz="0" w:space="0" w:color="auto"/>
      </w:divBdr>
    </w:div>
    <w:div w:id="1486124276">
      <w:bodyDiv w:val="1"/>
      <w:marLeft w:val="0"/>
      <w:marRight w:val="0"/>
      <w:marTop w:val="0"/>
      <w:marBottom w:val="0"/>
      <w:divBdr>
        <w:top w:val="none" w:sz="0" w:space="0" w:color="auto"/>
        <w:left w:val="none" w:sz="0" w:space="0" w:color="auto"/>
        <w:bottom w:val="none" w:sz="0" w:space="0" w:color="auto"/>
        <w:right w:val="none" w:sz="0" w:space="0" w:color="auto"/>
      </w:divBdr>
    </w:div>
    <w:div w:id="1489319000">
      <w:bodyDiv w:val="1"/>
      <w:marLeft w:val="0"/>
      <w:marRight w:val="0"/>
      <w:marTop w:val="0"/>
      <w:marBottom w:val="0"/>
      <w:divBdr>
        <w:top w:val="none" w:sz="0" w:space="0" w:color="auto"/>
        <w:left w:val="none" w:sz="0" w:space="0" w:color="auto"/>
        <w:bottom w:val="none" w:sz="0" w:space="0" w:color="auto"/>
        <w:right w:val="none" w:sz="0" w:space="0" w:color="auto"/>
      </w:divBdr>
      <w:divsChild>
        <w:div w:id="626860237">
          <w:marLeft w:val="547"/>
          <w:marRight w:val="0"/>
          <w:marTop w:val="154"/>
          <w:marBottom w:val="0"/>
          <w:divBdr>
            <w:top w:val="none" w:sz="0" w:space="0" w:color="auto"/>
            <w:left w:val="none" w:sz="0" w:space="0" w:color="auto"/>
            <w:bottom w:val="none" w:sz="0" w:space="0" w:color="auto"/>
            <w:right w:val="none" w:sz="0" w:space="0" w:color="auto"/>
          </w:divBdr>
        </w:div>
      </w:divsChild>
    </w:div>
    <w:div w:id="1499734893">
      <w:bodyDiv w:val="1"/>
      <w:marLeft w:val="0"/>
      <w:marRight w:val="0"/>
      <w:marTop w:val="0"/>
      <w:marBottom w:val="0"/>
      <w:divBdr>
        <w:top w:val="none" w:sz="0" w:space="0" w:color="auto"/>
        <w:left w:val="none" w:sz="0" w:space="0" w:color="auto"/>
        <w:bottom w:val="none" w:sz="0" w:space="0" w:color="auto"/>
        <w:right w:val="none" w:sz="0" w:space="0" w:color="auto"/>
      </w:divBdr>
    </w:div>
    <w:div w:id="1512406327">
      <w:bodyDiv w:val="1"/>
      <w:marLeft w:val="0"/>
      <w:marRight w:val="0"/>
      <w:marTop w:val="0"/>
      <w:marBottom w:val="0"/>
      <w:divBdr>
        <w:top w:val="none" w:sz="0" w:space="0" w:color="auto"/>
        <w:left w:val="none" w:sz="0" w:space="0" w:color="auto"/>
        <w:bottom w:val="none" w:sz="0" w:space="0" w:color="auto"/>
        <w:right w:val="none" w:sz="0" w:space="0" w:color="auto"/>
      </w:divBdr>
    </w:div>
    <w:div w:id="1523974833">
      <w:bodyDiv w:val="1"/>
      <w:marLeft w:val="0"/>
      <w:marRight w:val="0"/>
      <w:marTop w:val="0"/>
      <w:marBottom w:val="0"/>
      <w:divBdr>
        <w:top w:val="none" w:sz="0" w:space="0" w:color="auto"/>
        <w:left w:val="none" w:sz="0" w:space="0" w:color="auto"/>
        <w:bottom w:val="none" w:sz="0" w:space="0" w:color="auto"/>
        <w:right w:val="none" w:sz="0" w:space="0" w:color="auto"/>
      </w:divBdr>
      <w:divsChild>
        <w:div w:id="1308700610">
          <w:marLeft w:val="360"/>
          <w:marRight w:val="0"/>
          <w:marTop w:val="0"/>
          <w:marBottom w:val="0"/>
          <w:divBdr>
            <w:top w:val="none" w:sz="0" w:space="0" w:color="auto"/>
            <w:left w:val="none" w:sz="0" w:space="0" w:color="auto"/>
            <w:bottom w:val="none" w:sz="0" w:space="0" w:color="auto"/>
            <w:right w:val="none" w:sz="0" w:space="0" w:color="auto"/>
          </w:divBdr>
        </w:div>
        <w:div w:id="1855920132">
          <w:marLeft w:val="360"/>
          <w:marRight w:val="0"/>
          <w:marTop w:val="0"/>
          <w:marBottom w:val="0"/>
          <w:divBdr>
            <w:top w:val="none" w:sz="0" w:space="0" w:color="auto"/>
            <w:left w:val="none" w:sz="0" w:space="0" w:color="auto"/>
            <w:bottom w:val="none" w:sz="0" w:space="0" w:color="auto"/>
            <w:right w:val="none" w:sz="0" w:space="0" w:color="auto"/>
          </w:divBdr>
        </w:div>
        <w:div w:id="62417756">
          <w:marLeft w:val="360"/>
          <w:marRight w:val="0"/>
          <w:marTop w:val="0"/>
          <w:marBottom w:val="0"/>
          <w:divBdr>
            <w:top w:val="none" w:sz="0" w:space="0" w:color="auto"/>
            <w:left w:val="none" w:sz="0" w:space="0" w:color="auto"/>
            <w:bottom w:val="none" w:sz="0" w:space="0" w:color="auto"/>
            <w:right w:val="none" w:sz="0" w:space="0" w:color="auto"/>
          </w:divBdr>
        </w:div>
      </w:divsChild>
    </w:div>
    <w:div w:id="1527327627">
      <w:bodyDiv w:val="1"/>
      <w:marLeft w:val="0"/>
      <w:marRight w:val="0"/>
      <w:marTop w:val="0"/>
      <w:marBottom w:val="0"/>
      <w:divBdr>
        <w:top w:val="none" w:sz="0" w:space="0" w:color="auto"/>
        <w:left w:val="none" w:sz="0" w:space="0" w:color="auto"/>
        <w:bottom w:val="none" w:sz="0" w:space="0" w:color="auto"/>
        <w:right w:val="none" w:sz="0" w:space="0" w:color="auto"/>
      </w:divBdr>
    </w:div>
    <w:div w:id="1539002590">
      <w:bodyDiv w:val="1"/>
      <w:marLeft w:val="0"/>
      <w:marRight w:val="0"/>
      <w:marTop w:val="0"/>
      <w:marBottom w:val="0"/>
      <w:divBdr>
        <w:top w:val="none" w:sz="0" w:space="0" w:color="auto"/>
        <w:left w:val="none" w:sz="0" w:space="0" w:color="auto"/>
        <w:bottom w:val="none" w:sz="0" w:space="0" w:color="auto"/>
        <w:right w:val="none" w:sz="0" w:space="0" w:color="auto"/>
      </w:divBdr>
    </w:div>
    <w:div w:id="1547254069">
      <w:bodyDiv w:val="1"/>
      <w:marLeft w:val="0"/>
      <w:marRight w:val="0"/>
      <w:marTop w:val="0"/>
      <w:marBottom w:val="0"/>
      <w:divBdr>
        <w:top w:val="none" w:sz="0" w:space="0" w:color="auto"/>
        <w:left w:val="none" w:sz="0" w:space="0" w:color="auto"/>
        <w:bottom w:val="none" w:sz="0" w:space="0" w:color="auto"/>
        <w:right w:val="none" w:sz="0" w:space="0" w:color="auto"/>
      </w:divBdr>
      <w:divsChild>
        <w:div w:id="1900244701">
          <w:marLeft w:val="461"/>
          <w:marRight w:val="0"/>
          <w:marTop w:val="0"/>
          <w:marBottom w:val="0"/>
          <w:divBdr>
            <w:top w:val="none" w:sz="0" w:space="0" w:color="auto"/>
            <w:left w:val="none" w:sz="0" w:space="0" w:color="auto"/>
            <w:bottom w:val="none" w:sz="0" w:space="0" w:color="auto"/>
            <w:right w:val="none" w:sz="0" w:space="0" w:color="auto"/>
          </w:divBdr>
        </w:div>
        <w:div w:id="1040590383">
          <w:marLeft w:val="461"/>
          <w:marRight w:val="0"/>
          <w:marTop w:val="0"/>
          <w:marBottom w:val="0"/>
          <w:divBdr>
            <w:top w:val="none" w:sz="0" w:space="0" w:color="auto"/>
            <w:left w:val="none" w:sz="0" w:space="0" w:color="auto"/>
            <w:bottom w:val="none" w:sz="0" w:space="0" w:color="auto"/>
            <w:right w:val="none" w:sz="0" w:space="0" w:color="auto"/>
          </w:divBdr>
        </w:div>
        <w:div w:id="1271468659">
          <w:marLeft w:val="461"/>
          <w:marRight w:val="0"/>
          <w:marTop w:val="0"/>
          <w:marBottom w:val="0"/>
          <w:divBdr>
            <w:top w:val="none" w:sz="0" w:space="0" w:color="auto"/>
            <w:left w:val="none" w:sz="0" w:space="0" w:color="auto"/>
            <w:bottom w:val="none" w:sz="0" w:space="0" w:color="auto"/>
            <w:right w:val="none" w:sz="0" w:space="0" w:color="auto"/>
          </w:divBdr>
        </w:div>
      </w:divsChild>
    </w:div>
    <w:div w:id="1552569470">
      <w:bodyDiv w:val="1"/>
      <w:marLeft w:val="0"/>
      <w:marRight w:val="0"/>
      <w:marTop w:val="0"/>
      <w:marBottom w:val="0"/>
      <w:divBdr>
        <w:top w:val="none" w:sz="0" w:space="0" w:color="auto"/>
        <w:left w:val="none" w:sz="0" w:space="0" w:color="auto"/>
        <w:bottom w:val="none" w:sz="0" w:space="0" w:color="auto"/>
        <w:right w:val="none" w:sz="0" w:space="0" w:color="auto"/>
      </w:divBdr>
    </w:div>
    <w:div w:id="1553232192">
      <w:bodyDiv w:val="1"/>
      <w:marLeft w:val="0"/>
      <w:marRight w:val="0"/>
      <w:marTop w:val="0"/>
      <w:marBottom w:val="0"/>
      <w:divBdr>
        <w:top w:val="none" w:sz="0" w:space="0" w:color="auto"/>
        <w:left w:val="none" w:sz="0" w:space="0" w:color="auto"/>
        <w:bottom w:val="none" w:sz="0" w:space="0" w:color="auto"/>
        <w:right w:val="none" w:sz="0" w:space="0" w:color="auto"/>
      </w:divBdr>
    </w:div>
    <w:div w:id="1562792985">
      <w:bodyDiv w:val="1"/>
      <w:marLeft w:val="0"/>
      <w:marRight w:val="0"/>
      <w:marTop w:val="0"/>
      <w:marBottom w:val="0"/>
      <w:divBdr>
        <w:top w:val="none" w:sz="0" w:space="0" w:color="auto"/>
        <w:left w:val="none" w:sz="0" w:space="0" w:color="auto"/>
        <w:bottom w:val="none" w:sz="0" w:space="0" w:color="auto"/>
        <w:right w:val="none" w:sz="0" w:space="0" w:color="auto"/>
      </w:divBdr>
    </w:div>
    <w:div w:id="1575623947">
      <w:bodyDiv w:val="1"/>
      <w:marLeft w:val="0"/>
      <w:marRight w:val="0"/>
      <w:marTop w:val="0"/>
      <w:marBottom w:val="0"/>
      <w:divBdr>
        <w:top w:val="none" w:sz="0" w:space="0" w:color="auto"/>
        <w:left w:val="none" w:sz="0" w:space="0" w:color="auto"/>
        <w:bottom w:val="none" w:sz="0" w:space="0" w:color="auto"/>
        <w:right w:val="none" w:sz="0" w:space="0" w:color="auto"/>
      </w:divBdr>
      <w:divsChild>
        <w:div w:id="67189154">
          <w:marLeft w:val="446"/>
          <w:marRight w:val="0"/>
          <w:marTop w:val="0"/>
          <w:marBottom w:val="0"/>
          <w:divBdr>
            <w:top w:val="none" w:sz="0" w:space="0" w:color="auto"/>
            <w:left w:val="none" w:sz="0" w:space="0" w:color="auto"/>
            <w:bottom w:val="none" w:sz="0" w:space="0" w:color="auto"/>
            <w:right w:val="none" w:sz="0" w:space="0" w:color="auto"/>
          </w:divBdr>
        </w:div>
        <w:div w:id="1522087273">
          <w:marLeft w:val="446"/>
          <w:marRight w:val="0"/>
          <w:marTop w:val="0"/>
          <w:marBottom w:val="0"/>
          <w:divBdr>
            <w:top w:val="none" w:sz="0" w:space="0" w:color="auto"/>
            <w:left w:val="none" w:sz="0" w:space="0" w:color="auto"/>
            <w:bottom w:val="none" w:sz="0" w:space="0" w:color="auto"/>
            <w:right w:val="none" w:sz="0" w:space="0" w:color="auto"/>
          </w:divBdr>
        </w:div>
        <w:div w:id="1137532186">
          <w:marLeft w:val="446"/>
          <w:marRight w:val="0"/>
          <w:marTop w:val="0"/>
          <w:marBottom w:val="0"/>
          <w:divBdr>
            <w:top w:val="none" w:sz="0" w:space="0" w:color="auto"/>
            <w:left w:val="none" w:sz="0" w:space="0" w:color="auto"/>
            <w:bottom w:val="none" w:sz="0" w:space="0" w:color="auto"/>
            <w:right w:val="none" w:sz="0" w:space="0" w:color="auto"/>
          </w:divBdr>
        </w:div>
        <w:div w:id="991762078">
          <w:marLeft w:val="446"/>
          <w:marRight w:val="0"/>
          <w:marTop w:val="0"/>
          <w:marBottom w:val="0"/>
          <w:divBdr>
            <w:top w:val="none" w:sz="0" w:space="0" w:color="auto"/>
            <w:left w:val="none" w:sz="0" w:space="0" w:color="auto"/>
            <w:bottom w:val="none" w:sz="0" w:space="0" w:color="auto"/>
            <w:right w:val="none" w:sz="0" w:space="0" w:color="auto"/>
          </w:divBdr>
        </w:div>
        <w:div w:id="2006280078">
          <w:marLeft w:val="446"/>
          <w:marRight w:val="0"/>
          <w:marTop w:val="0"/>
          <w:marBottom w:val="0"/>
          <w:divBdr>
            <w:top w:val="none" w:sz="0" w:space="0" w:color="auto"/>
            <w:left w:val="none" w:sz="0" w:space="0" w:color="auto"/>
            <w:bottom w:val="none" w:sz="0" w:space="0" w:color="auto"/>
            <w:right w:val="none" w:sz="0" w:space="0" w:color="auto"/>
          </w:divBdr>
        </w:div>
      </w:divsChild>
    </w:div>
    <w:div w:id="1610045287">
      <w:bodyDiv w:val="1"/>
      <w:marLeft w:val="0"/>
      <w:marRight w:val="0"/>
      <w:marTop w:val="0"/>
      <w:marBottom w:val="0"/>
      <w:divBdr>
        <w:top w:val="none" w:sz="0" w:space="0" w:color="auto"/>
        <w:left w:val="none" w:sz="0" w:space="0" w:color="auto"/>
        <w:bottom w:val="none" w:sz="0" w:space="0" w:color="auto"/>
        <w:right w:val="none" w:sz="0" w:space="0" w:color="auto"/>
      </w:divBdr>
    </w:div>
    <w:div w:id="1614052761">
      <w:bodyDiv w:val="1"/>
      <w:marLeft w:val="0"/>
      <w:marRight w:val="0"/>
      <w:marTop w:val="0"/>
      <w:marBottom w:val="0"/>
      <w:divBdr>
        <w:top w:val="none" w:sz="0" w:space="0" w:color="auto"/>
        <w:left w:val="none" w:sz="0" w:space="0" w:color="auto"/>
        <w:bottom w:val="none" w:sz="0" w:space="0" w:color="auto"/>
        <w:right w:val="none" w:sz="0" w:space="0" w:color="auto"/>
      </w:divBdr>
    </w:div>
    <w:div w:id="1619216623">
      <w:bodyDiv w:val="1"/>
      <w:marLeft w:val="0"/>
      <w:marRight w:val="0"/>
      <w:marTop w:val="0"/>
      <w:marBottom w:val="0"/>
      <w:divBdr>
        <w:top w:val="none" w:sz="0" w:space="0" w:color="auto"/>
        <w:left w:val="none" w:sz="0" w:space="0" w:color="auto"/>
        <w:bottom w:val="none" w:sz="0" w:space="0" w:color="auto"/>
        <w:right w:val="none" w:sz="0" w:space="0" w:color="auto"/>
      </w:divBdr>
      <w:divsChild>
        <w:div w:id="194778860">
          <w:marLeft w:val="360"/>
          <w:marRight w:val="0"/>
          <w:marTop w:val="400"/>
          <w:marBottom w:val="0"/>
          <w:divBdr>
            <w:top w:val="none" w:sz="0" w:space="0" w:color="auto"/>
            <w:left w:val="none" w:sz="0" w:space="0" w:color="auto"/>
            <w:bottom w:val="none" w:sz="0" w:space="0" w:color="auto"/>
            <w:right w:val="none" w:sz="0" w:space="0" w:color="auto"/>
          </w:divBdr>
        </w:div>
      </w:divsChild>
    </w:div>
    <w:div w:id="1625186304">
      <w:bodyDiv w:val="1"/>
      <w:marLeft w:val="0"/>
      <w:marRight w:val="0"/>
      <w:marTop w:val="0"/>
      <w:marBottom w:val="0"/>
      <w:divBdr>
        <w:top w:val="none" w:sz="0" w:space="0" w:color="auto"/>
        <w:left w:val="none" w:sz="0" w:space="0" w:color="auto"/>
        <w:bottom w:val="none" w:sz="0" w:space="0" w:color="auto"/>
        <w:right w:val="none" w:sz="0" w:space="0" w:color="auto"/>
      </w:divBdr>
    </w:div>
    <w:div w:id="1628002264">
      <w:bodyDiv w:val="1"/>
      <w:marLeft w:val="0"/>
      <w:marRight w:val="0"/>
      <w:marTop w:val="0"/>
      <w:marBottom w:val="0"/>
      <w:divBdr>
        <w:top w:val="none" w:sz="0" w:space="0" w:color="auto"/>
        <w:left w:val="none" w:sz="0" w:space="0" w:color="auto"/>
        <w:bottom w:val="none" w:sz="0" w:space="0" w:color="auto"/>
        <w:right w:val="none" w:sz="0" w:space="0" w:color="auto"/>
      </w:divBdr>
    </w:div>
    <w:div w:id="1632709250">
      <w:bodyDiv w:val="1"/>
      <w:marLeft w:val="0"/>
      <w:marRight w:val="0"/>
      <w:marTop w:val="0"/>
      <w:marBottom w:val="0"/>
      <w:divBdr>
        <w:top w:val="none" w:sz="0" w:space="0" w:color="auto"/>
        <w:left w:val="none" w:sz="0" w:space="0" w:color="auto"/>
        <w:bottom w:val="none" w:sz="0" w:space="0" w:color="auto"/>
        <w:right w:val="none" w:sz="0" w:space="0" w:color="auto"/>
      </w:divBdr>
    </w:div>
    <w:div w:id="1632973508">
      <w:bodyDiv w:val="1"/>
      <w:marLeft w:val="0"/>
      <w:marRight w:val="0"/>
      <w:marTop w:val="0"/>
      <w:marBottom w:val="0"/>
      <w:divBdr>
        <w:top w:val="none" w:sz="0" w:space="0" w:color="auto"/>
        <w:left w:val="none" w:sz="0" w:space="0" w:color="auto"/>
        <w:bottom w:val="none" w:sz="0" w:space="0" w:color="auto"/>
        <w:right w:val="none" w:sz="0" w:space="0" w:color="auto"/>
      </w:divBdr>
    </w:div>
    <w:div w:id="1639339033">
      <w:bodyDiv w:val="1"/>
      <w:marLeft w:val="0"/>
      <w:marRight w:val="0"/>
      <w:marTop w:val="0"/>
      <w:marBottom w:val="0"/>
      <w:divBdr>
        <w:top w:val="none" w:sz="0" w:space="0" w:color="auto"/>
        <w:left w:val="none" w:sz="0" w:space="0" w:color="auto"/>
        <w:bottom w:val="none" w:sz="0" w:space="0" w:color="auto"/>
        <w:right w:val="none" w:sz="0" w:space="0" w:color="auto"/>
      </w:divBdr>
      <w:divsChild>
        <w:div w:id="971060800">
          <w:marLeft w:val="734"/>
          <w:marRight w:val="0"/>
          <w:marTop w:val="60"/>
          <w:marBottom w:val="0"/>
          <w:divBdr>
            <w:top w:val="none" w:sz="0" w:space="0" w:color="auto"/>
            <w:left w:val="none" w:sz="0" w:space="0" w:color="auto"/>
            <w:bottom w:val="none" w:sz="0" w:space="0" w:color="auto"/>
            <w:right w:val="none" w:sz="0" w:space="0" w:color="auto"/>
          </w:divBdr>
        </w:div>
        <w:div w:id="1226724862">
          <w:marLeft w:val="734"/>
          <w:marRight w:val="0"/>
          <w:marTop w:val="60"/>
          <w:marBottom w:val="0"/>
          <w:divBdr>
            <w:top w:val="none" w:sz="0" w:space="0" w:color="auto"/>
            <w:left w:val="none" w:sz="0" w:space="0" w:color="auto"/>
            <w:bottom w:val="none" w:sz="0" w:space="0" w:color="auto"/>
            <w:right w:val="none" w:sz="0" w:space="0" w:color="auto"/>
          </w:divBdr>
        </w:div>
        <w:div w:id="375004935">
          <w:marLeft w:val="734"/>
          <w:marRight w:val="0"/>
          <w:marTop w:val="60"/>
          <w:marBottom w:val="0"/>
          <w:divBdr>
            <w:top w:val="none" w:sz="0" w:space="0" w:color="auto"/>
            <w:left w:val="none" w:sz="0" w:space="0" w:color="auto"/>
            <w:bottom w:val="none" w:sz="0" w:space="0" w:color="auto"/>
            <w:right w:val="none" w:sz="0" w:space="0" w:color="auto"/>
          </w:divBdr>
        </w:div>
        <w:div w:id="746075351">
          <w:marLeft w:val="734"/>
          <w:marRight w:val="0"/>
          <w:marTop w:val="60"/>
          <w:marBottom w:val="0"/>
          <w:divBdr>
            <w:top w:val="none" w:sz="0" w:space="0" w:color="auto"/>
            <w:left w:val="none" w:sz="0" w:space="0" w:color="auto"/>
            <w:bottom w:val="none" w:sz="0" w:space="0" w:color="auto"/>
            <w:right w:val="none" w:sz="0" w:space="0" w:color="auto"/>
          </w:divBdr>
        </w:div>
        <w:div w:id="1294212587">
          <w:marLeft w:val="734"/>
          <w:marRight w:val="0"/>
          <w:marTop w:val="60"/>
          <w:marBottom w:val="0"/>
          <w:divBdr>
            <w:top w:val="none" w:sz="0" w:space="0" w:color="auto"/>
            <w:left w:val="none" w:sz="0" w:space="0" w:color="auto"/>
            <w:bottom w:val="none" w:sz="0" w:space="0" w:color="auto"/>
            <w:right w:val="none" w:sz="0" w:space="0" w:color="auto"/>
          </w:divBdr>
        </w:div>
      </w:divsChild>
    </w:div>
    <w:div w:id="1645962984">
      <w:bodyDiv w:val="1"/>
      <w:marLeft w:val="0"/>
      <w:marRight w:val="0"/>
      <w:marTop w:val="0"/>
      <w:marBottom w:val="0"/>
      <w:divBdr>
        <w:top w:val="none" w:sz="0" w:space="0" w:color="auto"/>
        <w:left w:val="none" w:sz="0" w:space="0" w:color="auto"/>
        <w:bottom w:val="none" w:sz="0" w:space="0" w:color="auto"/>
        <w:right w:val="none" w:sz="0" w:space="0" w:color="auto"/>
      </w:divBdr>
    </w:div>
    <w:div w:id="1648508299">
      <w:bodyDiv w:val="1"/>
      <w:marLeft w:val="0"/>
      <w:marRight w:val="0"/>
      <w:marTop w:val="0"/>
      <w:marBottom w:val="0"/>
      <w:divBdr>
        <w:top w:val="none" w:sz="0" w:space="0" w:color="auto"/>
        <w:left w:val="none" w:sz="0" w:space="0" w:color="auto"/>
        <w:bottom w:val="none" w:sz="0" w:space="0" w:color="auto"/>
        <w:right w:val="none" w:sz="0" w:space="0" w:color="auto"/>
      </w:divBdr>
    </w:div>
    <w:div w:id="1677725307">
      <w:bodyDiv w:val="1"/>
      <w:marLeft w:val="0"/>
      <w:marRight w:val="0"/>
      <w:marTop w:val="0"/>
      <w:marBottom w:val="0"/>
      <w:divBdr>
        <w:top w:val="none" w:sz="0" w:space="0" w:color="auto"/>
        <w:left w:val="none" w:sz="0" w:space="0" w:color="auto"/>
        <w:bottom w:val="none" w:sz="0" w:space="0" w:color="auto"/>
        <w:right w:val="none" w:sz="0" w:space="0" w:color="auto"/>
      </w:divBdr>
    </w:div>
    <w:div w:id="1688678489">
      <w:bodyDiv w:val="1"/>
      <w:marLeft w:val="0"/>
      <w:marRight w:val="0"/>
      <w:marTop w:val="0"/>
      <w:marBottom w:val="0"/>
      <w:divBdr>
        <w:top w:val="none" w:sz="0" w:space="0" w:color="auto"/>
        <w:left w:val="none" w:sz="0" w:space="0" w:color="auto"/>
        <w:bottom w:val="none" w:sz="0" w:space="0" w:color="auto"/>
        <w:right w:val="none" w:sz="0" w:space="0" w:color="auto"/>
      </w:divBdr>
    </w:div>
    <w:div w:id="1689479440">
      <w:bodyDiv w:val="1"/>
      <w:marLeft w:val="0"/>
      <w:marRight w:val="0"/>
      <w:marTop w:val="0"/>
      <w:marBottom w:val="0"/>
      <w:divBdr>
        <w:top w:val="none" w:sz="0" w:space="0" w:color="auto"/>
        <w:left w:val="none" w:sz="0" w:space="0" w:color="auto"/>
        <w:bottom w:val="none" w:sz="0" w:space="0" w:color="auto"/>
        <w:right w:val="none" w:sz="0" w:space="0" w:color="auto"/>
      </w:divBdr>
    </w:div>
    <w:div w:id="1693258752">
      <w:bodyDiv w:val="1"/>
      <w:marLeft w:val="0"/>
      <w:marRight w:val="0"/>
      <w:marTop w:val="0"/>
      <w:marBottom w:val="0"/>
      <w:divBdr>
        <w:top w:val="none" w:sz="0" w:space="0" w:color="auto"/>
        <w:left w:val="none" w:sz="0" w:space="0" w:color="auto"/>
        <w:bottom w:val="none" w:sz="0" w:space="0" w:color="auto"/>
        <w:right w:val="none" w:sz="0" w:space="0" w:color="auto"/>
      </w:divBdr>
    </w:div>
    <w:div w:id="1698042232">
      <w:bodyDiv w:val="1"/>
      <w:marLeft w:val="0"/>
      <w:marRight w:val="0"/>
      <w:marTop w:val="0"/>
      <w:marBottom w:val="0"/>
      <w:divBdr>
        <w:top w:val="none" w:sz="0" w:space="0" w:color="auto"/>
        <w:left w:val="none" w:sz="0" w:space="0" w:color="auto"/>
        <w:bottom w:val="none" w:sz="0" w:space="0" w:color="auto"/>
        <w:right w:val="none" w:sz="0" w:space="0" w:color="auto"/>
      </w:divBdr>
      <w:divsChild>
        <w:div w:id="1608653975">
          <w:marLeft w:val="360"/>
          <w:marRight w:val="0"/>
          <w:marTop w:val="400"/>
          <w:marBottom w:val="0"/>
          <w:divBdr>
            <w:top w:val="none" w:sz="0" w:space="0" w:color="auto"/>
            <w:left w:val="none" w:sz="0" w:space="0" w:color="auto"/>
            <w:bottom w:val="none" w:sz="0" w:space="0" w:color="auto"/>
            <w:right w:val="none" w:sz="0" w:space="0" w:color="auto"/>
          </w:divBdr>
        </w:div>
      </w:divsChild>
    </w:div>
    <w:div w:id="1702432165">
      <w:bodyDiv w:val="1"/>
      <w:marLeft w:val="0"/>
      <w:marRight w:val="0"/>
      <w:marTop w:val="0"/>
      <w:marBottom w:val="0"/>
      <w:divBdr>
        <w:top w:val="none" w:sz="0" w:space="0" w:color="auto"/>
        <w:left w:val="none" w:sz="0" w:space="0" w:color="auto"/>
        <w:bottom w:val="none" w:sz="0" w:space="0" w:color="auto"/>
        <w:right w:val="none" w:sz="0" w:space="0" w:color="auto"/>
      </w:divBdr>
      <w:divsChild>
        <w:div w:id="493841419">
          <w:marLeft w:val="547"/>
          <w:marRight w:val="0"/>
          <w:marTop w:val="0"/>
          <w:marBottom w:val="0"/>
          <w:divBdr>
            <w:top w:val="none" w:sz="0" w:space="0" w:color="auto"/>
            <w:left w:val="none" w:sz="0" w:space="0" w:color="auto"/>
            <w:bottom w:val="none" w:sz="0" w:space="0" w:color="auto"/>
            <w:right w:val="none" w:sz="0" w:space="0" w:color="auto"/>
          </w:divBdr>
        </w:div>
        <w:div w:id="1298754471">
          <w:marLeft w:val="547"/>
          <w:marRight w:val="0"/>
          <w:marTop w:val="0"/>
          <w:marBottom w:val="0"/>
          <w:divBdr>
            <w:top w:val="none" w:sz="0" w:space="0" w:color="auto"/>
            <w:left w:val="none" w:sz="0" w:space="0" w:color="auto"/>
            <w:bottom w:val="none" w:sz="0" w:space="0" w:color="auto"/>
            <w:right w:val="none" w:sz="0" w:space="0" w:color="auto"/>
          </w:divBdr>
        </w:div>
        <w:div w:id="942342775">
          <w:marLeft w:val="547"/>
          <w:marRight w:val="0"/>
          <w:marTop w:val="0"/>
          <w:marBottom w:val="0"/>
          <w:divBdr>
            <w:top w:val="none" w:sz="0" w:space="0" w:color="auto"/>
            <w:left w:val="none" w:sz="0" w:space="0" w:color="auto"/>
            <w:bottom w:val="none" w:sz="0" w:space="0" w:color="auto"/>
            <w:right w:val="none" w:sz="0" w:space="0" w:color="auto"/>
          </w:divBdr>
        </w:div>
        <w:div w:id="236792547">
          <w:marLeft w:val="547"/>
          <w:marRight w:val="0"/>
          <w:marTop w:val="0"/>
          <w:marBottom w:val="0"/>
          <w:divBdr>
            <w:top w:val="none" w:sz="0" w:space="0" w:color="auto"/>
            <w:left w:val="none" w:sz="0" w:space="0" w:color="auto"/>
            <w:bottom w:val="none" w:sz="0" w:space="0" w:color="auto"/>
            <w:right w:val="none" w:sz="0" w:space="0" w:color="auto"/>
          </w:divBdr>
        </w:div>
      </w:divsChild>
    </w:div>
    <w:div w:id="1710105050">
      <w:bodyDiv w:val="1"/>
      <w:marLeft w:val="0"/>
      <w:marRight w:val="0"/>
      <w:marTop w:val="0"/>
      <w:marBottom w:val="0"/>
      <w:divBdr>
        <w:top w:val="none" w:sz="0" w:space="0" w:color="auto"/>
        <w:left w:val="none" w:sz="0" w:space="0" w:color="auto"/>
        <w:bottom w:val="none" w:sz="0" w:space="0" w:color="auto"/>
        <w:right w:val="none" w:sz="0" w:space="0" w:color="auto"/>
      </w:divBdr>
    </w:div>
    <w:div w:id="1718776891">
      <w:bodyDiv w:val="1"/>
      <w:marLeft w:val="0"/>
      <w:marRight w:val="0"/>
      <w:marTop w:val="0"/>
      <w:marBottom w:val="0"/>
      <w:divBdr>
        <w:top w:val="none" w:sz="0" w:space="0" w:color="auto"/>
        <w:left w:val="none" w:sz="0" w:space="0" w:color="auto"/>
        <w:bottom w:val="none" w:sz="0" w:space="0" w:color="auto"/>
        <w:right w:val="none" w:sz="0" w:space="0" w:color="auto"/>
      </w:divBdr>
    </w:div>
    <w:div w:id="1738741699">
      <w:bodyDiv w:val="1"/>
      <w:marLeft w:val="0"/>
      <w:marRight w:val="0"/>
      <w:marTop w:val="0"/>
      <w:marBottom w:val="0"/>
      <w:divBdr>
        <w:top w:val="none" w:sz="0" w:space="0" w:color="auto"/>
        <w:left w:val="none" w:sz="0" w:space="0" w:color="auto"/>
        <w:bottom w:val="none" w:sz="0" w:space="0" w:color="auto"/>
        <w:right w:val="none" w:sz="0" w:space="0" w:color="auto"/>
      </w:divBdr>
      <w:divsChild>
        <w:div w:id="1742293803">
          <w:marLeft w:val="159"/>
          <w:marRight w:val="0"/>
          <w:marTop w:val="0"/>
          <w:marBottom w:val="0"/>
          <w:divBdr>
            <w:top w:val="none" w:sz="0" w:space="0" w:color="auto"/>
            <w:left w:val="none" w:sz="0" w:space="0" w:color="auto"/>
            <w:bottom w:val="none" w:sz="0" w:space="0" w:color="auto"/>
            <w:right w:val="none" w:sz="0" w:space="0" w:color="auto"/>
          </w:divBdr>
        </w:div>
        <w:div w:id="1155876141">
          <w:marLeft w:val="159"/>
          <w:marRight w:val="0"/>
          <w:marTop w:val="0"/>
          <w:marBottom w:val="0"/>
          <w:divBdr>
            <w:top w:val="none" w:sz="0" w:space="0" w:color="auto"/>
            <w:left w:val="none" w:sz="0" w:space="0" w:color="auto"/>
            <w:bottom w:val="none" w:sz="0" w:space="0" w:color="auto"/>
            <w:right w:val="none" w:sz="0" w:space="0" w:color="auto"/>
          </w:divBdr>
        </w:div>
      </w:divsChild>
    </w:div>
    <w:div w:id="1751153902">
      <w:bodyDiv w:val="1"/>
      <w:marLeft w:val="0"/>
      <w:marRight w:val="0"/>
      <w:marTop w:val="0"/>
      <w:marBottom w:val="0"/>
      <w:divBdr>
        <w:top w:val="none" w:sz="0" w:space="0" w:color="auto"/>
        <w:left w:val="none" w:sz="0" w:space="0" w:color="auto"/>
        <w:bottom w:val="none" w:sz="0" w:space="0" w:color="auto"/>
        <w:right w:val="none" w:sz="0" w:space="0" w:color="auto"/>
      </w:divBdr>
    </w:div>
    <w:div w:id="1754887024">
      <w:bodyDiv w:val="1"/>
      <w:marLeft w:val="0"/>
      <w:marRight w:val="0"/>
      <w:marTop w:val="0"/>
      <w:marBottom w:val="0"/>
      <w:divBdr>
        <w:top w:val="none" w:sz="0" w:space="0" w:color="auto"/>
        <w:left w:val="none" w:sz="0" w:space="0" w:color="auto"/>
        <w:bottom w:val="none" w:sz="0" w:space="0" w:color="auto"/>
        <w:right w:val="none" w:sz="0" w:space="0" w:color="auto"/>
      </w:divBdr>
    </w:div>
    <w:div w:id="1792168783">
      <w:bodyDiv w:val="1"/>
      <w:marLeft w:val="0"/>
      <w:marRight w:val="0"/>
      <w:marTop w:val="0"/>
      <w:marBottom w:val="0"/>
      <w:divBdr>
        <w:top w:val="none" w:sz="0" w:space="0" w:color="auto"/>
        <w:left w:val="none" w:sz="0" w:space="0" w:color="auto"/>
        <w:bottom w:val="none" w:sz="0" w:space="0" w:color="auto"/>
        <w:right w:val="none" w:sz="0" w:space="0" w:color="auto"/>
      </w:divBdr>
    </w:div>
    <w:div w:id="1796017980">
      <w:bodyDiv w:val="1"/>
      <w:marLeft w:val="0"/>
      <w:marRight w:val="0"/>
      <w:marTop w:val="0"/>
      <w:marBottom w:val="0"/>
      <w:divBdr>
        <w:top w:val="none" w:sz="0" w:space="0" w:color="auto"/>
        <w:left w:val="none" w:sz="0" w:space="0" w:color="auto"/>
        <w:bottom w:val="none" w:sz="0" w:space="0" w:color="auto"/>
        <w:right w:val="none" w:sz="0" w:space="0" w:color="auto"/>
      </w:divBdr>
    </w:div>
    <w:div w:id="1803032853">
      <w:bodyDiv w:val="1"/>
      <w:marLeft w:val="0"/>
      <w:marRight w:val="0"/>
      <w:marTop w:val="0"/>
      <w:marBottom w:val="0"/>
      <w:divBdr>
        <w:top w:val="none" w:sz="0" w:space="0" w:color="auto"/>
        <w:left w:val="none" w:sz="0" w:space="0" w:color="auto"/>
        <w:bottom w:val="none" w:sz="0" w:space="0" w:color="auto"/>
        <w:right w:val="none" w:sz="0" w:space="0" w:color="auto"/>
      </w:divBdr>
    </w:div>
    <w:div w:id="1810826660">
      <w:bodyDiv w:val="1"/>
      <w:marLeft w:val="0"/>
      <w:marRight w:val="0"/>
      <w:marTop w:val="0"/>
      <w:marBottom w:val="0"/>
      <w:divBdr>
        <w:top w:val="none" w:sz="0" w:space="0" w:color="auto"/>
        <w:left w:val="none" w:sz="0" w:space="0" w:color="auto"/>
        <w:bottom w:val="none" w:sz="0" w:space="0" w:color="auto"/>
        <w:right w:val="none" w:sz="0" w:space="0" w:color="auto"/>
      </w:divBdr>
    </w:div>
    <w:div w:id="1811096960">
      <w:bodyDiv w:val="1"/>
      <w:marLeft w:val="0"/>
      <w:marRight w:val="0"/>
      <w:marTop w:val="0"/>
      <w:marBottom w:val="0"/>
      <w:divBdr>
        <w:top w:val="none" w:sz="0" w:space="0" w:color="auto"/>
        <w:left w:val="none" w:sz="0" w:space="0" w:color="auto"/>
        <w:bottom w:val="none" w:sz="0" w:space="0" w:color="auto"/>
        <w:right w:val="none" w:sz="0" w:space="0" w:color="auto"/>
      </w:divBdr>
    </w:div>
    <w:div w:id="1821265755">
      <w:bodyDiv w:val="1"/>
      <w:marLeft w:val="0"/>
      <w:marRight w:val="0"/>
      <w:marTop w:val="0"/>
      <w:marBottom w:val="0"/>
      <w:divBdr>
        <w:top w:val="none" w:sz="0" w:space="0" w:color="auto"/>
        <w:left w:val="none" w:sz="0" w:space="0" w:color="auto"/>
        <w:bottom w:val="none" w:sz="0" w:space="0" w:color="auto"/>
        <w:right w:val="none" w:sz="0" w:space="0" w:color="auto"/>
      </w:divBdr>
    </w:div>
    <w:div w:id="1858344414">
      <w:bodyDiv w:val="1"/>
      <w:marLeft w:val="0"/>
      <w:marRight w:val="0"/>
      <w:marTop w:val="0"/>
      <w:marBottom w:val="0"/>
      <w:divBdr>
        <w:top w:val="none" w:sz="0" w:space="0" w:color="auto"/>
        <w:left w:val="none" w:sz="0" w:space="0" w:color="auto"/>
        <w:bottom w:val="none" w:sz="0" w:space="0" w:color="auto"/>
        <w:right w:val="none" w:sz="0" w:space="0" w:color="auto"/>
      </w:divBdr>
      <w:divsChild>
        <w:div w:id="2075083513">
          <w:marLeft w:val="1238"/>
          <w:marRight w:val="0"/>
          <w:marTop w:val="168"/>
          <w:marBottom w:val="0"/>
          <w:divBdr>
            <w:top w:val="none" w:sz="0" w:space="0" w:color="auto"/>
            <w:left w:val="none" w:sz="0" w:space="0" w:color="auto"/>
            <w:bottom w:val="none" w:sz="0" w:space="0" w:color="auto"/>
            <w:right w:val="none" w:sz="0" w:space="0" w:color="auto"/>
          </w:divBdr>
        </w:div>
      </w:divsChild>
    </w:div>
    <w:div w:id="1868715131">
      <w:bodyDiv w:val="1"/>
      <w:marLeft w:val="0"/>
      <w:marRight w:val="0"/>
      <w:marTop w:val="0"/>
      <w:marBottom w:val="0"/>
      <w:divBdr>
        <w:top w:val="none" w:sz="0" w:space="0" w:color="auto"/>
        <w:left w:val="none" w:sz="0" w:space="0" w:color="auto"/>
        <w:bottom w:val="none" w:sz="0" w:space="0" w:color="auto"/>
        <w:right w:val="none" w:sz="0" w:space="0" w:color="auto"/>
      </w:divBdr>
      <w:divsChild>
        <w:div w:id="1764261100">
          <w:marLeft w:val="547"/>
          <w:marRight w:val="0"/>
          <w:marTop w:val="96"/>
          <w:marBottom w:val="0"/>
          <w:divBdr>
            <w:top w:val="none" w:sz="0" w:space="0" w:color="auto"/>
            <w:left w:val="none" w:sz="0" w:space="0" w:color="auto"/>
            <w:bottom w:val="none" w:sz="0" w:space="0" w:color="auto"/>
            <w:right w:val="none" w:sz="0" w:space="0" w:color="auto"/>
          </w:divBdr>
        </w:div>
        <w:div w:id="1723479153">
          <w:marLeft w:val="1166"/>
          <w:marRight w:val="0"/>
          <w:marTop w:val="86"/>
          <w:marBottom w:val="0"/>
          <w:divBdr>
            <w:top w:val="none" w:sz="0" w:space="0" w:color="auto"/>
            <w:left w:val="none" w:sz="0" w:space="0" w:color="auto"/>
            <w:bottom w:val="none" w:sz="0" w:space="0" w:color="auto"/>
            <w:right w:val="none" w:sz="0" w:space="0" w:color="auto"/>
          </w:divBdr>
        </w:div>
        <w:div w:id="283853785">
          <w:marLeft w:val="1166"/>
          <w:marRight w:val="0"/>
          <w:marTop w:val="86"/>
          <w:marBottom w:val="0"/>
          <w:divBdr>
            <w:top w:val="none" w:sz="0" w:space="0" w:color="auto"/>
            <w:left w:val="none" w:sz="0" w:space="0" w:color="auto"/>
            <w:bottom w:val="none" w:sz="0" w:space="0" w:color="auto"/>
            <w:right w:val="none" w:sz="0" w:space="0" w:color="auto"/>
          </w:divBdr>
        </w:div>
        <w:div w:id="1515538151">
          <w:marLeft w:val="547"/>
          <w:marRight w:val="0"/>
          <w:marTop w:val="96"/>
          <w:marBottom w:val="0"/>
          <w:divBdr>
            <w:top w:val="none" w:sz="0" w:space="0" w:color="auto"/>
            <w:left w:val="none" w:sz="0" w:space="0" w:color="auto"/>
            <w:bottom w:val="none" w:sz="0" w:space="0" w:color="auto"/>
            <w:right w:val="none" w:sz="0" w:space="0" w:color="auto"/>
          </w:divBdr>
        </w:div>
        <w:div w:id="806774707">
          <w:marLeft w:val="1166"/>
          <w:marRight w:val="0"/>
          <w:marTop w:val="86"/>
          <w:marBottom w:val="0"/>
          <w:divBdr>
            <w:top w:val="none" w:sz="0" w:space="0" w:color="auto"/>
            <w:left w:val="none" w:sz="0" w:space="0" w:color="auto"/>
            <w:bottom w:val="none" w:sz="0" w:space="0" w:color="auto"/>
            <w:right w:val="none" w:sz="0" w:space="0" w:color="auto"/>
          </w:divBdr>
        </w:div>
        <w:div w:id="197593258">
          <w:marLeft w:val="547"/>
          <w:marRight w:val="0"/>
          <w:marTop w:val="96"/>
          <w:marBottom w:val="0"/>
          <w:divBdr>
            <w:top w:val="none" w:sz="0" w:space="0" w:color="auto"/>
            <w:left w:val="none" w:sz="0" w:space="0" w:color="auto"/>
            <w:bottom w:val="none" w:sz="0" w:space="0" w:color="auto"/>
            <w:right w:val="none" w:sz="0" w:space="0" w:color="auto"/>
          </w:divBdr>
        </w:div>
        <w:div w:id="1163278748">
          <w:marLeft w:val="1166"/>
          <w:marRight w:val="0"/>
          <w:marTop w:val="86"/>
          <w:marBottom w:val="0"/>
          <w:divBdr>
            <w:top w:val="none" w:sz="0" w:space="0" w:color="auto"/>
            <w:left w:val="none" w:sz="0" w:space="0" w:color="auto"/>
            <w:bottom w:val="none" w:sz="0" w:space="0" w:color="auto"/>
            <w:right w:val="none" w:sz="0" w:space="0" w:color="auto"/>
          </w:divBdr>
        </w:div>
        <w:div w:id="1921863882">
          <w:marLeft w:val="547"/>
          <w:marRight w:val="0"/>
          <w:marTop w:val="96"/>
          <w:marBottom w:val="0"/>
          <w:divBdr>
            <w:top w:val="none" w:sz="0" w:space="0" w:color="auto"/>
            <w:left w:val="none" w:sz="0" w:space="0" w:color="auto"/>
            <w:bottom w:val="none" w:sz="0" w:space="0" w:color="auto"/>
            <w:right w:val="none" w:sz="0" w:space="0" w:color="auto"/>
          </w:divBdr>
        </w:div>
        <w:div w:id="1488092406">
          <w:marLeft w:val="1526"/>
          <w:marRight w:val="0"/>
          <w:marTop w:val="86"/>
          <w:marBottom w:val="0"/>
          <w:divBdr>
            <w:top w:val="none" w:sz="0" w:space="0" w:color="auto"/>
            <w:left w:val="none" w:sz="0" w:space="0" w:color="auto"/>
            <w:bottom w:val="none" w:sz="0" w:space="0" w:color="auto"/>
            <w:right w:val="none" w:sz="0" w:space="0" w:color="auto"/>
          </w:divBdr>
        </w:div>
        <w:div w:id="1755936288">
          <w:marLeft w:val="1526"/>
          <w:marRight w:val="0"/>
          <w:marTop w:val="86"/>
          <w:marBottom w:val="0"/>
          <w:divBdr>
            <w:top w:val="none" w:sz="0" w:space="0" w:color="auto"/>
            <w:left w:val="none" w:sz="0" w:space="0" w:color="auto"/>
            <w:bottom w:val="none" w:sz="0" w:space="0" w:color="auto"/>
            <w:right w:val="none" w:sz="0" w:space="0" w:color="auto"/>
          </w:divBdr>
        </w:div>
        <w:div w:id="833228080">
          <w:marLeft w:val="1526"/>
          <w:marRight w:val="0"/>
          <w:marTop w:val="86"/>
          <w:marBottom w:val="0"/>
          <w:divBdr>
            <w:top w:val="none" w:sz="0" w:space="0" w:color="auto"/>
            <w:left w:val="none" w:sz="0" w:space="0" w:color="auto"/>
            <w:bottom w:val="none" w:sz="0" w:space="0" w:color="auto"/>
            <w:right w:val="none" w:sz="0" w:space="0" w:color="auto"/>
          </w:divBdr>
        </w:div>
      </w:divsChild>
    </w:div>
    <w:div w:id="1875771627">
      <w:bodyDiv w:val="1"/>
      <w:marLeft w:val="0"/>
      <w:marRight w:val="0"/>
      <w:marTop w:val="0"/>
      <w:marBottom w:val="0"/>
      <w:divBdr>
        <w:top w:val="none" w:sz="0" w:space="0" w:color="auto"/>
        <w:left w:val="none" w:sz="0" w:space="0" w:color="auto"/>
        <w:bottom w:val="none" w:sz="0" w:space="0" w:color="auto"/>
        <w:right w:val="none" w:sz="0" w:space="0" w:color="auto"/>
      </w:divBdr>
    </w:div>
    <w:div w:id="1880967833">
      <w:bodyDiv w:val="1"/>
      <w:marLeft w:val="0"/>
      <w:marRight w:val="0"/>
      <w:marTop w:val="0"/>
      <w:marBottom w:val="0"/>
      <w:divBdr>
        <w:top w:val="none" w:sz="0" w:space="0" w:color="auto"/>
        <w:left w:val="none" w:sz="0" w:space="0" w:color="auto"/>
        <w:bottom w:val="none" w:sz="0" w:space="0" w:color="auto"/>
        <w:right w:val="none" w:sz="0" w:space="0" w:color="auto"/>
      </w:divBdr>
    </w:div>
    <w:div w:id="1901861282">
      <w:bodyDiv w:val="1"/>
      <w:marLeft w:val="0"/>
      <w:marRight w:val="0"/>
      <w:marTop w:val="0"/>
      <w:marBottom w:val="0"/>
      <w:divBdr>
        <w:top w:val="none" w:sz="0" w:space="0" w:color="auto"/>
        <w:left w:val="none" w:sz="0" w:space="0" w:color="auto"/>
        <w:bottom w:val="none" w:sz="0" w:space="0" w:color="auto"/>
        <w:right w:val="none" w:sz="0" w:space="0" w:color="auto"/>
      </w:divBdr>
    </w:div>
    <w:div w:id="1918444435">
      <w:bodyDiv w:val="1"/>
      <w:marLeft w:val="0"/>
      <w:marRight w:val="0"/>
      <w:marTop w:val="0"/>
      <w:marBottom w:val="0"/>
      <w:divBdr>
        <w:top w:val="none" w:sz="0" w:space="0" w:color="auto"/>
        <w:left w:val="none" w:sz="0" w:space="0" w:color="auto"/>
        <w:bottom w:val="none" w:sz="0" w:space="0" w:color="auto"/>
        <w:right w:val="none" w:sz="0" w:space="0" w:color="auto"/>
      </w:divBdr>
    </w:div>
    <w:div w:id="1926762333">
      <w:bodyDiv w:val="1"/>
      <w:marLeft w:val="0"/>
      <w:marRight w:val="0"/>
      <w:marTop w:val="0"/>
      <w:marBottom w:val="0"/>
      <w:divBdr>
        <w:top w:val="none" w:sz="0" w:space="0" w:color="auto"/>
        <w:left w:val="none" w:sz="0" w:space="0" w:color="auto"/>
        <w:bottom w:val="none" w:sz="0" w:space="0" w:color="auto"/>
        <w:right w:val="none" w:sz="0" w:space="0" w:color="auto"/>
      </w:divBdr>
    </w:div>
    <w:div w:id="1928883807">
      <w:bodyDiv w:val="1"/>
      <w:marLeft w:val="0"/>
      <w:marRight w:val="0"/>
      <w:marTop w:val="0"/>
      <w:marBottom w:val="0"/>
      <w:divBdr>
        <w:top w:val="none" w:sz="0" w:space="0" w:color="auto"/>
        <w:left w:val="none" w:sz="0" w:space="0" w:color="auto"/>
        <w:bottom w:val="none" w:sz="0" w:space="0" w:color="auto"/>
        <w:right w:val="none" w:sz="0" w:space="0" w:color="auto"/>
      </w:divBdr>
    </w:div>
    <w:div w:id="1929070580">
      <w:bodyDiv w:val="1"/>
      <w:marLeft w:val="0"/>
      <w:marRight w:val="0"/>
      <w:marTop w:val="0"/>
      <w:marBottom w:val="0"/>
      <w:divBdr>
        <w:top w:val="none" w:sz="0" w:space="0" w:color="auto"/>
        <w:left w:val="none" w:sz="0" w:space="0" w:color="auto"/>
        <w:bottom w:val="none" w:sz="0" w:space="0" w:color="auto"/>
        <w:right w:val="none" w:sz="0" w:space="0" w:color="auto"/>
      </w:divBdr>
      <w:divsChild>
        <w:div w:id="1040787126">
          <w:marLeft w:val="547"/>
          <w:marRight w:val="0"/>
          <w:marTop w:val="0"/>
          <w:marBottom w:val="0"/>
          <w:divBdr>
            <w:top w:val="none" w:sz="0" w:space="0" w:color="auto"/>
            <w:left w:val="none" w:sz="0" w:space="0" w:color="auto"/>
            <w:bottom w:val="none" w:sz="0" w:space="0" w:color="auto"/>
            <w:right w:val="none" w:sz="0" w:space="0" w:color="auto"/>
          </w:divBdr>
        </w:div>
        <w:div w:id="368914632">
          <w:marLeft w:val="547"/>
          <w:marRight w:val="0"/>
          <w:marTop w:val="0"/>
          <w:marBottom w:val="0"/>
          <w:divBdr>
            <w:top w:val="none" w:sz="0" w:space="0" w:color="auto"/>
            <w:left w:val="none" w:sz="0" w:space="0" w:color="auto"/>
            <w:bottom w:val="none" w:sz="0" w:space="0" w:color="auto"/>
            <w:right w:val="none" w:sz="0" w:space="0" w:color="auto"/>
          </w:divBdr>
        </w:div>
      </w:divsChild>
    </w:div>
    <w:div w:id="1937054347">
      <w:bodyDiv w:val="1"/>
      <w:marLeft w:val="0"/>
      <w:marRight w:val="0"/>
      <w:marTop w:val="0"/>
      <w:marBottom w:val="0"/>
      <w:divBdr>
        <w:top w:val="none" w:sz="0" w:space="0" w:color="auto"/>
        <w:left w:val="none" w:sz="0" w:space="0" w:color="auto"/>
        <w:bottom w:val="none" w:sz="0" w:space="0" w:color="auto"/>
        <w:right w:val="none" w:sz="0" w:space="0" w:color="auto"/>
      </w:divBdr>
    </w:div>
    <w:div w:id="1951207076">
      <w:bodyDiv w:val="1"/>
      <w:marLeft w:val="0"/>
      <w:marRight w:val="0"/>
      <w:marTop w:val="0"/>
      <w:marBottom w:val="0"/>
      <w:divBdr>
        <w:top w:val="none" w:sz="0" w:space="0" w:color="auto"/>
        <w:left w:val="none" w:sz="0" w:space="0" w:color="auto"/>
        <w:bottom w:val="none" w:sz="0" w:space="0" w:color="auto"/>
        <w:right w:val="none" w:sz="0" w:space="0" w:color="auto"/>
      </w:divBdr>
      <w:divsChild>
        <w:div w:id="1663967340">
          <w:marLeft w:val="446"/>
          <w:marRight w:val="0"/>
          <w:marTop w:val="0"/>
          <w:marBottom w:val="0"/>
          <w:divBdr>
            <w:top w:val="none" w:sz="0" w:space="0" w:color="auto"/>
            <w:left w:val="none" w:sz="0" w:space="0" w:color="auto"/>
            <w:bottom w:val="none" w:sz="0" w:space="0" w:color="auto"/>
            <w:right w:val="none" w:sz="0" w:space="0" w:color="auto"/>
          </w:divBdr>
        </w:div>
        <w:div w:id="99029066">
          <w:marLeft w:val="907"/>
          <w:marRight w:val="0"/>
          <w:marTop w:val="0"/>
          <w:marBottom w:val="0"/>
          <w:divBdr>
            <w:top w:val="none" w:sz="0" w:space="0" w:color="auto"/>
            <w:left w:val="none" w:sz="0" w:space="0" w:color="auto"/>
            <w:bottom w:val="none" w:sz="0" w:space="0" w:color="auto"/>
            <w:right w:val="none" w:sz="0" w:space="0" w:color="auto"/>
          </w:divBdr>
        </w:div>
        <w:div w:id="1121536426">
          <w:marLeft w:val="1627"/>
          <w:marRight w:val="0"/>
          <w:marTop w:val="0"/>
          <w:marBottom w:val="0"/>
          <w:divBdr>
            <w:top w:val="none" w:sz="0" w:space="0" w:color="auto"/>
            <w:left w:val="none" w:sz="0" w:space="0" w:color="auto"/>
            <w:bottom w:val="none" w:sz="0" w:space="0" w:color="auto"/>
            <w:right w:val="none" w:sz="0" w:space="0" w:color="auto"/>
          </w:divBdr>
        </w:div>
        <w:div w:id="332614430">
          <w:marLeft w:val="1627"/>
          <w:marRight w:val="0"/>
          <w:marTop w:val="0"/>
          <w:marBottom w:val="0"/>
          <w:divBdr>
            <w:top w:val="none" w:sz="0" w:space="0" w:color="auto"/>
            <w:left w:val="none" w:sz="0" w:space="0" w:color="auto"/>
            <w:bottom w:val="none" w:sz="0" w:space="0" w:color="auto"/>
            <w:right w:val="none" w:sz="0" w:space="0" w:color="auto"/>
          </w:divBdr>
        </w:div>
        <w:div w:id="1027170890">
          <w:marLeft w:val="907"/>
          <w:marRight w:val="0"/>
          <w:marTop w:val="0"/>
          <w:marBottom w:val="0"/>
          <w:divBdr>
            <w:top w:val="none" w:sz="0" w:space="0" w:color="auto"/>
            <w:left w:val="none" w:sz="0" w:space="0" w:color="auto"/>
            <w:bottom w:val="none" w:sz="0" w:space="0" w:color="auto"/>
            <w:right w:val="none" w:sz="0" w:space="0" w:color="auto"/>
          </w:divBdr>
        </w:div>
        <w:div w:id="1006903465">
          <w:marLeft w:val="1627"/>
          <w:marRight w:val="0"/>
          <w:marTop w:val="0"/>
          <w:marBottom w:val="0"/>
          <w:divBdr>
            <w:top w:val="none" w:sz="0" w:space="0" w:color="auto"/>
            <w:left w:val="none" w:sz="0" w:space="0" w:color="auto"/>
            <w:bottom w:val="none" w:sz="0" w:space="0" w:color="auto"/>
            <w:right w:val="none" w:sz="0" w:space="0" w:color="auto"/>
          </w:divBdr>
        </w:div>
        <w:div w:id="1203783135">
          <w:marLeft w:val="1627"/>
          <w:marRight w:val="0"/>
          <w:marTop w:val="0"/>
          <w:marBottom w:val="0"/>
          <w:divBdr>
            <w:top w:val="none" w:sz="0" w:space="0" w:color="auto"/>
            <w:left w:val="none" w:sz="0" w:space="0" w:color="auto"/>
            <w:bottom w:val="none" w:sz="0" w:space="0" w:color="auto"/>
            <w:right w:val="none" w:sz="0" w:space="0" w:color="auto"/>
          </w:divBdr>
        </w:div>
        <w:div w:id="1494953284">
          <w:marLeft w:val="907"/>
          <w:marRight w:val="0"/>
          <w:marTop w:val="0"/>
          <w:marBottom w:val="0"/>
          <w:divBdr>
            <w:top w:val="none" w:sz="0" w:space="0" w:color="auto"/>
            <w:left w:val="none" w:sz="0" w:space="0" w:color="auto"/>
            <w:bottom w:val="none" w:sz="0" w:space="0" w:color="auto"/>
            <w:right w:val="none" w:sz="0" w:space="0" w:color="auto"/>
          </w:divBdr>
        </w:div>
        <w:div w:id="366103866">
          <w:marLeft w:val="446"/>
          <w:marRight w:val="0"/>
          <w:marTop w:val="0"/>
          <w:marBottom w:val="0"/>
          <w:divBdr>
            <w:top w:val="none" w:sz="0" w:space="0" w:color="auto"/>
            <w:left w:val="none" w:sz="0" w:space="0" w:color="auto"/>
            <w:bottom w:val="none" w:sz="0" w:space="0" w:color="auto"/>
            <w:right w:val="none" w:sz="0" w:space="0" w:color="auto"/>
          </w:divBdr>
        </w:div>
        <w:div w:id="1442533284">
          <w:marLeft w:val="907"/>
          <w:marRight w:val="0"/>
          <w:marTop w:val="0"/>
          <w:marBottom w:val="0"/>
          <w:divBdr>
            <w:top w:val="none" w:sz="0" w:space="0" w:color="auto"/>
            <w:left w:val="none" w:sz="0" w:space="0" w:color="auto"/>
            <w:bottom w:val="none" w:sz="0" w:space="0" w:color="auto"/>
            <w:right w:val="none" w:sz="0" w:space="0" w:color="auto"/>
          </w:divBdr>
        </w:div>
        <w:div w:id="1611888940">
          <w:marLeft w:val="907"/>
          <w:marRight w:val="0"/>
          <w:marTop w:val="0"/>
          <w:marBottom w:val="0"/>
          <w:divBdr>
            <w:top w:val="none" w:sz="0" w:space="0" w:color="auto"/>
            <w:left w:val="none" w:sz="0" w:space="0" w:color="auto"/>
            <w:bottom w:val="none" w:sz="0" w:space="0" w:color="auto"/>
            <w:right w:val="none" w:sz="0" w:space="0" w:color="auto"/>
          </w:divBdr>
        </w:div>
        <w:div w:id="1876313564">
          <w:marLeft w:val="907"/>
          <w:marRight w:val="0"/>
          <w:marTop w:val="0"/>
          <w:marBottom w:val="0"/>
          <w:divBdr>
            <w:top w:val="none" w:sz="0" w:space="0" w:color="auto"/>
            <w:left w:val="none" w:sz="0" w:space="0" w:color="auto"/>
            <w:bottom w:val="none" w:sz="0" w:space="0" w:color="auto"/>
            <w:right w:val="none" w:sz="0" w:space="0" w:color="auto"/>
          </w:divBdr>
        </w:div>
        <w:div w:id="266088505">
          <w:marLeft w:val="907"/>
          <w:marRight w:val="0"/>
          <w:marTop w:val="0"/>
          <w:marBottom w:val="0"/>
          <w:divBdr>
            <w:top w:val="none" w:sz="0" w:space="0" w:color="auto"/>
            <w:left w:val="none" w:sz="0" w:space="0" w:color="auto"/>
            <w:bottom w:val="none" w:sz="0" w:space="0" w:color="auto"/>
            <w:right w:val="none" w:sz="0" w:space="0" w:color="auto"/>
          </w:divBdr>
        </w:div>
        <w:div w:id="1999722048">
          <w:marLeft w:val="907"/>
          <w:marRight w:val="0"/>
          <w:marTop w:val="0"/>
          <w:marBottom w:val="0"/>
          <w:divBdr>
            <w:top w:val="none" w:sz="0" w:space="0" w:color="auto"/>
            <w:left w:val="none" w:sz="0" w:space="0" w:color="auto"/>
            <w:bottom w:val="none" w:sz="0" w:space="0" w:color="auto"/>
            <w:right w:val="none" w:sz="0" w:space="0" w:color="auto"/>
          </w:divBdr>
        </w:div>
      </w:divsChild>
    </w:div>
    <w:div w:id="1951862865">
      <w:bodyDiv w:val="1"/>
      <w:marLeft w:val="0"/>
      <w:marRight w:val="0"/>
      <w:marTop w:val="0"/>
      <w:marBottom w:val="0"/>
      <w:divBdr>
        <w:top w:val="none" w:sz="0" w:space="0" w:color="auto"/>
        <w:left w:val="none" w:sz="0" w:space="0" w:color="auto"/>
        <w:bottom w:val="none" w:sz="0" w:space="0" w:color="auto"/>
        <w:right w:val="none" w:sz="0" w:space="0" w:color="auto"/>
      </w:divBdr>
    </w:div>
    <w:div w:id="1955676456">
      <w:bodyDiv w:val="1"/>
      <w:marLeft w:val="0"/>
      <w:marRight w:val="0"/>
      <w:marTop w:val="0"/>
      <w:marBottom w:val="0"/>
      <w:divBdr>
        <w:top w:val="none" w:sz="0" w:space="0" w:color="auto"/>
        <w:left w:val="none" w:sz="0" w:space="0" w:color="auto"/>
        <w:bottom w:val="none" w:sz="0" w:space="0" w:color="auto"/>
        <w:right w:val="none" w:sz="0" w:space="0" w:color="auto"/>
      </w:divBdr>
      <w:divsChild>
        <w:div w:id="1742488285">
          <w:marLeft w:val="360"/>
          <w:marRight w:val="0"/>
          <w:marTop w:val="400"/>
          <w:marBottom w:val="0"/>
          <w:divBdr>
            <w:top w:val="none" w:sz="0" w:space="0" w:color="auto"/>
            <w:left w:val="none" w:sz="0" w:space="0" w:color="auto"/>
            <w:bottom w:val="none" w:sz="0" w:space="0" w:color="auto"/>
            <w:right w:val="none" w:sz="0" w:space="0" w:color="auto"/>
          </w:divBdr>
        </w:div>
        <w:div w:id="288754179">
          <w:marLeft w:val="806"/>
          <w:marRight w:val="0"/>
          <w:marTop w:val="120"/>
          <w:marBottom w:val="0"/>
          <w:divBdr>
            <w:top w:val="none" w:sz="0" w:space="0" w:color="auto"/>
            <w:left w:val="none" w:sz="0" w:space="0" w:color="auto"/>
            <w:bottom w:val="none" w:sz="0" w:space="0" w:color="auto"/>
            <w:right w:val="none" w:sz="0" w:space="0" w:color="auto"/>
          </w:divBdr>
        </w:div>
        <w:div w:id="1190416189">
          <w:marLeft w:val="806"/>
          <w:marRight w:val="0"/>
          <w:marTop w:val="120"/>
          <w:marBottom w:val="0"/>
          <w:divBdr>
            <w:top w:val="none" w:sz="0" w:space="0" w:color="auto"/>
            <w:left w:val="none" w:sz="0" w:space="0" w:color="auto"/>
            <w:bottom w:val="none" w:sz="0" w:space="0" w:color="auto"/>
            <w:right w:val="none" w:sz="0" w:space="0" w:color="auto"/>
          </w:divBdr>
        </w:div>
        <w:div w:id="250086362">
          <w:marLeft w:val="806"/>
          <w:marRight w:val="0"/>
          <w:marTop w:val="120"/>
          <w:marBottom w:val="0"/>
          <w:divBdr>
            <w:top w:val="none" w:sz="0" w:space="0" w:color="auto"/>
            <w:left w:val="none" w:sz="0" w:space="0" w:color="auto"/>
            <w:bottom w:val="none" w:sz="0" w:space="0" w:color="auto"/>
            <w:right w:val="none" w:sz="0" w:space="0" w:color="auto"/>
          </w:divBdr>
        </w:div>
        <w:div w:id="1613436764">
          <w:marLeft w:val="806"/>
          <w:marRight w:val="0"/>
          <w:marTop w:val="120"/>
          <w:marBottom w:val="0"/>
          <w:divBdr>
            <w:top w:val="none" w:sz="0" w:space="0" w:color="auto"/>
            <w:left w:val="none" w:sz="0" w:space="0" w:color="auto"/>
            <w:bottom w:val="none" w:sz="0" w:space="0" w:color="auto"/>
            <w:right w:val="none" w:sz="0" w:space="0" w:color="auto"/>
          </w:divBdr>
        </w:div>
        <w:div w:id="108747734">
          <w:marLeft w:val="806"/>
          <w:marRight w:val="0"/>
          <w:marTop w:val="120"/>
          <w:marBottom w:val="0"/>
          <w:divBdr>
            <w:top w:val="none" w:sz="0" w:space="0" w:color="auto"/>
            <w:left w:val="none" w:sz="0" w:space="0" w:color="auto"/>
            <w:bottom w:val="none" w:sz="0" w:space="0" w:color="auto"/>
            <w:right w:val="none" w:sz="0" w:space="0" w:color="auto"/>
          </w:divBdr>
        </w:div>
        <w:div w:id="1257056148">
          <w:marLeft w:val="806"/>
          <w:marRight w:val="0"/>
          <w:marTop w:val="120"/>
          <w:marBottom w:val="0"/>
          <w:divBdr>
            <w:top w:val="none" w:sz="0" w:space="0" w:color="auto"/>
            <w:left w:val="none" w:sz="0" w:space="0" w:color="auto"/>
            <w:bottom w:val="none" w:sz="0" w:space="0" w:color="auto"/>
            <w:right w:val="none" w:sz="0" w:space="0" w:color="auto"/>
          </w:divBdr>
        </w:div>
      </w:divsChild>
    </w:div>
    <w:div w:id="1960455915">
      <w:bodyDiv w:val="1"/>
      <w:marLeft w:val="0"/>
      <w:marRight w:val="0"/>
      <w:marTop w:val="0"/>
      <w:marBottom w:val="0"/>
      <w:divBdr>
        <w:top w:val="none" w:sz="0" w:space="0" w:color="auto"/>
        <w:left w:val="none" w:sz="0" w:space="0" w:color="auto"/>
        <w:bottom w:val="none" w:sz="0" w:space="0" w:color="auto"/>
        <w:right w:val="none" w:sz="0" w:space="0" w:color="auto"/>
      </w:divBdr>
    </w:div>
    <w:div w:id="1965845227">
      <w:bodyDiv w:val="1"/>
      <w:marLeft w:val="0"/>
      <w:marRight w:val="0"/>
      <w:marTop w:val="0"/>
      <w:marBottom w:val="0"/>
      <w:divBdr>
        <w:top w:val="none" w:sz="0" w:space="0" w:color="auto"/>
        <w:left w:val="none" w:sz="0" w:space="0" w:color="auto"/>
        <w:bottom w:val="none" w:sz="0" w:space="0" w:color="auto"/>
        <w:right w:val="none" w:sz="0" w:space="0" w:color="auto"/>
      </w:divBdr>
    </w:div>
    <w:div w:id="2002200002">
      <w:bodyDiv w:val="1"/>
      <w:marLeft w:val="0"/>
      <w:marRight w:val="0"/>
      <w:marTop w:val="0"/>
      <w:marBottom w:val="0"/>
      <w:divBdr>
        <w:top w:val="none" w:sz="0" w:space="0" w:color="auto"/>
        <w:left w:val="none" w:sz="0" w:space="0" w:color="auto"/>
        <w:bottom w:val="none" w:sz="0" w:space="0" w:color="auto"/>
        <w:right w:val="none" w:sz="0" w:space="0" w:color="auto"/>
      </w:divBdr>
    </w:div>
    <w:div w:id="2003436031">
      <w:bodyDiv w:val="1"/>
      <w:marLeft w:val="0"/>
      <w:marRight w:val="0"/>
      <w:marTop w:val="0"/>
      <w:marBottom w:val="0"/>
      <w:divBdr>
        <w:top w:val="none" w:sz="0" w:space="0" w:color="auto"/>
        <w:left w:val="none" w:sz="0" w:space="0" w:color="auto"/>
        <w:bottom w:val="none" w:sz="0" w:space="0" w:color="auto"/>
        <w:right w:val="none" w:sz="0" w:space="0" w:color="auto"/>
      </w:divBdr>
    </w:div>
    <w:div w:id="2033216671">
      <w:bodyDiv w:val="1"/>
      <w:marLeft w:val="0"/>
      <w:marRight w:val="0"/>
      <w:marTop w:val="0"/>
      <w:marBottom w:val="0"/>
      <w:divBdr>
        <w:top w:val="none" w:sz="0" w:space="0" w:color="auto"/>
        <w:left w:val="none" w:sz="0" w:space="0" w:color="auto"/>
        <w:bottom w:val="none" w:sz="0" w:space="0" w:color="auto"/>
        <w:right w:val="none" w:sz="0" w:space="0" w:color="auto"/>
      </w:divBdr>
    </w:div>
    <w:div w:id="2034190937">
      <w:bodyDiv w:val="1"/>
      <w:marLeft w:val="0"/>
      <w:marRight w:val="0"/>
      <w:marTop w:val="0"/>
      <w:marBottom w:val="0"/>
      <w:divBdr>
        <w:top w:val="none" w:sz="0" w:space="0" w:color="auto"/>
        <w:left w:val="none" w:sz="0" w:space="0" w:color="auto"/>
        <w:bottom w:val="none" w:sz="0" w:space="0" w:color="auto"/>
        <w:right w:val="none" w:sz="0" w:space="0" w:color="auto"/>
      </w:divBdr>
    </w:div>
    <w:div w:id="2039314625">
      <w:bodyDiv w:val="1"/>
      <w:marLeft w:val="0"/>
      <w:marRight w:val="0"/>
      <w:marTop w:val="0"/>
      <w:marBottom w:val="0"/>
      <w:divBdr>
        <w:top w:val="none" w:sz="0" w:space="0" w:color="auto"/>
        <w:left w:val="none" w:sz="0" w:space="0" w:color="auto"/>
        <w:bottom w:val="none" w:sz="0" w:space="0" w:color="auto"/>
        <w:right w:val="none" w:sz="0" w:space="0" w:color="auto"/>
      </w:divBdr>
    </w:div>
    <w:div w:id="2055233785">
      <w:bodyDiv w:val="1"/>
      <w:marLeft w:val="0"/>
      <w:marRight w:val="0"/>
      <w:marTop w:val="0"/>
      <w:marBottom w:val="0"/>
      <w:divBdr>
        <w:top w:val="none" w:sz="0" w:space="0" w:color="auto"/>
        <w:left w:val="none" w:sz="0" w:space="0" w:color="auto"/>
        <w:bottom w:val="none" w:sz="0" w:space="0" w:color="auto"/>
        <w:right w:val="none" w:sz="0" w:space="0" w:color="auto"/>
      </w:divBdr>
      <w:divsChild>
        <w:div w:id="361172959">
          <w:marLeft w:val="274"/>
          <w:marRight w:val="0"/>
          <w:marTop w:val="0"/>
          <w:marBottom w:val="0"/>
          <w:divBdr>
            <w:top w:val="none" w:sz="0" w:space="0" w:color="auto"/>
            <w:left w:val="none" w:sz="0" w:space="0" w:color="auto"/>
            <w:bottom w:val="none" w:sz="0" w:space="0" w:color="auto"/>
            <w:right w:val="none" w:sz="0" w:space="0" w:color="auto"/>
          </w:divBdr>
        </w:div>
      </w:divsChild>
    </w:div>
    <w:div w:id="2057777439">
      <w:bodyDiv w:val="1"/>
      <w:marLeft w:val="0"/>
      <w:marRight w:val="0"/>
      <w:marTop w:val="0"/>
      <w:marBottom w:val="0"/>
      <w:divBdr>
        <w:top w:val="none" w:sz="0" w:space="0" w:color="auto"/>
        <w:left w:val="none" w:sz="0" w:space="0" w:color="auto"/>
        <w:bottom w:val="none" w:sz="0" w:space="0" w:color="auto"/>
        <w:right w:val="none" w:sz="0" w:space="0" w:color="auto"/>
      </w:divBdr>
    </w:div>
    <w:div w:id="2077819320">
      <w:bodyDiv w:val="1"/>
      <w:marLeft w:val="0"/>
      <w:marRight w:val="0"/>
      <w:marTop w:val="0"/>
      <w:marBottom w:val="0"/>
      <w:divBdr>
        <w:top w:val="none" w:sz="0" w:space="0" w:color="auto"/>
        <w:left w:val="none" w:sz="0" w:space="0" w:color="auto"/>
        <w:bottom w:val="none" w:sz="0" w:space="0" w:color="auto"/>
        <w:right w:val="none" w:sz="0" w:space="0" w:color="auto"/>
      </w:divBdr>
      <w:divsChild>
        <w:div w:id="46728964">
          <w:marLeft w:val="360"/>
          <w:marRight w:val="0"/>
          <w:marTop w:val="400"/>
          <w:marBottom w:val="0"/>
          <w:divBdr>
            <w:top w:val="none" w:sz="0" w:space="0" w:color="auto"/>
            <w:left w:val="none" w:sz="0" w:space="0" w:color="auto"/>
            <w:bottom w:val="none" w:sz="0" w:space="0" w:color="auto"/>
            <w:right w:val="none" w:sz="0" w:space="0" w:color="auto"/>
          </w:divBdr>
        </w:div>
        <w:div w:id="152724627">
          <w:marLeft w:val="806"/>
          <w:marRight w:val="0"/>
          <w:marTop w:val="120"/>
          <w:marBottom w:val="0"/>
          <w:divBdr>
            <w:top w:val="none" w:sz="0" w:space="0" w:color="auto"/>
            <w:left w:val="none" w:sz="0" w:space="0" w:color="auto"/>
            <w:bottom w:val="none" w:sz="0" w:space="0" w:color="auto"/>
            <w:right w:val="none" w:sz="0" w:space="0" w:color="auto"/>
          </w:divBdr>
        </w:div>
        <w:div w:id="1764180720">
          <w:marLeft w:val="806"/>
          <w:marRight w:val="0"/>
          <w:marTop w:val="120"/>
          <w:marBottom w:val="0"/>
          <w:divBdr>
            <w:top w:val="none" w:sz="0" w:space="0" w:color="auto"/>
            <w:left w:val="none" w:sz="0" w:space="0" w:color="auto"/>
            <w:bottom w:val="none" w:sz="0" w:space="0" w:color="auto"/>
            <w:right w:val="none" w:sz="0" w:space="0" w:color="auto"/>
          </w:divBdr>
        </w:div>
        <w:div w:id="147091103">
          <w:marLeft w:val="806"/>
          <w:marRight w:val="0"/>
          <w:marTop w:val="120"/>
          <w:marBottom w:val="0"/>
          <w:divBdr>
            <w:top w:val="none" w:sz="0" w:space="0" w:color="auto"/>
            <w:left w:val="none" w:sz="0" w:space="0" w:color="auto"/>
            <w:bottom w:val="none" w:sz="0" w:space="0" w:color="auto"/>
            <w:right w:val="none" w:sz="0" w:space="0" w:color="auto"/>
          </w:divBdr>
        </w:div>
      </w:divsChild>
    </w:div>
    <w:div w:id="2080401406">
      <w:bodyDiv w:val="1"/>
      <w:marLeft w:val="0"/>
      <w:marRight w:val="0"/>
      <w:marTop w:val="0"/>
      <w:marBottom w:val="0"/>
      <w:divBdr>
        <w:top w:val="none" w:sz="0" w:space="0" w:color="auto"/>
        <w:left w:val="none" w:sz="0" w:space="0" w:color="auto"/>
        <w:bottom w:val="none" w:sz="0" w:space="0" w:color="auto"/>
        <w:right w:val="none" w:sz="0" w:space="0" w:color="auto"/>
      </w:divBdr>
    </w:div>
    <w:div w:id="2080978446">
      <w:bodyDiv w:val="1"/>
      <w:marLeft w:val="0"/>
      <w:marRight w:val="0"/>
      <w:marTop w:val="0"/>
      <w:marBottom w:val="0"/>
      <w:divBdr>
        <w:top w:val="none" w:sz="0" w:space="0" w:color="auto"/>
        <w:left w:val="none" w:sz="0" w:space="0" w:color="auto"/>
        <w:bottom w:val="none" w:sz="0" w:space="0" w:color="auto"/>
        <w:right w:val="none" w:sz="0" w:space="0" w:color="auto"/>
      </w:divBdr>
      <w:divsChild>
        <w:div w:id="1221867048">
          <w:marLeft w:val="159"/>
          <w:marRight w:val="0"/>
          <w:marTop w:val="0"/>
          <w:marBottom w:val="0"/>
          <w:divBdr>
            <w:top w:val="none" w:sz="0" w:space="0" w:color="auto"/>
            <w:left w:val="none" w:sz="0" w:space="0" w:color="auto"/>
            <w:bottom w:val="none" w:sz="0" w:space="0" w:color="auto"/>
            <w:right w:val="none" w:sz="0" w:space="0" w:color="auto"/>
          </w:divBdr>
        </w:div>
        <w:div w:id="824518802">
          <w:marLeft w:val="159"/>
          <w:marRight w:val="0"/>
          <w:marTop w:val="0"/>
          <w:marBottom w:val="0"/>
          <w:divBdr>
            <w:top w:val="none" w:sz="0" w:space="0" w:color="auto"/>
            <w:left w:val="none" w:sz="0" w:space="0" w:color="auto"/>
            <w:bottom w:val="none" w:sz="0" w:space="0" w:color="auto"/>
            <w:right w:val="none" w:sz="0" w:space="0" w:color="auto"/>
          </w:divBdr>
        </w:div>
      </w:divsChild>
    </w:div>
    <w:div w:id="2087992772">
      <w:bodyDiv w:val="1"/>
      <w:marLeft w:val="0"/>
      <w:marRight w:val="0"/>
      <w:marTop w:val="0"/>
      <w:marBottom w:val="0"/>
      <w:divBdr>
        <w:top w:val="none" w:sz="0" w:space="0" w:color="auto"/>
        <w:left w:val="none" w:sz="0" w:space="0" w:color="auto"/>
        <w:bottom w:val="none" w:sz="0" w:space="0" w:color="auto"/>
        <w:right w:val="none" w:sz="0" w:space="0" w:color="auto"/>
      </w:divBdr>
    </w:div>
    <w:div w:id="2090618916">
      <w:bodyDiv w:val="1"/>
      <w:marLeft w:val="0"/>
      <w:marRight w:val="0"/>
      <w:marTop w:val="0"/>
      <w:marBottom w:val="0"/>
      <w:divBdr>
        <w:top w:val="none" w:sz="0" w:space="0" w:color="auto"/>
        <w:left w:val="none" w:sz="0" w:space="0" w:color="auto"/>
        <w:bottom w:val="none" w:sz="0" w:space="0" w:color="auto"/>
        <w:right w:val="none" w:sz="0" w:space="0" w:color="auto"/>
      </w:divBdr>
    </w:div>
    <w:div w:id="2095785770">
      <w:bodyDiv w:val="1"/>
      <w:marLeft w:val="0"/>
      <w:marRight w:val="0"/>
      <w:marTop w:val="0"/>
      <w:marBottom w:val="0"/>
      <w:divBdr>
        <w:top w:val="none" w:sz="0" w:space="0" w:color="auto"/>
        <w:left w:val="none" w:sz="0" w:space="0" w:color="auto"/>
        <w:bottom w:val="none" w:sz="0" w:space="0" w:color="auto"/>
        <w:right w:val="none" w:sz="0" w:space="0" w:color="auto"/>
      </w:divBdr>
    </w:div>
    <w:div w:id="2097356460">
      <w:bodyDiv w:val="1"/>
      <w:marLeft w:val="0"/>
      <w:marRight w:val="0"/>
      <w:marTop w:val="0"/>
      <w:marBottom w:val="0"/>
      <w:divBdr>
        <w:top w:val="none" w:sz="0" w:space="0" w:color="auto"/>
        <w:left w:val="none" w:sz="0" w:space="0" w:color="auto"/>
        <w:bottom w:val="none" w:sz="0" w:space="0" w:color="auto"/>
        <w:right w:val="none" w:sz="0" w:space="0" w:color="auto"/>
      </w:divBdr>
    </w:div>
    <w:div w:id="2103380377">
      <w:bodyDiv w:val="1"/>
      <w:marLeft w:val="0"/>
      <w:marRight w:val="0"/>
      <w:marTop w:val="0"/>
      <w:marBottom w:val="0"/>
      <w:divBdr>
        <w:top w:val="none" w:sz="0" w:space="0" w:color="auto"/>
        <w:left w:val="none" w:sz="0" w:space="0" w:color="auto"/>
        <w:bottom w:val="none" w:sz="0" w:space="0" w:color="auto"/>
        <w:right w:val="none" w:sz="0" w:space="0" w:color="auto"/>
      </w:divBdr>
    </w:div>
    <w:div w:id="2104761541">
      <w:bodyDiv w:val="1"/>
      <w:marLeft w:val="0"/>
      <w:marRight w:val="0"/>
      <w:marTop w:val="0"/>
      <w:marBottom w:val="0"/>
      <w:divBdr>
        <w:top w:val="none" w:sz="0" w:space="0" w:color="auto"/>
        <w:left w:val="none" w:sz="0" w:space="0" w:color="auto"/>
        <w:bottom w:val="none" w:sz="0" w:space="0" w:color="auto"/>
        <w:right w:val="none" w:sz="0" w:space="0" w:color="auto"/>
      </w:divBdr>
    </w:div>
    <w:div w:id="2105606418">
      <w:bodyDiv w:val="1"/>
      <w:marLeft w:val="0"/>
      <w:marRight w:val="0"/>
      <w:marTop w:val="0"/>
      <w:marBottom w:val="0"/>
      <w:divBdr>
        <w:top w:val="none" w:sz="0" w:space="0" w:color="auto"/>
        <w:left w:val="none" w:sz="0" w:space="0" w:color="auto"/>
        <w:bottom w:val="none" w:sz="0" w:space="0" w:color="auto"/>
        <w:right w:val="none" w:sz="0" w:space="0" w:color="auto"/>
      </w:divBdr>
      <w:divsChild>
        <w:div w:id="469178927">
          <w:marLeft w:val="1166"/>
          <w:marRight w:val="0"/>
          <w:marTop w:val="125"/>
          <w:marBottom w:val="0"/>
          <w:divBdr>
            <w:top w:val="none" w:sz="0" w:space="0" w:color="auto"/>
            <w:left w:val="none" w:sz="0" w:space="0" w:color="auto"/>
            <w:bottom w:val="none" w:sz="0" w:space="0" w:color="auto"/>
            <w:right w:val="none" w:sz="0" w:space="0" w:color="auto"/>
          </w:divBdr>
        </w:div>
      </w:divsChild>
    </w:div>
    <w:div w:id="2109763766">
      <w:bodyDiv w:val="1"/>
      <w:marLeft w:val="0"/>
      <w:marRight w:val="0"/>
      <w:marTop w:val="0"/>
      <w:marBottom w:val="0"/>
      <w:divBdr>
        <w:top w:val="none" w:sz="0" w:space="0" w:color="auto"/>
        <w:left w:val="none" w:sz="0" w:space="0" w:color="auto"/>
        <w:bottom w:val="none" w:sz="0" w:space="0" w:color="auto"/>
        <w:right w:val="none" w:sz="0" w:space="0" w:color="auto"/>
      </w:divBdr>
    </w:div>
    <w:div w:id="2121994018">
      <w:bodyDiv w:val="1"/>
      <w:marLeft w:val="0"/>
      <w:marRight w:val="0"/>
      <w:marTop w:val="0"/>
      <w:marBottom w:val="0"/>
      <w:divBdr>
        <w:top w:val="none" w:sz="0" w:space="0" w:color="auto"/>
        <w:left w:val="none" w:sz="0" w:space="0" w:color="auto"/>
        <w:bottom w:val="none" w:sz="0" w:space="0" w:color="auto"/>
        <w:right w:val="none" w:sz="0" w:space="0" w:color="auto"/>
      </w:divBdr>
    </w:div>
    <w:div w:id="2123375837">
      <w:bodyDiv w:val="1"/>
      <w:marLeft w:val="0"/>
      <w:marRight w:val="0"/>
      <w:marTop w:val="0"/>
      <w:marBottom w:val="0"/>
      <w:divBdr>
        <w:top w:val="none" w:sz="0" w:space="0" w:color="auto"/>
        <w:left w:val="none" w:sz="0" w:space="0" w:color="auto"/>
        <w:bottom w:val="none" w:sz="0" w:space="0" w:color="auto"/>
        <w:right w:val="none" w:sz="0" w:space="0" w:color="auto"/>
      </w:divBdr>
    </w:div>
    <w:div w:id="2132479812">
      <w:bodyDiv w:val="1"/>
      <w:marLeft w:val="0"/>
      <w:marRight w:val="0"/>
      <w:marTop w:val="0"/>
      <w:marBottom w:val="0"/>
      <w:divBdr>
        <w:top w:val="none" w:sz="0" w:space="0" w:color="auto"/>
        <w:left w:val="none" w:sz="0" w:space="0" w:color="auto"/>
        <w:bottom w:val="none" w:sz="0" w:space="0" w:color="auto"/>
        <w:right w:val="none" w:sz="0" w:space="0" w:color="auto"/>
      </w:divBdr>
    </w:div>
    <w:div w:id="2139956680">
      <w:bodyDiv w:val="1"/>
      <w:marLeft w:val="0"/>
      <w:marRight w:val="0"/>
      <w:marTop w:val="0"/>
      <w:marBottom w:val="0"/>
      <w:divBdr>
        <w:top w:val="none" w:sz="0" w:space="0" w:color="auto"/>
        <w:left w:val="none" w:sz="0" w:space="0" w:color="auto"/>
        <w:bottom w:val="none" w:sz="0" w:space="0" w:color="auto"/>
        <w:right w:val="none" w:sz="0" w:space="0" w:color="auto"/>
      </w:divBdr>
    </w:div>
    <w:div w:id="214430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thriec\AppData\Roaming\Microsoft\Templates\WW_Advertising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4CD58782704646A79BC1DB0DCDA273" ma:contentTypeVersion="0" ma:contentTypeDescription="Create a new document." ma:contentTypeScope="" ma:versionID="622db2fa9c033def5b8b34049a9f3c8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BB2ED-6040-4618-9288-B1B348AD42AC}">
  <ds:schemaRefs>
    <ds:schemaRef ds:uri="http://schemas.microsoft.com/sharepoint/v3/contenttype/forms"/>
  </ds:schemaRefs>
</ds:datastoreItem>
</file>

<file path=customXml/itemProps2.xml><?xml version="1.0" encoding="utf-8"?>
<ds:datastoreItem xmlns:ds="http://schemas.openxmlformats.org/officeDocument/2006/customXml" ds:itemID="{248B5E6B-F27E-44B4-B0E9-94FAD34A3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70ECCC0-4167-4322-AC63-D6502112E66C}">
  <ds:schemaRefs>
    <ds:schemaRef ds:uri="http://schemas.microsoft.com/office/2006/metadata/properties"/>
  </ds:schemaRefs>
</ds:datastoreItem>
</file>

<file path=customXml/itemProps4.xml><?xml version="1.0" encoding="utf-8"?>
<ds:datastoreItem xmlns:ds="http://schemas.openxmlformats.org/officeDocument/2006/customXml" ds:itemID="{C7B92641-4CC5-EF4F-A9B1-01A77D82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\Users\guthriec\AppData\Roaming\Microsoft\Templates\WW_Advertising_Template.dotx</Template>
  <TotalTime>32</TotalTime>
  <Pages>1</Pages>
  <Words>221</Words>
  <Characters>1263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Guthrie Collin</dc:creator>
  <cp:lastModifiedBy>SHIVEN RAMJI</cp:lastModifiedBy>
  <cp:revision>11</cp:revision>
  <cp:lastPrinted>2014-11-06T20:21:00Z</cp:lastPrinted>
  <dcterms:created xsi:type="dcterms:W3CDTF">2015-06-21T16:53:00Z</dcterms:created>
  <dcterms:modified xsi:type="dcterms:W3CDTF">2015-06-21T17:42:00Z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0x010100574CD58782704646A79BC1DB0DCDA273</vt:lpwstr>
  </property>
</Properties>
</file>